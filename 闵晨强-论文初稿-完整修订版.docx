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B1151C" w14:textId="77777777" w:rsidR="00096FEF" w:rsidRDefault="00671DA7">
      <w:pPr>
        <w:tabs>
          <w:tab w:val="right" w:pos="9072"/>
        </w:tabs>
        <w:spacing w:before="50" w:after="50" w:line="360" w:lineRule="auto"/>
        <w:rPr>
          <w:rFonts w:eastAsia="黑体"/>
          <w:b/>
        </w:rPr>
      </w:pPr>
      <w:r>
        <w:rPr>
          <w:rFonts w:eastAsia="黑体"/>
          <w:b/>
        </w:rPr>
        <w:t>中图分类号：</w:t>
      </w:r>
      <w:r>
        <w:rPr>
          <w:rFonts w:eastAsia="黑体" w:hint="eastAsia"/>
          <w:b/>
        </w:rPr>
        <w:t>TP3</w:t>
      </w:r>
      <w:r>
        <w:rPr>
          <w:rFonts w:eastAsia="黑体" w:hint="eastAsia"/>
          <w:b/>
        </w:rPr>
        <w:tab/>
      </w:r>
    </w:p>
    <w:p w14:paraId="5383CAD5"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02092A5E" w14:textId="77777777" w:rsidR="00096FEF" w:rsidRDefault="00096FEF">
      <w:pPr>
        <w:tabs>
          <w:tab w:val="left" w:pos="3240"/>
        </w:tabs>
        <w:spacing w:before="50" w:after="50" w:line="360" w:lineRule="auto"/>
      </w:pPr>
    </w:p>
    <w:p w14:paraId="34AB1B96" w14:textId="77777777" w:rsidR="00096FEF" w:rsidRDefault="00096FEF">
      <w:pPr>
        <w:spacing w:before="50" w:after="50" w:line="360" w:lineRule="auto"/>
      </w:pPr>
    </w:p>
    <w:p w14:paraId="234E0F41" w14:textId="77777777" w:rsidR="00096FEF" w:rsidRDefault="00096FEF">
      <w:pPr>
        <w:tabs>
          <w:tab w:val="left" w:pos="3240"/>
        </w:tabs>
        <w:spacing w:before="50" w:after="50" w:line="360" w:lineRule="auto"/>
        <w:rPr>
          <w:rFonts w:eastAsia="黑体"/>
        </w:rPr>
      </w:pPr>
    </w:p>
    <w:p w14:paraId="04ABFF38" w14:textId="77777777" w:rsidR="00096FEF" w:rsidRDefault="00096FEF">
      <w:pPr>
        <w:tabs>
          <w:tab w:val="left" w:pos="3240"/>
        </w:tabs>
        <w:spacing w:before="50" w:after="50" w:line="360" w:lineRule="auto"/>
        <w:rPr>
          <w:rFonts w:eastAsia="黑体"/>
        </w:rPr>
      </w:pPr>
    </w:p>
    <w:p w14:paraId="556AA936" w14:textId="77777777" w:rsidR="00096FEF" w:rsidRDefault="00D72E95">
      <w:pPr>
        <w:tabs>
          <w:tab w:val="left" w:pos="3240"/>
        </w:tabs>
        <w:spacing w:before="50" w:after="50" w:line="360" w:lineRule="auto"/>
        <w:jc w:val="center"/>
        <w:rPr>
          <w:rFonts w:eastAsia="黑体"/>
        </w:rPr>
      </w:pPr>
      <w:r>
        <w:rPr>
          <w:rFonts w:eastAsia="黑体"/>
        </w:rPr>
        <w:pict w14:anchorId="37B6DB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25pt;height:30pt">
            <v:imagedata r:id="rId10" o:title=""/>
          </v:shape>
        </w:pict>
      </w:r>
    </w:p>
    <w:p w14:paraId="77EA5A59"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74991173" w14:textId="77777777" w:rsidR="00096FEF" w:rsidRDefault="00096FEF">
      <w:pPr>
        <w:tabs>
          <w:tab w:val="left" w:pos="3240"/>
        </w:tabs>
        <w:spacing w:before="50" w:after="50" w:line="360" w:lineRule="auto"/>
      </w:pPr>
    </w:p>
    <w:p w14:paraId="2F3F5234" w14:textId="77777777" w:rsidR="00096FEF" w:rsidRDefault="00096FEF">
      <w:pPr>
        <w:tabs>
          <w:tab w:val="left" w:pos="3240"/>
        </w:tabs>
        <w:spacing w:before="50" w:after="50" w:line="360" w:lineRule="auto"/>
      </w:pPr>
    </w:p>
    <w:p w14:paraId="2B415E3F" w14:textId="77777777" w:rsidR="00096FEF" w:rsidRDefault="00096FEF">
      <w:pPr>
        <w:tabs>
          <w:tab w:val="left" w:pos="3240"/>
        </w:tabs>
        <w:spacing w:before="50" w:after="50" w:line="360" w:lineRule="auto"/>
      </w:pPr>
    </w:p>
    <w:p w14:paraId="05C96A10" w14:textId="77777777" w:rsidR="00096FEF" w:rsidRDefault="005C1B5E" w:rsidP="000D5FA5">
      <w:pPr>
        <w:tabs>
          <w:tab w:val="left" w:pos="3240"/>
        </w:tabs>
        <w:spacing w:before="50" w:afterLines="50" w:after="156" w:line="360" w:lineRule="auto"/>
        <w:jc w:val="center"/>
        <w:rPr>
          <w:b/>
          <w:sz w:val="64"/>
          <w:szCs w:val="64"/>
        </w:rPr>
      </w:pPr>
      <w:r>
        <w:rPr>
          <w:rFonts w:hint="eastAsia"/>
          <w:b/>
          <w:sz w:val="64"/>
          <w:szCs w:val="64"/>
        </w:rPr>
        <w:t>二维稀疏频谱表达算法及其应用验证</w:t>
      </w:r>
    </w:p>
    <w:p w14:paraId="1AF68CC1" w14:textId="77777777" w:rsidR="00096FEF" w:rsidRDefault="00096FEF" w:rsidP="000D5FA5">
      <w:pPr>
        <w:spacing w:before="50" w:afterLines="100" w:after="312" w:line="360" w:lineRule="auto"/>
        <w:rPr>
          <w:sz w:val="48"/>
          <w:szCs w:val="48"/>
        </w:rPr>
      </w:pPr>
    </w:p>
    <w:p w14:paraId="7F8290A4"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54838665" w14:textId="77777777">
        <w:trPr>
          <w:jc w:val="center"/>
        </w:trPr>
        <w:tc>
          <w:tcPr>
            <w:tcW w:w="1825" w:type="dxa"/>
          </w:tcPr>
          <w:p w14:paraId="4EF3DD30"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7C794CC8"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2A63608C" w14:textId="77777777">
        <w:trPr>
          <w:jc w:val="center"/>
        </w:trPr>
        <w:tc>
          <w:tcPr>
            <w:tcW w:w="1825" w:type="dxa"/>
          </w:tcPr>
          <w:p w14:paraId="54C7C6B4"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0F1EC474"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4212F9BC" w14:textId="77777777">
        <w:trPr>
          <w:jc w:val="center"/>
        </w:trPr>
        <w:tc>
          <w:tcPr>
            <w:tcW w:w="1825" w:type="dxa"/>
          </w:tcPr>
          <w:p w14:paraId="417B9C7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3E2F927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413947F0" w14:textId="77777777">
        <w:trPr>
          <w:jc w:val="center"/>
        </w:trPr>
        <w:tc>
          <w:tcPr>
            <w:tcW w:w="1825" w:type="dxa"/>
          </w:tcPr>
          <w:p w14:paraId="6D03699A"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36F71DA6"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4D89ABD6" w14:textId="77777777" w:rsidR="00096FEF" w:rsidRDefault="00096FEF">
      <w:pPr>
        <w:widowControl/>
        <w:jc w:val="left"/>
        <w:rPr>
          <w:color w:val="000000"/>
        </w:rPr>
      </w:pPr>
    </w:p>
    <w:p w14:paraId="35920EEE" w14:textId="77777777" w:rsidR="00096FEF" w:rsidRDefault="00096FEF">
      <w:pPr>
        <w:spacing w:before="50" w:after="50" w:line="360" w:lineRule="auto"/>
        <w:rPr>
          <w:color w:val="000000"/>
        </w:rPr>
      </w:pPr>
    </w:p>
    <w:p w14:paraId="3F53804D" w14:textId="77777777" w:rsidR="00096FEF" w:rsidRDefault="00096FEF">
      <w:pPr>
        <w:spacing w:before="50" w:after="50" w:line="360" w:lineRule="auto"/>
        <w:rPr>
          <w:color w:val="000000"/>
        </w:rPr>
      </w:pPr>
    </w:p>
    <w:p w14:paraId="016DDA86" w14:textId="77777777" w:rsidR="00096FEF" w:rsidRDefault="00096FEF">
      <w:pPr>
        <w:spacing w:before="50" w:after="50" w:line="360" w:lineRule="auto"/>
        <w:rPr>
          <w:color w:val="000000"/>
        </w:rPr>
      </w:pPr>
    </w:p>
    <w:p w14:paraId="6E650445"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nology of Sparse frequency representation of two dimension signal and its application</w:t>
      </w:r>
    </w:p>
    <w:p w14:paraId="3461B0BF" w14:textId="77777777" w:rsidR="00096FEF" w:rsidRDefault="00096FEF">
      <w:pPr>
        <w:spacing w:before="50" w:after="50" w:line="360" w:lineRule="auto"/>
        <w:rPr>
          <w:color w:val="000000"/>
        </w:rPr>
      </w:pPr>
    </w:p>
    <w:p w14:paraId="22C66123" w14:textId="77777777" w:rsidR="00096FEF" w:rsidRDefault="00096FEF">
      <w:pPr>
        <w:spacing w:before="50" w:after="50" w:line="360" w:lineRule="auto"/>
        <w:rPr>
          <w:color w:val="000000"/>
        </w:rPr>
      </w:pPr>
    </w:p>
    <w:p w14:paraId="2F8935B6" w14:textId="77777777" w:rsidR="00096FEF" w:rsidRDefault="00671DA7">
      <w:pPr>
        <w:jc w:val="center"/>
        <w:rPr>
          <w:color w:val="000000"/>
          <w:sz w:val="28"/>
          <w:szCs w:val="28"/>
        </w:rPr>
      </w:pPr>
      <w:r>
        <w:rPr>
          <w:color w:val="000000"/>
          <w:sz w:val="28"/>
          <w:szCs w:val="28"/>
        </w:rPr>
        <w:t>A Dissertation Submitted for the Degree of Master</w:t>
      </w:r>
    </w:p>
    <w:p w14:paraId="3DDE5139" w14:textId="77777777" w:rsidR="00096FEF" w:rsidRDefault="00096FEF">
      <w:pPr>
        <w:spacing w:before="50" w:after="50" w:line="360" w:lineRule="auto"/>
        <w:rPr>
          <w:color w:val="000000"/>
        </w:rPr>
      </w:pPr>
    </w:p>
    <w:p w14:paraId="14DEC3D6" w14:textId="77777777" w:rsidR="00096FEF" w:rsidRDefault="00096FEF">
      <w:pPr>
        <w:spacing w:before="50" w:after="50" w:line="360" w:lineRule="auto"/>
        <w:rPr>
          <w:color w:val="000000"/>
        </w:rPr>
      </w:pPr>
    </w:p>
    <w:p w14:paraId="410BB133" w14:textId="77777777" w:rsidR="00096FEF" w:rsidRDefault="00096FEF">
      <w:pPr>
        <w:spacing w:before="50" w:after="50" w:line="360" w:lineRule="auto"/>
        <w:rPr>
          <w:color w:val="000000"/>
        </w:rPr>
      </w:pPr>
    </w:p>
    <w:p w14:paraId="7899BDCD" w14:textId="77777777" w:rsidR="00096FEF" w:rsidRDefault="00096FEF">
      <w:pPr>
        <w:spacing w:before="50" w:after="50" w:line="360" w:lineRule="auto"/>
        <w:rPr>
          <w:color w:val="000000"/>
        </w:rPr>
      </w:pPr>
    </w:p>
    <w:p w14:paraId="3D135E3B" w14:textId="77777777" w:rsidR="00096FEF" w:rsidRDefault="00671DA7">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2B12C18C" w14:textId="77777777" w:rsidR="00096FEF" w:rsidRDefault="00096FEF">
      <w:pPr>
        <w:spacing w:before="50" w:after="50" w:line="360" w:lineRule="auto"/>
        <w:rPr>
          <w:color w:val="000000"/>
        </w:rPr>
      </w:pPr>
    </w:p>
    <w:p w14:paraId="0997CF9C" w14:textId="77777777" w:rsidR="00096FEF" w:rsidRDefault="00671DA7">
      <w:pPr>
        <w:jc w:val="center"/>
        <w:rPr>
          <w:b/>
          <w:color w:val="000000"/>
          <w:sz w:val="30"/>
          <w:szCs w:val="30"/>
        </w:rPr>
      </w:pPr>
      <w:r>
        <w:rPr>
          <w:b/>
          <w:color w:val="000000"/>
          <w:sz w:val="30"/>
          <w:szCs w:val="30"/>
        </w:rPr>
        <w:t>Supervisor:</w:t>
      </w:r>
      <w:r>
        <w:rPr>
          <w:rFonts w:hint="eastAsia"/>
          <w:b/>
          <w:color w:val="000000"/>
          <w:sz w:val="30"/>
          <w:szCs w:val="30"/>
        </w:rPr>
        <w:t xml:space="preserve"> </w:t>
      </w:r>
      <w:r w:rsidR="002A422D">
        <w:rPr>
          <w:rFonts w:hint="eastAsia"/>
          <w:b/>
          <w:color w:val="000000"/>
          <w:sz w:val="30"/>
          <w:szCs w:val="30"/>
        </w:rPr>
        <w:t>Wang Huafeng</w:t>
      </w:r>
    </w:p>
    <w:p w14:paraId="20044C8B" w14:textId="77777777" w:rsidR="00096FEF" w:rsidRDefault="00096FEF">
      <w:pPr>
        <w:spacing w:before="50" w:after="50" w:line="360" w:lineRule="auto"/>
        <w:rPr>
          <w:color w:val="000000"/>
        </w:rPr>
      </w:pPr>
    </w:p>
    <w:p w14:paraId="5FF9452A" w14:textId="77777777" w:rsidR="00096FEF" w:rsidRPr="002A422D" w:rsidRDefault="00096FEF">
      <w:pPr>
        <w:spacing w:before="50" w:after="50" w:line="360" w:lineRule="auto"/>
        <w:rPr>
          <w:color w:val="000000"/>
        </w:rPr>
      </w:pPr>
    </w:p>
    <w:p w14:paraId="78DF3FD6" w14:textId="77777777" w:rsidR="00096FEF" w:rsidRDefault="00096FEF">
      <w:pPr>
        <w:spacing w:before="50" w:after="50" w:line="360" w:lineRule="auto"/>
        <w:rPr>
          <w:color w:val="000000"/>
        </w:rPr>
      </w:pPr>
    </w:p>
    <w:p w14:paraId="27A0DDF1" w14:textId="77777777" w:rsidR="00096FEF" w:rsidRDefault="00096FEF">
      <w:pPr>
        <w:spacing w:before="50" w:after="50" w:line="360" w:lineRule="auto"/>
        <w:rPr>
          <w:color w:val="000000"/>
        </w:rPr>
      </w:pPr>
    </w:p>
    <w:p w14:paraId="616F414A" w14:textId="77777777" w:rsidR="00096FEF" w:rsidRDefault="00671DA7">
      <w:pPr>
        <w:jc w:val="center"/>
        <w:rPr>
          <w:color w:val="000000"/>
          <w:sz w:val="30"/>
          <w:szCs w:val="30"/>
        </w:rPr>
      </w:pPr>
      <w:r>
        <w:rPr>
          <w:color w:val="000000"/>
          <w:sz w:val="30"/>
          <w:szCs w:val="30"/>
        </w:rPr>
        <w:t xml:space="preserve">School of </w:t>
      </w:r>
      <w:r>
        <w:rPr>
          <w:rFonts w:hint="eastAsia"/>
          <w:color w:val="000000"/>
          <w:sz w:val="30"/>
          <w:szCs w:val="30"/>
        </w:rPr>
        <w:t>SoftWare</w:t>
      </w:r>
    </w:p>
    <w:p w14:paraId="04288C74" w14:textId="77777777" w:rsidR="00096FEF" w:rsidRDefault="00671DA7">
      <w:pPr>
        <w:jc w:val="center"/>
        <w:rPr>
          <w:color w:val="000000"/>
          <w:sz w:val="30"/>
          <w:szCs w:val="30"/>
        </w:rPr>
      </w:pPr>
      <w:r>
        <w:rPr>
          <w:color w:val="000000"/>
          <w:sz w:val="30"/>
          <w:szCs w:val="30"/>
        </w:rPr>
        <w:t>Beihang University, Beijing, China</w:t>
      </w:r>
    </w:p>
    <w:p w14:paraId="22A0E614" w14:textId="77777777" w:rsidR="00096FEF" w:rsidRDefault="00671DA7">
      <w:pPr>
        <w:widowControl/>
        <w:jc w:val="left"/>
        <w:rPr>
          <w:color w:val="000000"/>
          <w:sz w:val="30"/>
          <w:szCs w:val="30"/>
        </w:rPr>
      </w:pPr>
      <w:r>
        <w:rPr>
          <w:color w:val="000000"/>
          <w:sz w:val="30"/>
          <w:szCs w:val="30"/>
        </w:rPr>
        <w:br w:type="page"/>
      </w:r>
    </w:p>
    <w:p w14:paraId="11A75FFD" w14:textId="77777777" w:rsidR="00096FEF" w:rsidRDefault="00096FEF">
      <w:pPr>
        <w:widowControl/>
        <w:jc w:val="left"/>
        <w:rPr>
          <w:rFonts w:ascii="黑体" w:eastAsia="黑体"/>
          <w:bCs/>
          <w:color w:val="000000"/>
        </w:rPr>
      </w:pPr>
    </w:p>
    <w:p w14:paraId="5D1A34C4"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51672476"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7CEE93DC" w14:textId="77777777" w:rsidR="00096FEF" w:rsidRDefault="00096FEF">
      <w:pPr>
        <w:spacing w:before="50" w:after="50" w:line="360" w:lineRule="auto"/>
        <w:jc w:val="center"/>
        <w:rPr>
          <w:rFonts w:eastAsia="黑体"/>
          <w:color w:val="000000"/>
          <w:sz w:val="36"/>
        </w:rPr>
      </w:pPr>
    </w:p>
    <w:p w14:paraId="67AB6CAF" w14:textId="77777777" w:rsidR="00096FEF" w:rsidRDefault="00096FEF">
      <w:pPr>
        <w:spacing w:before="50" w:after="50" w:line="360" w:lineRule="auto"/>
        <w:jc w:val="center"/>
        <w:rPr>
          <w:rFonts w:eastAsia="黑体"/>
          <w:color w:val="000000"/>
          <w:sz w:val="36"/>
        </w:rPr>
      </w:pPr>
    </w:p>
    <w:p w14:paraId="367568E4" w14:textId="77777777" w:rsidR="00096FEF" w:rsidRDefault="00096FEF">
      <w:pPr>
        <w:spacing w:before="50" w:after="50" w:line="360" w:lineRule="auto"/>
        <w:jc w:val="center"/>
        <w:rPr>
          <w:rFonts w:eastAsia="黑体"/>
          <w:color w:val="000000"/>
          <w:sz w:val="36"/>
        </w:rPr>
      </w:pPr>
    </w:p>
    <w:p w14:paraId="5145BB35" w14:textId="77777777" w:rsidR="00096FEF" w:rsidRDefault="00671DA7">
      <w:pPr>
        <w:spacing w:before="50" w:after="50" w:line="360" w:lineRule="auto"/>
        <w:jc w:val="center"/>
        <w:rPr>
          <w:color w:val="000000"/>
          <w:sz w:val="36"/>
        </w:rPr>
      </w:pPr>
      <w:r>
        <w:rPr>
          <w:rFonts w:eastAsia="黑体"/>
          <w:color w:val="000000"/>
          <w:sz w:val="36"/>
        </w:rPr>
        <w:t>硕士学位论文</w:t>
      </w:r>
    </w:p>
    <w:p w14:paraId="7B2BCBEC" w14:textId="77777777" w:rsidR="00096FEF" w:rsidRDefault="00096FEF">
      <w:pPr>
        <w:spacing w:before="50" w:after="50" w:line="360" w:lineRule="auto"/>
        <w:rPr>
          <w:color w:val="000000"/>
        </w:rPr>
      </w:pPr>
    </w:p>
    <w:p w14:paraId="5A3B1D9C" w14:textId="77777777" w:rsidR="00096FEF" w:rsidRDefault="00096FEF">
      <w:pPr>
        <w:spacing w:before="50" w:after="50" w:line="360" w:lineRule="auto"/>
        <w:rPr>
          <w:color w:val="000000"/>
        </w:rPr>
      </w:pPr>
    </w:p>
    <w:p w14:paraId="28EBD3B2" w14:textId="77777777" w:rsidR="00096FEF" w:rsidRDefault="00096FEF">
      <w:pPr>
        <w:spacing w:before="50" w:after="50" w:line="360" w:lineRule="auto"/>
        <w:rPr>
          <w:color w:val="000000"/>
        </w:rPr>
      </w:pPr>
    </w:p>
    <w:p w14:paraId="7A252E53"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7F6F1E1C" w14:textId="77777777" w:rsidR="00096FEF" w:rsidRDefault="00096FEF">
      <w:pPr>
        <w:spacing w:before="50" w:after="50" w:line="360" w:lineRule="auto"/>
        <w:rPr>
          <w:color w:val="000000"/>
        </w:rPr>
      </w:pPr>
    </w:p>
    <w:p w14:paraId="64E31107" w14:textId="77777777" w:rsidR="00096FEF" w:rsidRDefault="00096FEF">
      <w:pPr>
        <w:spacing w:before="50" w:after="50" w:line="360" w:lineRule="auto"/>
        <w:rPr>
          <w:color w:val="000000"/>
        </w:rPr>
      </w:pPr>
    </w:p>
    <w:p w14:paraId="7611394B" w14:textId="77777777" w:rsidR="00096FEF" w:rsidRDefault="00096FEF">
      <w:pPr>
        <w:spacing w:before="50" w:after="50" w:line="360" w:lineRule="auto"/>
        <w:ind w:firstLine="480"/>
        <w:jc w:val="center"/>
        <w:rPr>
          <w:color w:val="000000"/>
        </w:rPr>
      </w:pPr>
    </w:p>
    <w:p w14:paraId="0DCFE6D7"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7BD76B7E"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1243B31E"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4A3B4091" w14:textId="1AC95CB8" w:rsidR="00096FEF" w:rsidRDefault="00671DA7" w:rsidP="00F920E3">
      <w:pPr>
        <w:tabs>
          <w:tab w:val="left" w:pos="2415"/>
          <w:tab w:val="left" w:pos="2505"/>
          <w:tab w:val="left" w:pos="3969"/>
          <w:tab w:val="left" w:pos="6096"/>
        </w:tabs>
        <w:spacing w:line="480" w:lineRule="auto"/>
        <w:rPr>
          <w:color w:val="000000"/>
          <w:sz w:val="24"/>
        </w:rPr>
      </w:pPr>
      <w:r>
        <w:rPr>
          <w:color w:val="000000"/>
          <w:sz w:val="24"/>
        </w:rPr>
        <w:t>学习时间自</w:t>
      </w:r>
      <w:r w:rsidR="00F920E3">
        <w:rPr>
          <w:rFonts w:hint="eastAsia"/>
          <w:color w:val="000000"/>
          <w:sz w:val="24"/>
        </w:rPr>
        <w:tab/>
      </w:r>
      <w:r>
        <w:rPr>
          <w:color w:val="000000"/>
          <w:sz w:val="24"/>
        </w:rPr>
        <w:t>年</w:t>
      </w:r>
      <w:r w:rsidR="00F920E3">
        <w:rPr>
          <w:rFonts w:hint="eastAsia"/>
          <w:color w:val="000000"/>
          <w:sz w:val="24"/>
        </w:rPr>
        <w:t xml:space="preserve">  </w:t>
      </w:r>
      <w:r>
        <w:rPr>
          <w:color w:val="000000"/>
          <w:sz w:val="24"/>
        </w:rPr>
        <w:t>月</w:t>
      </w:r>
      <w:r w:rsidR="00F920E3">
        <w:rPr>
          <w:rFonts w:hint="eastAsia"/>
          <w:color w:val="000000"/>
          <w:sz w:val="24"/>
        </w:rPr>
        <w:t xml:space="preserve">  </w:t>
      </w:r>
      <w:r>
        <w:rPr>
          <w:color w:val="000000"/>
          <w:sz w:val="24"/>
        </w:rPr>
        <w:t>日</w:t>
      </w:r>
      <w:r w:rsidR="00F920E3">
        <w:rPr>
          <w:rFonts w:hint="eastAsia"/>
          <w:color w:val="000000"/>
          <w:sz w:val="24"/>
        </w:rPr>
        <w:t xml:space="preserve">     </w:t>
      </w:r>
      <w:r>
        <w:rPr>
          <w:color w:val="000000"/>
          <w:sz w:val="24"/>
        </w:rPr>
        <w:t>起至</w:t>
      </w:r>
      <w:r>
        <w:rPr>
          <w:rFonts w:hint="eastAsia"/>
          <w:color w:val="000000"/>
          <w:sz w:val="24"/>
        </w:rPr>
        <w:tab/>
      </w:r>
      <w:r>
        <w:rPr>
          <w:color w:val="000000"/>
          <w:sz w:val="24"/>
        </w:rPr>
        <w:t>年</w:t>
      </w:r>
      <w:r w:rsidR="002A422D">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日止</w:t>
      </w:r>
    </w:p>
    <w:p w14:paraId="5E28DD21"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2A422D">
        <w:rPr>
          <w:rFonts w:hint="eastAsia"/>
          <w:color w:val="000000"/>
          <w:sz w:val="24"/>
        </w:rPr>
        <w:t xml:space="preserve">  </w:t>
      </w:r>
      <w:r>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2A422D">
        <w:rPr>
          <w:rFonts w:hint="eastAsia"/>
          <w:color w:val="000000"/>
          <w:sz w:val="24"/>
        </w:rPr>
        <w:t xml:space="preserve">  </w:t>
      </w:r>
      <w:r>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w:t>
      </w:r>
    </w:p>
    <w:p w14:paraId="60B82EC0" w14:textId="77777777" w:rsidR="00096FEF" w:rsidRDefault="00671DA7">
      <w:pPr>
        <w:tabs>
          <w:tab w:val="left" w:pos="1701"/>
          <w:tab w:val="left" w:pos="4395"/>
          <w:tab w:val="left" w:pos="6621"/>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2A422D">
        <w:rPr>
          <w:rFonts w:hint="eastAsia"/>
          <w:color w:val="000000"/>
          <w:sz w:val="24"/>
        </w:rPr>
        <w:t xml:space="preserve">    </w:t>
      </w:r>
      <w:r>
        <w:rPr>
          <w:color w:val="000000"/>
          <w:sz w:val="24"/>
        </w:rPr>
        <w:t>月</w:t>
      </w:r>
      <w:r w:rsidR="002A422D">
        <w:rPr>
          <w:rFonts w:hint="eastAsia"/>
          <w:color w:val="000000"/>
          <w:sz w:val="24"/>
        </w:rPr>
        <w:t xml:space="preserve">    </w:t>
      </w:r>
      <w:r>
        <w:rPr>
          <w:color w:val="000000"/>
          <w:sz w:val="24"/>
        </w:rPr>
        <w:t>日</w:t>
      </w:r>
    </w:p>
    <w:p w14:paraId="14E66DF2" w14:textId="77777777" w:rsidR="00096FEF" w:rsidRDefault="00671DA7">
      <w:pPr>
        <w:widowControl/>
        <w:jc w:val="left"/>
        <w:rPr>
          <w:color w:val="000000"/>
          <w:sz w:val="24"/>
        </w:rPr>
      </w:pPr>
      <w:r>
        <w:rPr>
          <w:color w:val="000000"/>
          <w:sz w:val="24"/>
        </w:rPr>
        <w:br w:type="page"/>
      </w:r>
    </w:p>
    <w:p w14:paraId="00E1B174" w14:textId="77777777" w:rsidR="00096FEF" w:rsidRDefault="00096FEF">
      <w:pPr>
        <w:spacing w:before="50" w:after="50" w:line="360" w:lineRule="auto"/>
        <w:rPr>
          <w:rFonts w:eastAsia="黑体"/>
          <w:color w:val="000000"/>
          <w:sz w:val="28"/>
        </w:rPr>
      </w:pPr>
    </w:p>
    <w:p w14:paraId="6D615AE5"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4AE90664" w14:textId="77777777" w:rsidR="00096FEF" w:rsidRDefault="00096FEF">
      <w:pPr>
        <w:spacing w:before="50" w:after="50" w:line="360" w:lineRule="auto"/>
        <w:jc w:val="center"/>
        <w:rPr>
          <w:rFonts w:eastAsia="黑体"/>
          <w:color w:val="000000"/>
          <w:sz w:val="24"/>
        </w:rPr>
      </w:pPr>
    </w:p>
    <w:p w14:paraId="68A711CD"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282ED9BD" w14:textId="39F6C67A"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4B2902AC"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CF3CDD" w14:paraId="5632914E" w14:textId="77777777" w:rsidTr="00F920E3">
        <w:trPr>
          <w:trHeight w:hRule="exact" w:val="520"/>
          <w:jc w:val="center"/>
        </w:trPr>
        <w:tc>
          <w:tcPr>
            <w:tcW w:w="2126" w:type="dxa"/>
          </w:tcPr>
          <w:p w14:paraId="2863ED6C" w14:textId="22CD8D65" w:rsidR="00096FEF" w:rsidRPr="00CF3CDD" w:rsidRDefault="00671DA7" w:rsidP="00F920E3">
            <w:pPr>
              <w:pStyle w:val="a9"/>
              <w:spacing w:before="50" w:beforeAutospacing="0" w:after="50" w:afterAutospacing="0" w:line="360" w:lineRule="auto"/>
              <w:rPr>
                <w:rFonts w:ascii="Times New Roman" w:hAnsi="Times New Roman"/>
                <w:color w:val="000000"/>
              </w:rPr>
            </w:pPr>
            <w:r w:rsidRPr="00CF3CDD">
              <w:rPr>
                <w:color w:val="000000"/>
              </w:rPr>
              <w:t>学位论文作者签</w:t>
            </w:r>
            <w:r w:rsidR="00F920E3">
              <w:rPr>
                <w:rFonts w:hint="eastAsia"/>
                <w:color w:val="000000"/>
              </w:rPr>
              <w:t>名</w:t>
            </w:r>
            <w:r w:rsidRPr="00CF3CDD">
              <w:rPr>
                <w:color w:val="000000"/>
              </w:rPr>
              <w:t>：</w:t>
            </w:r>
          </w:p>
        </w:tc>
        <w:tc>
          <w:tcPr>
            <w:tcW w:w="1701" w:type="dxa"/>
          </w:tcPr>
          <w:p w14:paraId="1C97FFD5" w14:textId="0DCE7683" w:rsidR="00096FEF" w:rsidRPr="00F920E3" w:rsidRDefault="00F920E3">
            <w:pPr>
              <w:pStyle w:val="a9"/>
              <w:spacing w:before="50" w:beforeAutospacing="0" w:after="50" w:afterAutospacing="0" w:line="360" w:lineRule="auto"/>
              <w:rPr>
                <w:rFonts w:ascii="Times New Roman" w:hAnsi="Times New Roman"/>
                <w:color w:val="000000"/>
              </w:rPr>
            </w:pPr>
            <w:r>
              <w:rPr>
                <w:rFonts w:ascii="Times New Roman" w:hAnsi="Times New Roman" w:hint="eastAsia"/>
                <w:color w:val="000000"/>
                <w:u w:val="single"/>
              </w:rPr>
              <w:t>______________</w:t>
            </w:r>
          </w:p>
        </w:tc>
        <w:tc>
          <w:tcPr>
            <w:tcW w:w="815" w:type="dxa"/>
          </w:tcPr>
          <w:p w14:paraId="0E3E5FAE"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3046" w:type="dxa"/>
          </w:tcPr>
          <w:p w14:paraId="09E94CC3" w14:textId="057B28CB"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bl>
    <w:p w14:paraId="6CFD4D93" w14:textId="77777777" w:rsidR="00096FEF" w:rsidRDefault="00096FEF">
      <w:pPr>
        <w:pStyle w:val="a9"/>
        <w:spacing w:before="50" w:beforeAutospacing="0" w:after="50" w:afterAutospacing="0" w:line="360" w:lineRule="auto"/>
        <w:rPr>
          <w:rFonts w:ascii="Times New Roman" w:hAnsi="Times New Roman"/>
          <w:color w:val="000000"/>
        </w:rPr>
      </w:pPr>
    </w:p>
    <w:p w14:paraId="4C96045A" w14:textId="77777777" w:rsidR="00096FEF" w:rsidRDefault="00096FEF">
      <w:pPr>
        <w:pStyle w:val="a9"/>
        <w:spacing w:before="50" w:beforeAutospacing="0" w:after="50" w:afterAutospacing="0" w:line="360" w:lineRule="auto"/>
        <w:rPr>
          <w:rFonts w:ascii="Times New Roman" w:hAnsi="Times New Roman"/>
          <w:color w:val="000000"/>
        </w:rPr>
      </w:pPr>
    </w:p>
    <w:p w14:paraId="3231C597" w14:textId="77777777" w:rsidR="00096FEF" w:rsidRDefault="00096FEF">
      <w:pPr>
        <w:pStyle w:val="a9"/>
        <w:spacing w:before="50" w:beforeAutospacing="0" w:after="50" w:afterAutospacing="0" w:line="360" w:lineRule="auto"/>
        <w:rPr>
          <w:rFonts w:ascii="Times New Roman" w:hAnsi="Times New Roman"/>
          <w:color w:val="000000"/>
        </w:rPr>
      </w:pPr>
    </w:p>
    <w:p w14:paraId="3A7603FA" w14:textId="77777777" w:rsidR="00096FEF" w:rsidRDefault="00096FEF">
      <w:pPr>
        <w:pStyle w:val="a9"/>
        <w:spacing w:before="50" w:beforeAutospacing="0" w:after="50" w:afterAutospacing="0" w:line="360" w:lineRule="auto"/>
        <w:rPr>
          <w:rFonts w:ascii="Times New Roman" w:hAnsi="Times New Roman"/>
          <w:color w:val="000000"/>
        </w:rPr>
      </w:pPr>
    </w:p>
    <w:p w14:paraId="5C836AA8"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389F8AE5" w14:textId="77777777" w:rsidR="00096FEF" w:rsidRDefault="00671DA7">
      <w:pPr>
        <w:pStyle w:val="20"/>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2DF1D203" w14:textId="7ED352A5" w:rsidR="00096FEF" w:rsidRPr="00F920E3" w:rsidRDefault="00671DA7" w:rsidP="00F920E3">
      <w:pPr>
        <w:pStyle w:val="20"/>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CF3CDD" w14:paraId="4B6A759F" w14:textId="77777777" w:rsidTr="00F920E3">
        <w:trPr>
          <w:trHeight w:hRule="exact" w:val="503"/>
        </w:trPr>
        <w:tc>
          <w:tcPr>
            <w:tcW w:w="2204" w:type="dxa"/>
            <w:gridSpan w:val="2"/>
          </w:tcPr>
          <w:p w14:paraId="3112956E" w14:textId="77777777" w:rsidR="00096FEF" w:rsidRPr="00CF3CDD" w:rsidRDefault="00671DA7">
            <w:pPr>
              <w:pStyle w:val="a9"/>
              <w:spacing w:before="50" w:beforeAutospacing="0" w:after="50" w:afterAutospacing="0" w:line="360" w:lineRule="auto"/>
              <w:rPr>
                <w:rFonts w:ascii="Times New Roman" w:hAnsi="Times New Roman"/>
                <w:color w:val="000000"/>
              </w:rPr>
            </w:pPr>
            <w:r w:rsidRPr="00CF3CDD">
              <w:rPr>
                <w:color w:val="000000"/>
              </w:rPr>
              <w:t>学位论文作者签名：</w:t>
            </w:r>
          </w:p>
        </w:tc>
        <w:tc>
          <w:tcPr>
            <w:tcW w:w="1701" w:type="dxa"/>
          </w:tcPr>
          <w:p w14:paraId="30FB7CB8"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567" w:type="dxa"/>
          </w:tcPr>
          <w:p w14:paraId="3AEC7DEE"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2976" w:type="dxa"/>
          </w:tcPr>
          <w:p w14:paraId="1DA7DA32" w14:textId="4EAC3A4B"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r w:rsidR="00096FEF" w:rsidRPr="00CF3CDD" w14:paraId="0D5D5D62" w14:textId="77777777" w:rsidTr="00F920E3">
        <w:trPr>
          <w:trHeight w:hRule="exact" w:val="537"/>
        </w:trPr>
        <w:tc>
          <w:tcPr>
            <w:tcW w:w="1778" w:type="dxa"/>
          </w:tcPr>
          <w:p w14:paraId="4E2F3D36" w14:textId="77777777"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hint="eastAsia"/>
                <w:color w:val="000000"/>
              </w:rPr>
              <w:t>指导教师</w:t>
            </w:r>
            <w:r w:rsidRPr="00CF3CDD">
              <w:rPr>
                <w:color w:val="000000"/>
              </w:rPr>
              <w:t>签名：</w:t>
            </w:r>
          </w:p>
        </w:tc>
        <w:tc>
          <w:tcPr>
            <w:tcW w:w="2127" w:type="dxa"/>
            <w:gridSpan w:val="2"/>
          </w:tcPr>
          <w:p w14:paraId="054C2267"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567" w:type="dxa"/>
          </w:tcPr>
          <w:p w14:paraId="54D07E77"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2976" w:type="dxa"/>
          </w:tcPr>
          <w:p w14:paraId="5D908C25" w14:textId="40453AD8"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bl>
    <w:p w14:paraId="51D42855"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531C1367"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77213E0A" w14:textId="77777777" w:rsidR="00096FEF" w:rsidRDefault="00096FEF">
      <w:pPr>
        <w:pStyle w:val="a0"/>
        <w:spacing w:line="240" w:lineRule="auto"/>
        <w:ind w:firstLineChars="0" w:firstLine="0"/>
        <w:jc w:val="center"/>
      </w:pPr>
    </w:p>
    <w:p w14:paraId="51560DDA"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6D5E46B9"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54CC21F0"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491384">
        <w:rPr>
          <w:rFonts w:hint="eastAsia"/>
        </w:rPr>
        <w:t>设计了一种针对图像噪声稀疏频谱表达的的计算策略，从理论上分析了策略能够优于快速傅里叶变换的高效性。在对多种类型图像的实验中，所有稀疏频谱表达图像和源图像的结构相似度都在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363EE268"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2580910A"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5048FDA1" w14:textId="77777777" w:rsidR="00096FEF" w:rsidRDefault="00096FEF">
      <w:pPr>
        <w:widowControl/>
        <w:jc w:val="left"/>
        <w:rPr>
          <w:sz w:val="24"/>
          <w:szCs w:val="30"/>
        </w:rPr>
      </w:pPr>
    </w:p>
    <w:p w14:paraId="1B36F0E4" w14:textId="77777777" w:rsidR="00096FEF" w:rsidRPr="00C777EA" w:rsidRDefault="00671DA7" w:rsidP="00C777EA">
      <w:pPr>
        <w:pStyle w:val="a0"/>
        <w:spacing w:line="240" w:lineRule="auto"/>
        <w:ind w:firstLineChars="0" w:firstLine="0"/>
        <w:jc w:val="center"/>
        <w:rPr>
          <w:b/>
          <w:sz w:val="32"/>
          <w:szCs w:val="32"/>
        </w:rPr>
      </w:pPr>
      <w:r>
        <w:rPr>
          <w:rFonts w:hint="eastAsia"/>
          <w:b/>
          <w:sz w:val="32"/>
          <w:szCs w:val="32"/>
        </w:rPr>
        <w:lastRenderedPageBreak/>
        <w:t>Abstract</w:t>
      </w:r>
    </w:p>
    <w:p w14:paraId="25C427C8" w14:textId="77777777" w:rsidR="00FA713D" w:rsidRPr="00C777EA" w:rsidRDefault="00E87F5D" w:rsidP="00FA713D">
      <w:pPr>
        <w:widowControl/>
        <w:shd w:val="clear" w:color="auto" w:fill="FFFFFF"/>
        <w:spacing w:line="450" w:lineRule="atLeast"/>
        <w:jc w:val="left"/>
        <w:textAlignment w:val="top"/>
        <w:rPr>
          <w:rFonts w:ascii="Arial" w:eastAsia="Times New Roman" w:hAnsi="Arial" w:cs="Arial"/>
          <w:color w:val="333333"/>
          <w:sz w:val="24"/>
        </w:rPr>
      </w:pPr>
      <w:r w:rsidRPr="004A3245">
        <w:rPr>
          <w:rFonts w:hint="eastAsia"/>
          <w:sz w:val="24"/>
        </w:rPr>
        <w:t>In signal processing, usually use many signal repr</w:t>
      </w:r>
      <w:r w:rsidR="004A3245">
        <w:rPr>
          <w:rFonts w:hint="eastAsia"/>
          <w:sz w:val="24"/>
        </w:rPr>
        <w:t xml:space="preserve">esentation methods in different </w:t>
      </w:r>
      <w:r w:rsidRPr="004A3245">
        <w:rPr>
          <w:rFonts w:hint="eastAsia"/>
          <w:sz w:val="24"/>
        </w:rPr>
        <w:t xml:space="preserve">space to </w:t>
      </w:r>
      <w:r w:rsidR="00E674EA" w:rsidRPr="004A3245">
        <w:rPr>
          <w:rFonts w:hint="eastAsia"/>
          <w:sz w:val="24"/>
        </w:rPr>
        <w:t xml:space="preserve">find a most effective representation .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r w:rsidR="004A3245" w:rsidRPr="004A3245">
        <w:rPr>
          <w:rFonts w:eastAsia="Times New Roman"/>
          <w:bCs/>
          <w:color w:val="333333"/>
          <w:sz w:val="24"/>
        </w:rPr>
        <w:t>orthogonal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r w:rsidR="00C777EA">
        <w:rPr>
          <w:rFonts w:eastAsia="Times New Roman"/>
          <w:bCs/>
          <w:color w:val="333333"/>
          <w:sz w:val="24"/>
        </w:rPr>
        <w:t>which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representations , and faster transform algorithms. </w:t>
      </w:r>
      <w:r w:rsidR="00FA713D">
        <w:rPr>
          <w:rFonts w:eastAsia="Times New Roman" w:hint="eastAsia"/>
          <w:bCs/>
          <w:color w:val="333333"/>
          <w:sz w:val="24"/>
        </w:rPr>
        <w:t>Over complete dir</w:t>
      </w:r>
      <w:r w:rsidR="00FA713D">
        <w:rPr>
          <w:sz w:val="24"/>
        </w:rPr>
        <w:t>e</w:t>
      </w:r>
      <w:r w:rsidR="00C777EA">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But many classic signal processing method can not be use in this </w:t>
      </w:r>
      <w:r w:rsidR="00FA713D">
        <w:rPr>
          <w:sz w:val="24"/>
        </w:rPr>
        <w:t>repre</w:t>
      </w:r>
      <w:r w:rsidR="00FA713D">
        <w:rPr>
          <w:rFonts w:hint="eastAsia"/>
          <w:sz w:val="24"/>
        </w:rPr>
        <w:t>-</w:t>
      </w:r>
    </w:p>
    <w:p w14:paraId="7136EC09" w14:textId="77777777" w:rsidR="00E96653" w:rsidRDefault="00FA713D" w:rsidP="00FA713D">
      <w:pPr>
        <w:widowControl/>
        <w:shd w:val="clear" w:color="auto" w:fill="FFFFFF"/>
        <w:spacing w:line="450" w:lineRule="atLeast"/>
        <w:jc w:val="left"/>
        <w:textAlignment w:val="top"/>
        <w:rPr>
          <w:sz w:val="24"/>
        </w:rPr>
      </w:pPr>
      <w:r>
        <w:rPr>
          <w:rFonts w:hint="eastAsia"/>
          <w:sz w:val="24"/>
        </w:rPr>
        <w:t>ntation</w:t>
      </w:r>
      <w:r w:rsidR="00361308">
        <w:rPr>
          <w:rFonts w:hint="eastAsia"/>
          <w:sz w:val="24"/>
        </w:rPr>
        <w:t>. As a</w:t>
      </w:r>
      <w:r w:rsidR="00361308">
        <w:rPr>
          <w:sz w:val="24"/>
        </w:rPr>
        <w:t>important</w:t>
      </w:r>
      <w:r w:rsidR="00361308">
        <w:rPr>
          <w:rFonts w:hint="eastAsia"/>
          <w:sz w:val="24"/>
        </w:rPr>
        <w:t xml:space="preserve"> frequency analyze technology, fourier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popular </w:t>
      </w:r>
      <w:r w:rsidR="00E96653">
        <w:rPr>
          <w:rFonts w:hint="eastAsia"/>
          <w:sz w:val="24"/>
        </w:rPr>
        <w:t>.</w:t>
      </w:r>
    </w:p>
    <w:p w14:paraId="630A00F1" w14:textId="77777777" w:rsidR="00DF6B47" w:rsidRDefault="00E96653" w:rsidP="00A6638C">
      <w:pPr>
        <w:spacing w:line="360" w:lineRule="auto"/>
        <w:rPr>
          <w:rFonts w:eastAsia="Times New Roman"/>
          <w:color w:val="333333"/>
          <w:sz w:val="24"/>
          <w:shd w:val="clear" w:color="auto" w:fill="FFFFFF"/>
        </w:rPr>
      </w:pPr>
      <w:r>
        <w:rPr>
          <w:rFonts w:hint="eastAsia"/>
          <w:sz w:val="24"/>
        </w:rPr>
        <w:t xml:space="preserve"> In this paper, we studied the most effective sparse fourier transform algorithms proposed by MIT recently, combined with the signal processing and discrete fourier </w:t>
      </w:r>
      <w:r>
        <w:rPr>
          <w:sz w:val="24"/>
        </w:rPr>
        <w:t>transform</w:t>
      </w:r>
      <w:r>
        <w:rPr>
          <w:rFonts w:hint="eastAsia"/>
          <w:sz w:val="24"/>
        </w:rPr>
        <w:t xml:space="preserve"> theory, we try to come up with a different fourier transform method</w:t>
      </w:r>
      <w:r w:rsidR="002C6CD0">
        <w:rPr>
          <w:rFonts w:hint="eastAsia"/>
          <w:sz w:val="24"/>
        </w:rPr>
        <w:t>,</w:t>
      </w:r>
      <w:r>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image ,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xml:space="preserve">, all of them show that our method can representation image with little frequencies but with high accurate. In all experiments,the </w:t>
      </w:r>
      <w:r w:rsidR="00A6638C" w:rsidRPr="00A6638C">
        <w:rPr>
          <w:rFonts w:eastAsia="Times New Roman"/>
          <w:color w:val="333333"/>
          <w:sz w:val="24"/>
          <w:shd w:val="clear" w:color="auto" w:fill="FFFFFF"/>
        </w:rPr>
        <w:t>structural similarity</w:t>
      </w:r>
      <w:r w:rsidR="00A6638C">
        <w:rPr>
          <w:rFonts w:eastAsia="Times New Roman" w:hint="eastAsia"/>
          <w:color w:val="333333"/>
          <w:sz w:val="24"/>
          <w:shd w:val="clear" w:color="auto" w:fill="FFFFFF"/>
        </w:rPr>
        <w:t xml:space="preserve"> is above 80%, and most of the is above 95%.</w:t>
      </w:r>
    </w:p>
    <w:p w14:paraId="11D2F824"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last ,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658647B4" w14:textId="77777777" w:rsidR="009B489C" w:rsidRPr="00DF6B47" w:rsidRDefault="009B489C" w:rsidP="00FA713D">
      <w:pPr>
        <w:widowControl/>
        <w:shd w:val="clear" w:color="auto" w:fill="FFFFFF"/>
        <w:spacing w:line="450" w:lineRule="atLeast"/>
        <w:jc w:val="left"/>
        <w:textAlignment w:val="top"/>
        <w:rPr>
          <w:sz w:val="24"/>
        </w:rPr>
      </w:pPr>
    </w:p>
    <w:p w14:paraId="6B79C14B" w14:textId="77777777" w:rsidR="00096FEF" w:rsidRDefault="00671DA7" w:rsidP="00DE78CB">
      <w:pPr>
        <w:pStyle w:val="a0"/>
        <w:ind w:firstLine="482"/>
        <w:rPr>
          <w:bCs/>
          <w:color w:val="000000"/>
        </w:rPr>
      </w:pPr>
      <w:r>
        <w:rPr>
          <w:b/>
          <w:bCs/>
          <w:color w:val="000000"/>
        </w:rPr>
        <w:lastRenderedPageBreak/>
        <w:t>Key words</w:t>
      </w:r>
      <w:r>
        <w:rPr>
          <w:bCs/>
          <w:color w:val="000000"/>
        </w:rPr>
        <w:t>:</w:t>
      </w:r>
      <w:r w:rsidR="00DF6B47">
        <w:rPr>
          <w:rFonts w:hint="eastAsia"/>
          <w:bCs/>
          <w:color w:val="000000"/>
        </w:rPr>
        <w:t xml:space="preserve"> signal process, digital image, sparse, frequency, fourier transform</w:t>
      </w:r>
    </w:p>
    <w:p w14:paraId="38F95295" w14:textId="77777777" w:rsidR="00096FEF" w:rsidRDefault="00096FEF">
      <w:pPr>
        <w:widowControl/>
        <w:jc w:val="left"/>
        <w:rPr>
          <w:bCs/>
          <w:color w:val="000000"/>
        </w:rPr>
      </w:pPr>
    </w:p>
    <w:p w14:paraId="4FE1ED2D" w14:textId="77777777" w:rsidR="000D5FA5" w:rsidRDefault="000D5FA5">
      <w:pPr>
        <w:widowControl/>
        <w:jc w:val="left"/>
        <w:rPr>
          <w:bCs/>
          <w:color w:val="000000"/>
        </w:rPr>
      </w:pPr>
    </w:p>
    <w:p w14:paraId="2954C964" w14:textId="77777777" w:rsidR="000D5FA5" w:rsidRDefault="000D5FA5">
      <w:pPr>
        <w:widowControl/>
        <w:jc w:val="left"/>
        <w:rPr>
          <w:bCs/>
          <w:color w:val="000000"/>
        </w:rPr>
      </w:pPr>
    </w:p>
    <w:p w14:paraId="34BEC657" w14:textId="77777777" w:rsidR="000D5FA5" w:rsidRDefault="000D5FA5">
      <w:pPr>
        <w:widowControl/>
        <w:jc w:val="left"/>
        <w:rPr>
          <w:bCs/>
          <w:color w:val="000000"/>
        </w:rPr>
      </w:pPr>
    </w:p>
    <w:p w14:paraId="15CBB640" w14:textId="77777777" w:rsidR="000D5FA5" w:rsidRDefault="000D5FA5">
      <w:pPr>
        <w:widowControl/>
        <w:jc w:val="left"/>
        <w:rPr>
          <w:bCs/>
          <w:color w:val="000000"/>
        </w:rPr>
      </w:pPr>
    </w:p>
    <w:p w14:paraId="431B6308" w14:textId="77777777" w:rsidR="000D5FA5" w:rsidRDefault="000D5FA5">
      <w:pPr>
        <w:widowControl/>
        <w:jc w:val="left"/>
        <w:rPr>
          <w:bCs/>
          <w:color w:val="000000"/>
        </w:rPr>
      </w:pPr>
    </w:p>
    <w:p w14:paraId="0CB30313" w14:textId="77777777" w:rsidR="000D5FA5" w:rsidRDefault="000D5FA5">
      <w:pPr>
        <w:widowControl/>
        <w:jc w:val="left"/>
        <w:rPr>
          <w:bCs/>
          <w:color w:val="000000"/>
        </w:rPr>
      </w:pPr>
    </w:p>
    <w:p w14:paraId="4A89A939" w14:textId="77777777" w:rsidR="000D5FA5" w:rsidRDefault="000D5FA5">
      <w:pPr>
        <w:widowControl/>
        <w:jc w:val="left"/>
        <w:rPr>
          <w:bCs/>
          <w:color w:val="000000"/>
        </w:rPr>
      </w:pPr>
    </w:p>
    <w:p w14:paraId="1E2DC7D3" w14:textId="77777777" w:rsidR="000D5FA5" w:rsidRDefault="000D5FA5">
      <w:pPr>
        <w:widowControl/>
        <w:jc w:val="left"/>
        <w:rPr>
          <w:bCs/>
          <w:color w:val="000000"/>
        </w:rPr>
      </w:pPr>
    </w:p>
    <w:p w14:paraId="5D57B481" w14:textId="77777777" w:rsidR="000D5FA5" w:rsidRDefault="000D5FA5">
      <w:pPr>
        <w:widowControl/>
        <w:jc w:val="left"/>
        <w:rPr>
          <w:bCs/>
          <w:color w:val="000000"/>
        </w:rPr>
      </w:pPr>
    </w:p>
    <w:p w14:paraId="08B4A450" w14:textId="77777777" w:rsidR="000D5FA5" w:rsidRDefault="000D5FA5">
      <w:pPr>
        <w:widowControl/>
        <w:jc w:val="left"/>
        <w:rPr>
          <w:bCs/>
          <w:color w:val="000000"/>
        </w:rPr>
      </w:pPr>
    </w:p>
    <w:p w14:paraId="151056AD" w14:textId="77777777" w:rsidR="000D5FA5" w:rsidRDefault="000D5FA5">
      <w:pPr>
        <w:widowControl/>
        <w:jc w:val="left"/>
        <w:rPr>
          <w:bCs/>
          <w:color w:val="000000"/>
        </w:rPr>
      </w:pPr>
    </w:p>
    <w:p w14:paraId="2ED9D482" w14:textId="77777777" w:rsidR="000D5FA5" w:rsidRDefault="000D5FA5">
      <w:pPr>
        <w:widowControl/>
        <w:jc w:val="left"/>
        <w:rPr>
          <w:bCs/>
          <w:color w:val="000000"/>
        </w:rPr>
      </w:pPr>
    </w:p>
    <w:p w14:paraId="75BA58C3" w14:textId="77777777" w:rsidR="000D5FA5" w:rsidRDefault="000D5FA5">
      <w:pPr>
        <w:widowControl/>
        <w:jc w:val="left"/>
        <w:rPr>
          <w:bCs/>
          <w:color w:val="000000"/>
        </w:rPr>
      </w:pPr>
    </w:p>
    <w:p w14:paraId="08EC335E" w14:textId="77777777" w:rsidR="000D5FA5" w:rsidRDefault="000D5FA5">
      <w:pPr>
        <w:widowControl/>
        <w:jc w:val="left"/>
        <w:rPr>
          <w:bCs/>
          <w:color w:val="000000"/>
        </w:rPr>
      </w:pPr>
    </w:p>
    <w:p w14:paraId="687B60CE" w14:textId="77777777" w:rsidR="000D5FA5" w:rsidRDefault="000D5FA5">
      <w:pPr>
        <w:widowControl/>
        <w:jc w:val="left"/>
        <w:rPr>
          <w:bCs/>
          <w:color w:val="000000"/>
        </w:rPr>
      </w:pPr>
    </w:p>
    <w:p w14:paraId="603DBFDC" w14:textId="77777777" w:rsidR="000D5FA5" w:rsidRDefault="000D5FA5">
      <w:pPr>
        <w:widowControl/>
        <w:jc w:val="left"/>
        <w:rPr>
          <w:bCs/>
          <w:color w:val="000000"/>
        </w:rPr>
      </w:pPr>
    </w:p>
    <w:p w14:paraId="3BF652E2" w14:textId="77777777" w:rsidR="000D5FA5" w:rsidRDefault="000D5FA5">
      <w:pPr>
        <w:widowControl/>
        <w:jc w:val="left"/>
        <w:rPr>
          <w:bCs/>
          <w:color w:val="000000"/>
        </w:rPr>
      </w:pPr>
    </w:p>
    <w:p w14:paraId="73D67A85" w14:textId="77777777" w:rsidR="000D5FA5" w:rsidRDefault="000D5FA5">
      <w:pPr>
        <w:widowControl/>
        <w:jc w:val="left"/>
        <w:rPr>
          <w:bCs/>
          <w:color w:val="000000"/>
        </w:rPr>
      </w:pPr>
    </w:p>
    <w:p w14:paraId="06273908" w14:textId="77777777" w:rsidR="000D5FA5" w:rsidRDefault="000D5FA5">
      <w:pPr>
        <w:widowControl/>
        <w:jc w:val="left"/>
        <w:rPr>
          <w:bCs/>
          <w:color w:val="000000"/>
        </w:rPr>
      </w:pPr>
    </w:p>
    <w:p w14:paraId="29C38CFF" w14:textId="77777777" w:rsidR="000D5FA5" w:rsidRDefault="000D5FA5">
      <w:pPr>
        <w:widowControl/>
        <w:jc w:val="left"/>
        <w:rPr>
          <w:bCs/>
          <w:color w:val="000000"/>
        </w:rPr>
      </w:pPr>
    </w:p>
    <w:p w14:paraId="4E04E91A" w14:textId="77777777" w:rsidR="000D5FA5" w:rsidRDefault="000D5FA5">
      <w:pPr>
        <w:widowControl/>
        <w:jc w:val="left"/>
        <w:rPr>
          <w:bCs/>
          <w:color w:val="000000"/>
        </w:rPr>
      </w:pPr>
    </w:p>
    <w:p w14:paraId="2D6F7BD0" w14:textId="77777777" w:rsidR="000D5FA5" w:rsidRDefault="000D5FA5">
      <w:pPr>
        <w:widowControl/>
        <w:jc w:val="left"/>
        <w:rPr>
          <w:bCs/>
          <w:color w:val="000000"/>
        </w:rPr>
      </w:pPr>
    </w:p>
    <w:p w14:paraId="28EDAD96" w14:textId="77777777" w:rsidR="000D5FA5" w:rsidRDefault="000D5FA5">
      <w:pPr>
        <w:widowControl/>
        <w:jc w:val="left"/>
        <w:rPr>
          <w:bCs/>
          <w:color w:val="000000"/>
        </w:rPr>
      </w:pPr>
    </w:p>
    <w:p w14:paraId="412910DC" w14:textId="77777777" w:rsidR="000D5FA5" w:rsidRDefault="000D5FA5">
      <w:pPr>
        <w:widowControl/>
        <w:jc w:val="left"/>
        <w:rPr>
          <w:bCs/>
          <w:color w:val="000000"/>
        </w:rPr>
      </w:pPr>
    </w:p>
    <w:p w14:paraId="5F7898B1" w14:textId="77777777" w:rsidR="000D5FA5" w:rsidRDefault="000D5FA5">
      <w:pPr>
        <w:widowControl/>
        <w:jc w:val="left"/>
        <w:rPr>
          <w:bCs/>
          <w:color w:val="000000"/>
        </w:rPr>
      </w:pPr>
    </w:p>
    <w:p w14:paraId="3086B729" w14:textId="77777777" w:rsidR="000D5FA5" w:rsidRDefault="000D5FA5">
      <w:pPr>
        <w:widowControl/>
        <w:jc w:val="left"/>
        <w:rPr>
          <w:bCs/>
          <w:color w:val="000000"/>
        </w:rPr>
      </w:pPr>
    </w:p>
    <w:p w14:paraId="3B2D7936" w14:textId="77777777" w:rsidR="000D5FA5" w:rsidRDefault="000D5FA5">
      <w:pPr>
        <w:widowControl/>
        <w:jc w:val="left"/>
        <w:rPr>
          <w:bCs/>
          <w:color w:val="000000"/>
        </w:rPr>
      </w:pPr>
    </w:p>
    <w:p w14:paraId="5A8FD3DF" w14:textId="77777777" w:rsidR="000D5FA5" w:rsidRDefault="000D5FA5">
      <w:pPr>
        <w:widowControl/>
        <w:jc w:val="left"/>
        <w:rPr>
          <w:bCs/>
          <w:color w:val="000000"/>
        </w:rPr>
      </w:pPr>
    </w:p>
    <w:p w14:paraId="5AC0083F" w14:textId="77777777" w:rsidR="000D5FA5" w:rsidRDefault="000D5FA5">
      <w:pPr>
        <w:widowControl/>
        <w:jc w:val="left"/>
        <w:rPr>
          <w:bCs/>
          <w:color w:val="000000"/>
        </w:rPr>
      </w:pPr>
    </w:p>
    <w:p w14:paraId="14094ADB" w14:textId="77777777" w:rsidR="000D5FA5" w:rsidRDefault="000D5FA5">
      <w:pPr>
        <w:widowControl/>
        <w:jc w:val="left"/>
        <w:rPr>
          <w:bCs/>
          <w:color w:val="000000"/>
        </w:rPr>
      </w:pPr>
    </w:p>
    <w:p w14:paraId="43897199" w14:textId="77777777" w:rsidR="000D5FA5" w:rsidRDefault="000D5FA5">
      <w:pPr>
        <w:widowControl/>
        <w:jc w:val="left"/>
        <w:rPr>
          <w:bCs/>
          <w:color w:val="000000"/>
        </w:rPr>
      </w:pPr>
    </w:p>
    <w:p w14:paraId="0AD7E3B6" w14:textId="77777777" w:rsidR="000D5FA5" w:rsidRDefault="000D5FA5">
      <w:pPr>
        <w:widowControl/>
        <w:jc w:val="left"/>
        <w:rPr>
          <w:bCs/>
          <w:color w:val="000000"/>
        </w:rPr>
      </w:pPr>
    </w:p>
    <w:p w14:paraId="17476A87" w14:textId="77777777" w:rsidR="000D5FA5" w:rsidRDefault="000D5FA5">
      <w:pPr>
        <w:widowControl/>
        <w:jc w:val="left"/>
        <w:rPr>
          <w:bCs/>
          <w:color w:val="000000"/>
        </w:rPr>
      </w:pPr>
    </w:p>
    <w:p w14:paraId="29CE735E" w14:textId="77777777" w:rsidR="000D5FA5" w:rsidRDefault="000D5FA5">
      <w:pPr>
        <w:widowControl/>
        <w:jc w:val="left"/>
        <w:rPr>
          <w:bCs/>
          <w:color w:val="000000"/>
        </w:rPr>
      </w:pPr>
    </w:p>
    <w:p w14:paraId="702CAB12" w14:textId="77777777" w:rsidR="000D5FA5" w:rsidRDefault="000D5FA5">
      <w:pPr>
        <w:widowControl/>
        <w:jc w:val="left"/>
        <w:rPr>
          <w:bCs/>
          <w:color w:val="000000"/>
        </w:rPr>
      </w:pPr>
    </w:p>
    <w:p w14:paraId="7CABCE24" w14:textId="77777777" w:rsidR="000D5FA5" w:rsidRDefault="000D5FA5">
      <w:pPr>
        <w:widowControl/>
        <w:jc w:val="left"/>
        <w:rPr>
          <w:bCs/>
          <w:color w:val="000000"/>
        </w:rPr>
      </w:pPr>
    </w:p>
    <w:p w14:paraId="66103DFA" w14:textId="77777777" w:rsidR="000D5FA5" w:rsidRDefault="000D5FA5">
      <w:pPr>
        <w:widowControl/>
        <w:jc w:val="left"/>
        <w:rPr>
          <w:bCs/>
          <w:color w:val="000000"/>
        </w:rPr>
      </w:pPr>
    </w:p>
    <w:p w14:paraId="18268640" w14:textId="77777777" w:rsidR="000D5FA5" w:rsidRDefault="000D5FA5">
      <w:pPr>
        <w:widowControl/>
        <w:jc w:val="left"/>
        <w:rPr>
          <w:bCs/>
          <w:color w:val="000000"/>
        </w:rPr>
      </w:pPr>
    </w:p>
    <w:p w14:paraId="18F90458" w14:textId="77777777" w:rsidR="000D5FA5" w:rsidRDefault="000D5FA5">
      <w:pPr>
        <w:widowControl/>
        <w:jc w:val="left"/>
        <w:rPr>
          <w:bCs/>
          <w:color w:val="000000"/>
        </w:rPr>
      </w:pPr>
    </w:p>
    <w:p w14:paraId="24285533" w14:textId="77777777" w:rsidR="000D5FA5" w:rsidRDefault="000D5FA5">
      <w:pPr>
        <w:widowControl/>
        <w:jc w:val="left"/>
        <w:rPr>
          <w:bCs/>
          <w:color w:val="000000"/>
        </w:rPr>
      </w:pPr>
    </w:p>
    <w:p w14:paraId="3A5945F7" w14:textId="77777777" w:rsidR="000D5FA5" w:rsidRDefault="000D5FA5">
      <w:pPr>
        <w:widowControl/>
        <w:jc w:val="left"/>
        <w:rPr>
          <w:bCs/>
          <w:color w:val="000000"/>
          <w:sz w:val="24"/>
          <w:szCs w:val="30"/>
        </w:rPr>
      </w:pPr>
    </w:p>
    <w:p w14:paraId="0DDDF6AA" w14:textId="0811153D"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lastRenderedPageBreak/>
        <w:tab/>
      </w:r>
      <w:r>
        <w:rPr>
          <w:rFonts w:ascii="黑体" w:eastAsia="黑体" w:hAnsi="黑体"/>
          <w:b/>
          <w:sz w:val="36"/>
          <w:szCs w:val="36"/>
        </w:rPr>
        <w:tab/>
      </w:r>
      <w:r w:rsidR="00671DA7">
        <w:rPr>
          <w:rFonts w:ascii="黑体" w:eastAsia="黑体" w:hAnsi="黑体" w:hint="eastAsia"/>
          <w:b/>
          <w:sz w:val="36"/>
          <w:szCs w:val="36"/>
        </w:rPr>
        <w:t>目  录</w:t>
      </w:r>
    </w:p>
    <w:p w14:paraId="556BD560" w14:textId="77777777" w:rsidR="004765D7" w:rsidRPr="007979CD" w:rsidRDefault="00C90C03" w:rsidP="00041A00">
      <w:pPr>
        <w:pStyle w:val="10"/>
        <w:tabs>
          <w:tab w:val="right" w:leader="dot" w:pos="9061"/>
        </w:tabs>
        <w:spacing w:beforeLines="10" w:before="31"/>
        <w:rPr>
          <w:rFonts w:ascii="Times New Roman" w:eastAsiaTheme="minorEastAsia" w:hAnsi="Times New Roman"/>
          <w:b w:val="0"/>
          <w:caps w:val="0"/>
          <w:noProof/>
          <w:sz w:val="24"/>
          <w:szCs w:val="24"/>
        </w:rPr>
      </w:pPr>
      <w:r w:rsidRPr="007979CD">
        <w:rPr>
          <w:rFonts w:ascii="Times New Roman" w:hAnsi="Times New Roman"/>
          <w:b w:val="0"/>
          <w:sz w:val="24"/>
          <w:szCs w:val="24"/>
        </w:rPr>
        <w:fldChar w:fldCharType="begin"/>
      </w:r>
      <w:r w:rsidR="00671DA7" w:rsidRPr="007979CD">
        <w:rPr>
          <w:rFonts w:ascii="Times New Roman" w:hAnsi="Times New Roman"/>
          <w:b w:val="0"/>
          <w:sz w:val="24"/>
          <w:szCs w:val="24"/>
        </w:rPr>
        <w:instrText xml:space="preserve"> TOC \o "1-3" \h \z \u </w:instrText>
      </w:r>
      <w:r w:rsidRPr="007979CD">
        <w:rPr>
          <w:rFonts w:ascii="Times New Roman" w:hAnsi="Times New Roman"/>
          <w:b w:val="0"/>
          <w:sz w:val="24"/>
          <w:szCs w:val="24"/>
        </w:rPr>
        <w:fldChar w:fldCharType="separate"/>
      </w:r>
      <w:r w:rsidR="004765D7" w:rsidRPr="007979CD">
        <w:rPr>
          <w:rFonts w:ascii="Times New Roman" w:eastAsia="黑体" w:hAnsi="Times New Roman"/>
          <w:b w:val="0"/>
          <w:noProof/>
          <w:sz w:val="24"/>
          <w:szCs w:val="24"/>
        </w:rPr>
        <w:t>第一章</w:t>
      </w:r>
      <w:r w:rsidR="004765D7" w:rsidRPr="007979CD">
        <w:rPr>
          <w:rFonts w:ascii="Times New Roman" w:eastAsia="黑体" w:hAnsi="Times New Roman"/>
          <w:b w:val="0"/>
          <w:noProof/>
          <w:sz w:val="24"/>
          <w:szCs w:val="24"/>
        </w:rPr>
        <w:t xml:space="preserve"> </w:t>
      </w:r>
      <w:r w:rsidR="004765D7" w:rsidRPr="007979CD">
        <w:rPr>
          <w:rFonts w:ascii="Times New Roman" w:eastAsia="黑体" w:hAnsi="Times New Roman"/>
          <w:b w:val="0"/>
          <w:noProof/>
          <w:sz w:val="24"/>
          <w:szCs w:val="24"/>
        </w:rPr>
        <w:t>绪论</w:t>
      </w:r>
      <w:r w:rsidR="004765D7" w:rsidRPr="007979CD">
        <w:rPr>
          <w:rFonts w:ascii="Times New Roman" w:hAnsi="Times New Roman"/>
          <w:b w:val="0"/>
          <w:noProof/>
          <w:sz w:val="24"/>
          <w:szCs w:val="24"/>
        </w:rPr>
        <w:tab/>
      </w:r>
      <w:r w:rsidR="004765D7" w:rsidRPr="007979CD">
        <w:rPr>
          <w:rFonts w:ascii="Times New Roman" w:hAnsi="Times New Roman"/>
          <w:b w:val="0"/>
          <w:noProof/>
          <w:sz w:val="24"/>
          <w:szCs w:val="24"/>
        </w:rPr>
        <w:fldChar w:fldCharType="begin"/>
      </w:r>
      <w:r w:rsidR="004765D7" w:rsidRPr="007979CD">
        <w:rPr>
          <w:rFonts w:ascii="Times New Roman" w:hAnsi="Times New Roman"/>
          <w:b w:val="0"/>
          <w:noProof/>
          <w:sz w:val="24"/>
          <w:szCs w:val="24"/>
        </w:rPr>
        <w:instrText xml:space="preserve"> PAGEREF _Toc278457869 \h </w:instrText>
      </w:r>
      <w:r w:rsidR="004765D7" w:rsidRPr="007979CD">
        <w:rPr>
          <w:rFonts w:ascii="Times New Roman" w:hAnsi="Times New Roman"/>
          <w:b w:val="0"/>
          <w:noProof/>
          <w:sz w:val="24"/>
          <w:szCs w:val="24"/>
        </w:rPr>
      </w:r>
      <w:r w:rsidR="004765D7" w:rsidRPr="007979CD">
        <w:rPr>
          <w:rFonts w:ascii="Times New Roman" w:hAnsi="Times New Roman"/>
          <w:b w:val="0"/>
          <w:noProof/>
          <w:sz w:val="24"/>
          <w:szCs w:val="24"/>
        </w:rPr>
        <w:fldChar w:fldCharType="separate"/>
      </w:r>
      <w:r w:rsidR="00041A00">
        <w:rPr>
          <w:rFonts w:ascii="Times New Roman" w:hAnsi="Times New Roman"/>
          <w:b w:val="0"/>
          <w:noProof/>
          <w:sz w:val="24"/>
          <w:szCs w:val="24"/>
        </w:rPr>
        <w:t>1</w:t>
      </w:r>
      <w:r w:rsidR="004765D7" w:rsidRPr="007979CD">
        <w:rPr>
          <w:rFonts w:ascii="Times New Roman" w:hAnsi="Times New Roman"/>
          <w:b w:val="0"/>
          <w:noProof/>
          <w:sz w:val="24"/>
          <w:szCs w:val="24"/>
        </w:rPr>
        <w:fldChar w:fldCharType="end"/>
      </w:r>
    </w:p>
    <w:p w14:paraId="24E5A06A"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1.1 </w:t>
      </w:r>
      <w:r w:rsidRPr="007979CD">
        <w:rPr>
          <w:rFonts w:ascii="Times New Roman" w:hAnsi="Times New Roman"/>
          <w:noProof/>
          <w:sz w:val="24"/>
          <w:szCs w:val="24"/>
        </w:rPr>
        <w:t>研究背景</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1</w:t>
      </w:r>
      <w:r w:rsidRPr="007979CD">
        <w:rPr>
          <w:rFonts w:ascii="Times New Roman" w:hAnsi="Times New Roman"/>
          <w:noProof/>
          <w:sz w:val="24"/>
          <w:szCs w:val="24"/>
        </w:rPr>
        <w:fldChar w:fldCharType="end"/>
      </w:r>
    </w:p>
    <w:p w14:paraId="1847C280"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1.2 </w:t>
      </w:r>
      <w:r w:rsidRPr="007979CD">
        <w:rPr>
          <w:rFonts w:ascii="Times New Roman" w:hAnsi="Times New Roman"/>
          <w:noProof/>
          <w:sz w:val="24"/>
          <w:szCs w:val="24"/>
        </w:rPr>
        <w:t>国内外研究现状分析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2</w:t>
      </w:r>
      <w:r w:rsidRPr="007979CD">
        <w:rPr>
          <w:rFonts w:ascii="Times New Roman" w:hAnsi="Times New Roman"/>
          <w:noProof/>
          <w:sz w:val="24"/>
          <w:szCs w:val="24"/>
        </w:rPr>
        <w:fldChar w:fldCharType="end"/>
      </w:r>
    </w:p>
    <w:p w14:paraId="13FD60A0"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1.2.1</w:t>
      </w:r>
      <w:r w:rsidRPr="00041A00">
        <w:rPr>
          <w:rFonts w:ascii="黑体" w:eastAsia="黑体" w:hAnsi="黑体"/>
          <w:i w:val="0"/>
          <w:noProof/>
          <w:sz w:val="24"/>
          <w:szCs w:val="24"/>
        </w:rPr>
        <w:t xml:space="preserve"> 稀疏傅里叶算法理论的发展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_Toc278457872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3</w:t>
      </w:r>
      <w:r w:rsidRPr="007979CD">
        <w:rPr>
          <w:rFonts w:ascii="Times New Roman" w:hAnsi="Times New Roman"/>
          <w:i w:val="0"/>
          <w:noProof/>
          <w:sz w:val="24"/>
          <w:szCs w:val="24"/>
        </w:rPr>
        <w:fldChar w:fldCharType="end"/>
      </w:r>
    </w:p>
    <w:p w14:paraId="7A708F79"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1.2.2 稀疏傅里叶算法应用的发展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_Toc278457873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5</w:t>
      </w:r>
      <w:r w:rsidRPr="007979CD">
        <w:rPr>
          <w:rFonts w:ascii="Times New Roman" w:hAnsi="Times New Roman"/>
          <w:i w:val="0"/>
          <w:noProof/>
          <w:sz w:val="24"/>
          <w:szCs w:val="24"/>
        </w:rPr>
        <w:fldChar w:fldCharType="end"/>
      </w:r>
    </w:p>
    <w:p w14:paraId="4B3CFB62"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1.3 </w:t>
      </w:r>
      <w:r w:rsidRPr="007979CD">
        <w:rPr>
          <w:rFonts w:ascii="Times New Roman" w:hAnsi="Times New Roman"/>
          <w:noProof/>
          <w:sz w:val="24"/>
          <w:szCs w:val="24"/>
        </w:rPr>
        <w:t>论文的主要研究目标及内容</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5</w:t>
      </w:r>
      <w:r w:rsidRPr="007979CD">
        <w:rPr>
          <w:rFonts w:ascii="Times New Roman" w:hAnsi="Times New Roman"/>
          <w:noProof/>
          <w:sz w:val="24"/>
          <w:szCs w:val="24"/>
        </w:rPr>
        <w:fldChar w:fldCharType="end"/>
      </w:r>
    </w:p>
    <w:p w14:paraId="7D84C420"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1.3.1 研究目标</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_Toc278457875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5</w:t>
      </w:r>
      <w:r w:rsidRPr="007979CD">
        <w:rPr>
          <w:rFonts w:ascii="Times New Roman" w:hAnsi="Times New Roman"/>
          <w:i w:val="0"/>
          <w:noProof/>
          <w:sz w:val="24"/>
          <w:szCs w:val="24"/>
        </w:rPr>
        <w:fldChar w:fldCharType="end"/>
      </w:r>
    </w:p>
    <w:p w14:paraId="6965048C"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1.3.2 研究内容</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6</w:t>
      </w:r>
      <w:r w:rsidRPr="007979CD">
        <w:rPr>
          <w:rFonts w:ascii="Times New Roman" w:hAnsi="Times New Roman"/>
          <w:i w:val="0"/>
          <w:noProof/>
          <w:sz w:val="24"/>
          <w:szCs w:val="24"/>
        </w:rPr>
        <w:fldChar w:fldCharType="end"/>
      </w:r>
    </w:p>
    <w:p w14:paraId="636C51B0" w14:textId="77777777" w:rsidR="004765D7" w:rsidRPr="007979CD" w:rsidRDefault="004765D7">
      <w:pPr>
        <w:pStyle w:val="21"/>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1.4 </w:t>
      </w:r>
      <w:r w:rsidRPr="007979CD">
        <w:rPr>
          <w:rFonts w:ascii="Times New Roman" w:hAnsi="Times New Roman"/>
          <w:noProof/>
          <w:sz w:val="24"/>
          <w:szCs w:val="24"/>
        </w:rPr>
        <w:t>论文的组织结构</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_Toc278457877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6</w:t>
      </w:r>
      <w:r w:rsidRPr="007979CD">
        <w:rPr>
          <w:rFonts w:ascii="Times New Roman" w:hAnsi="Times New Roman"/>
          <w:noProof/>
          <w:sz w:val="24"/>
          <w:szCs w:val="24"/>
        </w:rPr>
        <w:fldChar w:fldCharType="end"/>
      </w:r>
    </w:p>
    <w:p w14:paraId="4D86BD2E" w14:textId="77777777" w:rsidR="004765D7" w:rsidRPr="007979CD" w:rsidRDefault="004765D7">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第二章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信号稀疏表示理论及关键技术分析</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_Toc278457878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041A00">
        <w:rPr>
          <w:rFonts w:ascii="Times New Roman" w:hAnsi="Times New Roman"/>
          <w:b w:val="0"/>
          <w:noProof/>
          <w:sz w:val="24"/>
          <w:szCs w:val="24"/>
        </w:rPr>
        <w:t>8</w:t>
      </w:r>
      <w:r w:rsidRPr="007979CD">
        <w:rPr>
          <w:rFonts w:ascii="Times New Roman" w:hAnsi="Times New Roman"/>
          <w:b w:val="0"/>
          <w:noProof/>
          <w:sz w:val="24"/>
          <w:szCs w:val="24"/>
        </w:rPr>
        <w:fldChar w:fldCharType="end"/>
      </w:r>
    </w:p>
    <w:p w14:paraId="45146B4C"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2.1 </w:t>
      </w:r>
      <w:r w:rsidRPr="007979CD">
        <w:rPr>
          <w:rFonts w:ascii="Times New Roman" w:hAnsi="Times New Roman"/>
          <w:noProof/>
          <w:sz w:val="24"/>
          <w:szCs w:val="24"/>
        </w:rPr>
        <w:t>信号稀疏表示理论概述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8</w:t>
      </w:r>
      <w:r w:rsidRPr="007979CD">
        <w:rPr>
          <w:rFonts w:ascii="Times New Roman" w:hAnsi="Times New Roman"/>
          <w:noProof/>
          <w:sz w:val="24"/>
          <w:szCs w:val="24"/>
        </w:rPr>
        <w:fldChar w:fldCharType="end"/>
      </w:r>
    </w:p>
    <w:p w14:paraId="3B65176E"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2.2 </w:t>
      </w:r>
      <w:r w:rsidRPr="007979CD">
        <w:rPr>
          <w:rFonts w:ascii="Times New Roman" w:hAnsi="Times New Roman"/>
          <w:noProof/>
          <w:sz w:val="24"/>
          <w:szCs w:val="24"/>
        </w:rPr>
        <w:t>基于线性编码理论的信号稀疏表示方法分析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11</w:t>
      </w:r>
      <w:r w:rsidRPr="007979CD">
        <w:rPr>
          <w:rFonts w:ascii="Times New Roman" w:hAnsi="Times New Roman"/>
          <w:noProof/>
          <w:sz w:val="24"/>
          <w:szCs w:val="24"/>
        </w:rPr>
        <w:fldChar w:fldCharType="end"/>
      </w:r>
    </w:p>
    <w:p w14:paraId="3040A21E"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2.3 </w:t>
      </w:r>
      <w:r w:rsidRPr="007979CD">
        <w:rPr>
          <w:rFonts w:ascii="Times New Roman" w:hAnsi="Times New Roman"/>
          <w:noProof/>
          <w:sz w:val="24"/>
          <w:szCs w:val="24"/>
        </w:rPr>
        <w:t>基于频域哈希的一维稀疏傅里叶算法分析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14</w:t>
      </w:r>
      <w:r w:rsidRPr="007979CD">
        <w:rPr>
          <w:rFonts w:ascii="Times New Roman" w:hAnsi="Times New Roman"/>
          <w:noProof/>
          <w:sz w:val="24"/>
          <w:szCs w:val="24"/>
        </w:rPr>
        <w:fldChar w:fldCharType="end"/>
      </w:r>
    </w:p>
    <w:p w14:paraId="3A98137E"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2.4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17</w:t>
      </w:r>
      <w:r w:rsidRPr="007979CD">
        <w:rPr>
          <w:rFonts w:ascii="Times New Roman" w:hAnsi="Times New Roman"/>
          <w:noProof/>
          <w:sz w:val="24"/>
          <w:szCs w:val="24"/>
        </w:rPr>
        <w:fldChar w:fldCharType="end"/>
      </w:r>
    </w:p>
    <w:p w14:paraId="7730A442" w14:textId="77777777" w:rsidR="004765D7" w:rsidRPr="007979CD" w:rsidRDefault="004765D7" w:rsidP="00041A00">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第三章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二维稀疏傅里叶频谱恢复算法及其改进</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_Toc278457883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041A00">
        <w:rPr>
          <w:rFonts w:ascii="Times New Roman" w:hAnsi="Times New Roman"/>
          <w:b w:val="0"/>
          <w:noProof/>
          <w:sz w:val="24"/>
          <w:szCs w:val="24"/>
        </w:rPr>
        <w:t>18</w:t>
      </w:r>
      <w:r w:rsidRPr="007979CD">
        <w:rPr>
          <w:rFonts w:ascii="Times New Roman" w:hAnsi="Times New Roman"/>
          <w:b w:val="0"/>
          <w:noProof/>
          <w:sz w:val="24"/>
          <w:szCs w:val="24"/>
        </w:rPr>
        <w:fldChar w:fldCharType="end"/>
      </w:r>
    </w:p>
    <w:p w14:paraId="201A6FDD"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3.1 </w:t>
      </w:r>
      <w:r w:rsidRPr="007979CD">
        <w:rPr>
          <w:rFonts w:ascii="Times New Roman" w:hAnsi="Times New Roman"/>
          <w:noProof/>
          <w:sz w:val="24"/>
          <w:szCs w:val="24"/>
        </w:rPr>
        <w:t>二维稀疏表达算法研究问题概述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18</w:t>
      </w:r>
      <w:r w:rsidRPr="007979CD">
        <w:rPr>
          <w:rFonts w:ascii="Times New Roman" w:hAnsi="Times New Roman"/>
          <w:noProof/>
          <w:sz w:val="24"/>
          <w:szCs w:val="24"/>
        </w:rPr>
        <w:fldChar w:fldCharType="end"/>
      </w:r>
    </w:p>
    <w:p w14:paraId="31423CBD"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3.2 </w:t>
      </w:r>
      <w:r w:rsidRPr="007979CD">
        <w:rPr>
          <w:rFonts w:ascii="Times New Roman" w:hAnsi="Times New Roman"/>
          <w:noProof/>
          <w:sz w:val="24"/>
          <w:szCs w:val="24"/>
        </w:rPr>
        <w:t>二维严格稀疏频谱表达理想算法关键技术分析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19</w:t>
      </w:r>
      <w:r w:rsidRPr="007979CD">
        <w:rPr>
          <w:rFonts w:ascii="Times New Roman" w:hAnsi="Times New Roman"/>
          <w:noProof/>
          <w:sz w:val="24"/>
          <w:szCs w:val="24"/>
        </w:rPr>
        <w:fldChar w:fldCharType="end"/>
      </w:r>
    </w:p>
    <w:p w14:paraId="5520F520"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3.2.1 二维严格稀疏频谱恢复主要策略</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19</w:t>
      </w:r>
      <w:r w:rsidRPr="007979CD">
        <w:rPr>
          <w:rFonts w:ascii="Times New Roman" w:hAnsi="Times New Roman"/>
          <w:i w:val="0"/>
          <w:noProof/>
          <w:sz w:val="24"/>
          <w:szCs w:val="24"/>
        </w:rPr>
        <w:fldChar w:fldCharType="end"/>
      </w:r>
    </w:p>
    <w:p w14:paraId="6C68BDFD"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3.2.2 理想一维</w:t>
      </w:r>
      <w:r w:rsidRPr="00041A00">
        <w:rPr>
          <w:rFonts w:ascii="黑体" w:eastAsia="黑体" w:hAnsi="黑体"/>
          <w:noProof/>
          <w:sz w:val="21"/>
          <w:szCs w:val="21"/>
        </w:rPr>
        <w:t>one-sparse</w:t>
      </w:r>
      <w:r w:rsidRPr="00041A00">
        <w:rPr>
          <w:rFonts w:ascii="黑体" w:eastAsia="黑体" w:hAnsi="黑体"/>
          <w:i w:val="0"/>
          <w:noProof/>
          <w:sz w:val="21"/>
          <w:szCs w:val="21"/>
        </w:rPr>
        <w:t>频谱恢复方法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21</w:t>
      </w:r>
      <w:r w:rsidRPr="007979CD">
        <w:rPr>
          <w:rFonts w:ascii="Times New Roman" w:hAnsi="Times New Roman"/>
          <w:i w:val="0"/>
          <w:noProof/>
          <w:sz w:val="24"/>
          <w:szCs w:val="24"/>
        </w:rPr>
        <w:fldChar w:fldCharType="end"/>
      </w:r>
    </w:p>
    <w:p w14:paraId="094D8C4C"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3.2.3 算法原理及问题分析</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_Toc278457888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22</w:t>
      </w:r>
      <w:r w:rsidRPr="007979CD">
        <w:rPr>
          <w:rFonts w:ascii="Times New Roman" w:hAnsi="Times New Roman"/>
          <w:i w:val="0"/>
          <w:noProof/>
          <w:sz w:val="24"/>
          <w:szCs w:val="24"/>
        </w:rPr>
        <w:fldChar w:fldCharType="end"/>
      </w:r>
    </w:p>
    <w:p w14:paraId="7F0BFCF9"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3.3 </w:t>
      </w:r>
      <w:r w:rsidRPr="007979CD">
        <w:rPr>
          <w:rFonts w:ascii="Times New Roman" w:hAnsi="Times New Roman"/>
          <w:noProof/>
          <w:sz w:val="24"/>
          <w:szCs w:val="24"/>
        </w:rPr>
        <w:t>改进二维严格稀疏频谱表达算法的设计与实现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25</w:t>
      </w:r>
      <w:r w:rsidRPr="007979CD">
        <w:rPr>
          <w:rFonts w:ascii="Times New Roman" w:hAnsi="Times New Roman"/>
          <w:noProof/>
          <w:sz w:val="24"/>
          <w:szCs w:val="24"/>
        </w:rPr>
        <w:fldChar w:fldCharType="end"/>
      </w:r>
    </w:p>
    <w:p w14:paraId="09F4D399"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3.4 </w:t>
      </w:r>
      <w:r w:rsidRPr="007979CD">
        <w:rPr>
          <w:rFonts w:ascii="Times New Roman" w:hAnsi="Times New Roman"/>
          <w:noProof/>
          <w:sz w:val="24"/>
          <w:szCs w:val="24"/>
        </w:rPr>
        <w:t>算法分析及实验结果</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28</w:t>
      </w:r>
      <w:r w:rsidRPr="007979CD">
        <w:rPr>
          <w:rFonts w:ascii="Times New Roman" w:hAnsi="Times New Roman"/>
          <w:noProof/>
          <w:sz w:val="24"/>
          <w:szCs w:val="24"/>
        </w:rPr>
        <w:fldChar w:fldCharType="end"/>
      </w:r>
    </w:p>
    <w:p w14:paraId="106640DE"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3.5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31</w:t>
      </w:r>
      <w:r w:rsidRPr="007979CD">
        <w:rPr>
          <w:rFonts w:ascii="Times New Roman" w:hAnsi="Times New Roman"/>
          <w:noProof/>
          <w:sz w:val="24"/>
          <w:szCs w:val="24"/>
        </w:rPr>
        <w:fldChar w:fldCharType="end"/>
      </w:r>
    </w:p>
    <w:p w14:paraId="3DD34589" w14:textId="77777777" w:rsidR="004765D7" w:rsidRPr="007979CD" w:rsidRDefault="004765D7" w:rsidP="008B5FC5">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第四章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二维图像稀疏频谱表达方法的设计与实现</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_Toc278457892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041A00">
        <w:rPr>
          <w:rFonts w:ascii="Times New Roman" w:hAnsi="Times New Roman"/>
          <w:b w:val="0"/>
          <w:noProof/>
          <w:sz w:val="24"/>
          <w:szCs w:val="24"/>
        </w:rPr>
        <w:t>32</w:t>
      </w:r>
      <w:r w:rsidRPr="007979CD">
        <w:rPr>
          <w:rFonts w:ascii="Times New Roman" w:hAnsi="Times New Roman"/>
          <w:b w:val="0"/>
          <w:noProof/>
          <w:sz w:val="24"/>
          <w:szCs w:val="24"/>
        </w:rPr>
        <w:fldChar w:fldCharType="end"/>
      </w:r>
    </w:p>
    <w:p w14:paraId="6D1F7E25"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4.1 </w:t>
      </w:r>
      <w:r w:rsidRPr="007979CD">
        <w:rPr>
          <w:rFonts w:ascii="Times New Roman" w:hAnsi="Times New Roman"/>
          <w:noProof/>
          <w:sz w:val="24"/>
          <w:szCs w:val="24"/>
        </w:rPr>
        <w:t>二维图像频谱的稀疏特性</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_Toc278457893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32</w:t>
      </w:r>
      <w:r w:rsidRPr="007979CD">
        <w:rPr>
          <w:rFonts w:ascii="Times New Roman" w:hAnsi="Times New Roman"/>
          <w:noProof/>
          <w:sz w:val="24"/>
          <w:szCs w:val="24"/>
        </w:rPr>
        <w:fldChar w:fldCharType="end"/>
      </w:r>
    </w:p>
    <w:p w14:paraId="6C37486D"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4.2 </w:t>
      </w:r>
      <w:r w:rsidRPr="007979CD">
        <w:rPr>
          <w:rFonts w:ascii="Times New Roman" w:hAnsi="Times New Roman"/>
          <w:noProof/>
          <w:sz w:val="24"/>
          <w:szCs w:val="24"/>
        </w:rPr>
        <w:t>二维图像稀疏频谱表达关键问题</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35</w:t>
      </w:r>
      <w:r w:rsidRPr="007979CD">
        <w:rPr>
          <w:rFonts w:ascii="Times New Roman" w:hAnsi="Times New Roman"/>
          <w:noProof/>
          <w:sz w:val="24"/>
          <w:szCs w:val="24"/>
        </w:rPr>
        <w:fldChar w:fldCharType="end"/>
      </w:r>
    </w:p>
    <w:p w14:paraId="1FE26886"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4.3 </w:t>
      </w:r>
      <w:r w:rsidRPr="007979CD">
        <w:rPr>
          <w:rFonts w:ascii="Times New Roman" w:hAnsi="Times New Roman"/>
          <w:noProof/>
          <w:sz w:val="24"/>
          <w:szCs w:val="24"/>
        </w:rPr>
        <w:t>关键问题解决方案</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36</w:t>
      </w:r>
      <w:r w:rsidRPr="007979CD">
        <w:rPr>
          <w:rFonts w:ascii="Times New Roman" w:hAnsi="Times New Roman"/>
          <w:noProof/>
          <w:sz w:val="24"/>
          <w:szCs w:val="24"/>
        </w:rPr>
        <w:fldChar w:fldCharType="end"/>
      </w:r>
    </w:p>
    <w:p w14:paraId="4BD097F3"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4.3.1 近高斯分布稀疏频谱的恢复策略</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_Toc278457896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36</w:t>
      </w:r>
      <w:r w:rsidRPr="007979CD">
        <w:rPr>
          <w:rFonts w:ascii="Times New Roman" w:hAnsi="Times New Roman"/>
          <w:i w:val="0"/>
          <w:noProof/>
          <w:sz w:val="24"/>
          <w:szCs w:val="24"/>
        </w:rPr>
        <w:fldChar w:fldCharType="end"/>
      </w:r>
    </w:p>
    <w:p w14:paraId="1C6212C1"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4.3.2 噪声对稀疏频谱的影响和处理方法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_Toc278457897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39</w:t>
      </w:r>
      <w:r w:rsidRPr="007979CD">
        <w:rPr>
          <w:rFonts w:ascii="Times New Roman" w:hAnsi="Times New Roman"/>
          <w:i w:val="0"/>
          <w:noProof/>
          <w:sz w:val="24"/>
          <w:szCs w:val="24"/>
        </w:rPr>
        <w:fldChar w:fldCharType="end"/>
      </w:r>
    </w:p>
    <w:p w14:paraId="797648E8"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4.4 </w:t>
      </w:r>
      <w:r w:rsidRPr="007979CD">
        <w:rPr>
          <w:rFonts w:ascii="Times New Roman" w:hAnsi="Times New Roman"/>
          <w:noProof/>
          <w:sz w:val="24"/>
          <w:szCs w:val="24"/>
        </w:rPr>
        <w:t>算法设计与实现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_Toc278457898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42</w:t>
      </w:r>
      <w:r w:rsidRPr="007979CD">
        <w:rPr>
          <w:rFonts w:ascii="Times New Roman" w:hAnsi="Times New Roman"/>
          <w:noProof/>
          <w:sz w:val="24"/>
          <w:szCs w:val="24"/>
        </w:rPr>
        <w:fldChar w:fldCharType="end"/>
      </w:r>
    </w:p>
    <w:p w14:paraId="49D7E178"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lastRenderedPageBreak/>
        <w:t xml:space="preserve">4.5 </w:t>
      </w:r>
      <w:r w:rsidRPr="007979CD">
        <w:rPr>
          <w:rFonts w:ascii="Times New Roman" w:hAnsi="Times New Roman"/>
          <w:noProof/>
          <w:sz w:val="24"/>
          <w:szCs w:val="24"/>
        </w:rPr>
        <w:t>算法分析及优化</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45</w:t>
      </w:r>
      <w:r w:rsidRPr="007979CD">
        <w:rPr>
          <w:rFonts w:ascii="Times New Roman" w:hAnsi="Times New Roman"/>
          <w:noProof/>
          <w:sz w:val="24"/>
          <w:szCs w:val="24"/>
        </w:rPr>
        <w:fldChar w:fldCharType="end"/>
      </w:r>
    </w:p>
    <w:p w14:paraId="79F195BA" w14:textId="77777777" w:rsidR="004765D7" w:rsidRPr="007979CD" w:rsidRDefault="004765D7" w:rsidP="008B5FC5">
      <w:pPr>
        <w:pStyle w:val="21"/>
        <w:tabs>
          <w:tab w:val="right" w:leader="dot" w:pos="9061"/>
        </w:tabs>
        <w:spacing w:line="360" w:lineRule="auto"/>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4.6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48</w:t>
      </w:r>
      <w:r w:rsidRPr="007979CD">
        <w:rPr>
          <w:rFonts w:ascii="Times New Roman" w:hAnsi="Times New Roman"/>
          <w:noProof/>
          <w:sz w:val="24"/>
          <w:szCs w:val="24"/>
        </w:rPr>
        <w:fldChar w:fldCharType="end"/>
      </w:r>
    </w:p>
    <w:p w14:paraId="4409F84E" w14:textId="77777777" w:rsidR="004765D7" w:rsidRPr="007979CD" w:rsidRDefault="004765D7" w:rsidP="008B5FC5">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第五章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二维图像稀疏频谱表达算法实验分析及应用验证</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_Toc278457901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041A00">
        <w:rPr>
          <w:rFonts w:ascii="Times New Roman" w:hAnsi="Times New Roman"/>
          <w:b w:val="0"/>
          <w:noProof/>
          <w:sz w:val="24"/>
          <w:szCs w:val="24"/>
        </w:rPr>
        <w:t>49</w:t>
      </w:r>
      <w:r w:rsidRPr="007979CD">
        <w:rPr>
          <w:rFonts w:ascii="Times New Roman" w:hAnsi="Times New Roman"/>
          <w:b w:val="0"/>
          <w:noProof/>
          <w:sz w:val="24"/>
          <w:szCs w:val="24"/>
        </w:rPr>
        <w:fldChar w:fldCharType="end"/>
      </w:r>
    </w:p>
    <w:p w14:paraId="4D87AC5D"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5.1 </w:t>
      </w:r>
      <w:r w:rsidRPr="007979CD">
        <w:rPr>
          <w:rFonts w:ascii="Times New Roman" w:hAnsi="Times New Roman"/>
          <w:noProof/>
          <w:sz w:val="24"/>
          <w:szCs w:val="24"/>
        </w:rPr>
        <w:t>二维图像稀疏频谱表达算法实验结果分析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49</w:t>
      </w:r>
      <w:r w:rsidRPr="007979CD">
        <w:rPr>
          <w:rFonts w:ascii="Times New Roman" w:hAnsi="Times New Roman"/>
          <w:noProof/>
          <w:sz w:val="24"/>
          <w:szCs w:val="24"/>
        </w:rPr>
        <w:fldChar w:fldCharType="end"/>
      </w:r>
    </w:p>
    <w:p w14:paraId="68EC586E"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5.1.1 图像质量评价方法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_Toc278457903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49</w:t>
      </w:r>
      <w:r w:rsidRPr="007979CD">
        <w:rPr>
          <w:rFonts w:ascii="Times New Roman" w:hAnsi="Times New Roman"/>
          <w:i w:val="0"/>
          <w:noProof/>
          <w:sz w:val="24"/>
          <w:szCs w:val="24"/>
        </w:rPr>
        <w:fldChar w:fldCharType="end"/>
      </w:r>
    </w:p>
    <w:p w14:paraId="4E095C56"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5.1.2 实验及结果分析</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_Toc278457904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50</w:t>
      </w:r>
      <w:r w:rsidRPr="007979CD">
        <w:rPr>
          <w:rFonts w:ascii="Times New Roman" w:hAnsi="Times New Roman"/>
          <w:i w:val="0"/>
          <w:noProof/>
          <w:sz w:val="24"/>
          <w:szCs w:val="24"/>
        </w:rPr>
        <w:fldChar w:fldCharType="end"/>
      </w:r>
    </w:p>
    <w:p w14:paraId="58282A0E"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5.2 </w:t>
      </w:r>
      <w:r w:rsidRPr="007979CD">
        <w:rPr>
          <w:rFonts w:ascii="Times New Roman" w:hAnsi="Times New Roman"/>
          <w:noProof/>
          <w:sz w:val="24"/>
          <w:szCs w:val="24"/>
        </w:rPr>
        <w:t>基于稀疏频谱表达的地质图像频域处理</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57</w:t>
      </w:r>
      <w:r w:rsidRPr="007979CD">
        <w:rPr>
          <w:rFonts w:ascii="Times New Roman" w:hAnsi="Times New Roman"/>
          <w:noProof/>
          <w:sz w:val="24"/>
          <w:szCs w:val="24"/>
        </w:rPr>
        <w:fldChar w:fldCharType="end"/>
      </w:r>
    </w:p>
    <w:p w14:paraId="17E23A9F"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5.3 </w:t>
      </w:r>
      <w:r w:rsidRPr="007979CD">
        <w:rPr>
          <w:rFonts w:ascii="Times New Roman" w:hAnsi="Times New Roman"/>
          <w:noProof/>
          <w:sz w:val="24"/>
          <w:szCs w:val="24"/>
        </w:rPr>
        <w:t>人脸识别系统流水线应用</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_Toc278457906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59</w:t>
      </w:r>
      <w:r w:rsidRPr="007979CD">
        <w:rPr>
          <w:rFonts w:ascii="Times New Roman" w:hAnsi="Times New Roman"/>
          <w:noProof/>
          <w:sz w:val="24"/>
          <w:szCs w:val="24"/>
        </w:rPr>
        <w:fldChar w:fldCharType="end"/>
      </w:r>
    </w:p>
    <w:p w14:paraId="5CEFAFF0"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5.3.1 人脸识别系统总体结构</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59</w:t>
      </w:r>
      <w:r w:rsidRPr="007979CD">
        <w:rPr>
          <w:rFonts w:ascii="Times New Roman" w:hAnsi="Times New Roman"/>
          <w:i w:val="0"/>
          <w:noProof/>
          <w:sz w:val="24"/>
          <w:szCs w:val="24"/>
        </w:rPr>
        <w:fldChar w:fldCharType="end"/>
      </w:r>
    </w:p>
    <w:p w14:paraId="723D83A5"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5.3.2 人脸识别系统各模块的实现</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_Toc278457908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60</w:t>
      </w:r>
      <w:r w:rsidRPr="007979CD">
        <w:rPr>
          <w:rFonts w:ascii="Times New Roman" w:hAnsi="Times New Roman"/>
          <w:i w:val="0"/>
          <w:noProof/>
          <w:sz w:val="24"/>
          <w:szCs w:val="24"/>
        </w:rPr>
        <w:fldChar w:fldCharType="end"/>
      </w:r>
    </w:p>
    <w:p w14:paraId="3CF03BA4"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4"/>
          <w:szCs w:val="24"/>
        </w:rPr>
        <w:t>5.3.3 实验分类识别结果</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_Toc278457909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041A00">
        <w:rPr>
          <w:rFonts w:ascii="Times New Roman" w:hAnsi="Times New Roman"/>
          <w:i w:val="0"/>
          <w:noProof/>
          <w:sz w:val="24"/>
          <w:szCs w:val="24"/>
        </w:rPr>
        <w:t>62</w:t>
      </w:r>
      <w:r w:rsidRPr="007979CD">
        <w:rPr>
          <w:rFonts w:ascii="Times New Roman" w:hAnsi="Times New Roman"/>
          <w:i w:val="0"/>
          <w:noProof/>
          <w:sz w:val="24"/>
          <w:szCs w:val="24"/>
        </w:rPr>
        <w:fldChar w:fldCharType="end"/>
      </w:r>
    </w:p>
    <w:p w14:paraId="672CCF3A"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5.4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64</w:t>
      </w:r>
      <w:r w:rsidRPr="007979CD">
        <w:rPr>
          <w:rFonts w:ascii="Times New Roman" w:hAnsi="Times New Roman"/>
          <w:noProof/>
          <w:sz w:val="24"/>
          <w:szCs w:val="24"/>
        </w:rPr>
        <w:fldChar w:fldCharType="end"/>
      </w:r>
    </w:p>
    <w:p w14:paraId="3D16DD4E" w14:textId="065CB70E" w:rsidR="004765D7" w:rsidRPr="007979CD" w:rsidRDefault="007D7B9D" w:rsidP="008B5FC5">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总结</w:t>
      </w:r>
      <w:r w:rsidR="004765D7" w:rsidRPr="007979CD">
        <w:rPr>
          <w:rFonts w:ascii="Times New Roman" w:eastAsia="黑体" w:hAnsi="Times New Roman"/>
          <w:b w:val="0"/>
          <w:noProof/>
          <w:sz w:val="24"/>
          <w:szCs w:val="24"/>
        </w:rPr>
        <w:t>与展望</w:t>
      </w:r>
      <w:r w:rsidR="004765D7" w:rsidRPr="007979CD">
        <w:rPr>
          <w:rFonts w:ascii="Times New Roman" w:hAnsi="Times New Roman"/>
          <w:b w:val="0"/>
          <w:noProof/>
          <w:sz w:val="24"/>
          <w:szCs w:val="24"/>
        </w:rPr>
        <w:tab/>
      </w:r>
      <w:r w:rsidR="004765D7" w:rsidRPr="007979CD">
        <w:rPr>
          <w:rFonts w:ascii="Times New Roman" w:hAnsi="Times New Roman"/>
          <w:b w:val="0"/>
          <w:noProof/>
          <w:sz w:val="24"/>
          <w:szCs w:val="24"/>
        </w:rPr>
        <w:fldChar w:fldCharType="begin"/>
      </w:r>
      <w:r w:rsidR="004765D7" w:rsidRPr="007979CD">
        <w:rPr>
          <w:rFonts w:ascii="Times New Roman" w:hAnsi="Times New Roman"/>
          <w:b w:val="0"/>
          <w:noProof/>
          <w:sz w:val="24"/>
          <w:szCs w:val="24"/>
        </w:rPr>
        <w:instrText xml:space="preserve"> PAGEREF _Toc278457911 \h </w:instrText>
      </w:r>
      <w:r w:rsidR="004765D7" w:rsidRPr="007979CD">
        <w:rPr>
          <w:rFonts w:ascii="Times New Roman" w:hAnsi="Times New Roman"/>
          <w:b w:val="0"/>
          <w:noProof/>
          <w:sz w:val="24"/>
          <w:szCs w:val="24"/>
        </w:rPr>
      </w:r>
      <w:r w:rsidR="004765D7" w:rsidRPr="007979CD">
        <w:rPr>
          <w:rFonts w:ascii="Times New Roman" w:hAnsi="Times New Roman"/>
          <w:b w:val="0"/>
          <w:noProof/>
          <w:sz w:val="24"/>
          <w:szCs w:val="24"/>
        </w:rPr>
        <w:fldChar w:fldCharType="separate"/>
      </w:r>
      <w:r w:rsidR="00041A00">
        <w:rPr>
          <w:rFonts w:ascii="Times New Roman" w:hAnsi="Times New Roman"/>
          <w:b w:val="0"/>
          <w:noProof/>
          <w:sz w:val="24"/>
          <w:szCs w:val="24"/>
        </w:rPr>
        <w:t>65</w:t>
      </w:r>
      <w:r w:rsidR="004765D7" w:rsidRPr="007979CD">
        <w:rPr>
          <w:rFonts w:ascii="Times New Roman" w:hAnsi="Times New Roman"/>
          <w:b w:val="0"/>
          <w:noProof/>
          <w:sz w:val="24"/>
          <w:szCs w:val="24"/>
        </w:rPr>
        <w:fldChar w:fldCharType="end"/>
      </w:r>
    </w:p>
    <w:p w14:paraId="3134CF21"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结论</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65</w:t>
      </w:r>
      <w:r w:rsidRPr="007979CD">
        <w:rPr>
          <w:rFonts w:ascii="Times New Roman" w:hAnsi="Times New Roman"/>
          <w:noProof/>
          <w:sz w:val="24"/>
          <w:szCs w:val="24"/>
        </w:rPr>
        <w:fldChar w:fldCharType="end"/>
      </w:r>
    </w:p>
    <w:p w14:paraId="51FAFE01"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展望</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_Toc278457913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041A00">
        <w:rPr>
          <w:rFonts w:ascii="Times New Roman" w:hAnsi="Times New Roman"/>
          <w:noProof/>
          <w:sz w:val="24"/>
          <w:szCs w:val="24"/>
        </w:rPr>
        <w:t>66</w:t>
      </w:r>
      <w:r w:rsidRPr="007979CD">
        <w:rPr>
          <w:rFonts w:ascii="Times New Roman" w:hAnsi="Times New Roman"/>
          <w:noProof/>
          <w:sz w:val="24"/>
          <w:szCs w:val="24"/>
        </w:rPr>
        <w:fldChar w:fldCharType="end"/>
      </w:r>
    </w:p>
    <w:p w14:paraId="24EF3E1D" w14:textId="77777777" w:rsidR="004765D7" w:rsidRPr="007979CD" w:rsidRDefault="004765D7">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参考文献</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_Toc278457914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041A00">
        <w:rPr>
          <w:rFonts w:ascii="Times New Roman" w:hAnsi="Times New Roman"/>
          <w:b w:val="0"/>
          <w:noProof/>
          <w:sz w:val="24"/>
          <w:szCs w:val="24"/>
        </w:rPr>
        <w:t>73</w:t>
      </w:r>
      <w:r w:rsidRPr="007979CD">
        <w:rPr>
          <w:rFonts w:ascii="Times New Roman" w:hAnsi="Times New Roman"/>
          <w:b w:val="0"/>
          <w:noProof/>
          <w:sz w:val="24"/>
          <w:szCs w:val="24"/>
        </w:rPr>
        <w:fldChar w:fldCharType="end"/>
      </w:r>
    </w:p>
    <w:p w14:paraId="092E9889" w14:textId="77777777" w:rsidR="004765D7" w:rsidRPr="007979CD" w:rsidRDefault="004765D7">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致谢</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_Toc278457915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041A00">
        <w:rPr>
          <w:rFonts w:ascii="Times New Roman" w:hAnsi="Times New Roman"/>
          <w:b w:val="0"/>
          <w:noProof/>
          <w:sz w:val="24"/>
          <w:szCs w:val="24"/>
        </w:rPr>
        <w:t>76</w:t>
      </w:r>
      <w:r w:rsidRPr="007979CD">
        <w:rPr>
          <w:rFonts w:ascii="Times New Roman" w:hAnsi="Times New Roman"/>
          <w:b w:val="0"/>
          <w:noProof/>
          <w:sz w:val="24"/>
          <w:szCs w:val="24"/>
        </w:rPr>
        <w:fldChar w:fldCharType="end"/>
      </w:r>
    </w:p>
    <w:p w14:paraId="1AB9D537" w14:textId="77777777" w:rsidR="00096FEF" w:rsidRPr="007979CD" w:rsidRDefault="00C90C03" w:rsidP="004765D7">
      <w:pPr>
        <w:pStyle w:val="a0"/>
        <w:ind w:firstLine="480"/>
        <w:rPr>
          <w:szCs w:val="24"/>
        </w:rPr>
      </w:pPr>
      <w:r w:rsidRPr="007979CD">
        <w:rPr>
          <w:rFonts w:eastAsia="黑体"/>
          <w:szCs w:val="24"/>
        </w:rPr>
        <w:fldChar w:fldCharType="end"/>
      </w:r>
    </w:p>
    <w:p w14:paraId="66355FDE" w14:textId="77777777" w:rsidR="007B261B" w:rsidRDefault="007B261B">
      <w:pPr>
        <w:widowControl/>
        <w:jc w:val="left"/>
        <w:rPr>
          <w:sz w:val="24"/>
          <w:szCs w:val="30"/>
        </w:rPr>
      </w:pPr>
    </w:p>
    <w:p w14:paraId="28ABAD07" w14:textId="77777777" w:rsidR="007B261B" w:rsidRPr="007B261B" w:rsidRDefault="007B261B" w:rsidP="007B261B">
      <w:pPr>
        <w:rPr>
          <w:sz w:val="24"/>
          <w:szCs w:val="30"/>
        </w:rPr>
      </w:pPr>
    </w:p>
    <w:p w14:paraId="5D19B62A" w14:textId="77777777" w:rsidR="007B261B" w:rsidRPr="007B261B" w:rsidRDefault="007B261B" w:rsidP="007B261B">
      <w:pPr>
        <w:rPr>
          <w:sz w:val="24"/>
          <w:szCs w:val="30"/>
        </w:rPr>
      </w:pPr>
    </w:p>
    <w:p w14:paraId="3E6E542E" w14:textId="77777777" w:rsidR="007B261B" w:rsidRPr="007B261B" w:rsidRDefault="007B261B" w:rsidP="007B261B">
      <w:pPr>
        <w:rPr>
          <w:sz w:val="24"/>
          <w:szCs w:val="30"/>
        </w:rPr>
      </w:pPr>
    </w:p>
    <w:p w14:paraId="29A04A45" w14:textId="77777777" w:rsidR="007B261B" w:rsidRPr="007B261B" w:rsidRDefault="007B261B" w:rsidP="007B261B">
      <w:pPr>
        <w:rPr>
          <w:sz w:val="24"/>
          <w:szCs w:val="30"/>
        </w:rPr>
      </w:pPr>
    </w:p>
    <w:p w14:paraId="054DFF94" w14:textId="77777777" w:rsidR="007B261B" w:rsidRPr="007B261B" w:rsidRDefault="007B261B" w:rsidP="007B261B">
      <w:pPr>
        <w:rPr>
          <w:sz w:val="24"/>
          <w:szCs w:val="30"/>
        </w:rPr>
      </w:pPr>
    </w:p>
    <w:p w14:paraId="1C528152" w14:textId="77777777" w:rsidR="007B261B" w:rsidRPr="007B261B" w:rsidRDefault="007B261B" w:rsidP="007B261B">
      <w:pPr>
        <w:rPr>
          <w:sz w:val="24"/>
          <w:szCs w:val="30"/>
        </w:rPr>
      </w:pPr>
    </w:p>
    <w:p w14:paraId="2437F53E" w14:textId="77777777" w:rsidR="007B261B" w:rsidRPr="007B261B" w:rsidRDefault="007B261B" w:rsidP="007B261B">
      <w:pPr>
        <w:rPr>
          <w:sz w:val="24"/>
          <w:szCs w:val="30"/>
        </w:rPr>
      </w:pPr>
    </w:p>
    <w:p w14:paraId="11C805D2" w14:textId="77777777" w:rsidR="007B261B" w:rsidRPr="007B261B" w:rsidRDefault="007B261B" w:rsidP="007B261B">
      <w:pPr>
        <w:rPr>
          <w:sz w:val="24"/>
          <w:szCs w:val="30"/>
        </w:rPr>
      </w:pPr>
    </w:p>
    <w:p w14:paraId="419408E7" w14:textId="77777777" w:rsidR="007B261B" w:rsidRPr="007B261B" w:rsidRDefault="007B261B" w:rsidP="007B261B">
      <w:pPr>
        <w:rPr>
          <w:sz w:val="24"/>
          <w:szCs w:val="30"/>
        </w:rPr>
      </w:pPr>
    </w:p>
    <w:p w14:paraId="672667EC" w14:textId="77777777" w:rsidR="007B261B" w:rsidRPr="007B261B" w:rsidRDefault="007B261B" w:rsidP="007B261B">
      <w:pPr>
        <w:rPr>
          <w:sz w:val="24"/>
          <w:szCs w:val="30"/>
        </w:rPr>
      </w:pPr>
    </w:p>
    <w:p w14:paraId="476DB90D" w14:textId="77777777" w:rsidR="007B261B" w:rsidRPr="007B261B" w:rsidRDefault="007B261B" w:rsidP="007B261B">
      <w:pPr>
        <w:rPr>
          <w:sz w:val="24"/>
          <w:szCs w:val="30"/>
        </w:rPr>
      </w:pPr>
    </w:p>
    <w:p w14:paraId="57610C46" w14:textId="77777777" w:rsidR="007B261B" w:rsidRPr="007B261B" w:rsidRDefault="007B261B" w:rsidP="007B261B">
      <w:pPr>
        <w:rPr>
          <w:sz w:val="24"/>
          <w:szCs w:val="30"/>
        </w:rPr>
      </w:pPr>
    </w:p>
    <w:p w14:paraId="4120D07E" w14:textId="77777777" w:rsidR="007B261B" w:rsidRDefault="007B261B" w:rsidP="007B261B">
      <w:pPr>
        <w:tabs>
          <w:tab w:val="left" w:pos="5873"/>
        </w:tabs>
        <w:rPr>
          <w:sz w:val="24"/>
          <w:szCs w:val="30"/>
        </w:rPr>
      </w:pPr>
      <w:r>
        <w:rPr>
          <w:sz w:val="24"/>
          <w:szCs w:val="30"/>
        </w:rPr>
        <w:tab/>
      </w:r>
    </w:p>
    <w:p w14:paraId="22EB3D4E" w14:textId="77777777" w:rsidR="007B261B" w:rsidRDefault="007B261B" w:rsidP="007B261B">
      <w:pPr>
        <w:rPr>
          <w:sz w:val="24"/>
          <w:szCs w:val="30"/>
        </w:rPr>
      </w:pPr>
    </w:p>
    <w:p w14:paraId="359B9069" w14:textId="77777777" w:rsidR="00096FEF" w:rsidRDefault="00096FEF" w:rsidP="007B261B">
      <w:pPr>
        <w:rPr>
          <w:sz w:val="24"/>
          <w:szCs w:val="30"/>
        </w:rPr>
      </w:pPr>
    </w:p>
    <w:p w14:paraId="2BFFD307" w14:textId="77777777" w:rsidR="0083169F" w:rsidRDefault="0083169F" w:rsidP="007B261B">
      <w:pPr>
        <w:rPr>
          <w:sz w:val="24"/>
          <w:szCs w:val="30"/>
        </w:rPr>
      </w:pPr>
    </w:p>
    <w:p w14:paraId="6BBADD5D" w14:textId="77777777" w:rsidR="000D5FA5" w:rsidRDefault="000D5FA5" w:rsidP="007B261B">
      <w:pPr>
        <w:rPr>
          <w:sz w:val="24"/>
          <w:szCs w:val="30"/>
        </w:rPr>
      </w:pPr>
    </w:p>
    <w:p w14:paraId="7ACB20EF" w14:textId="77777777" w:rsidR="000E0F1A" w:rsidRPr="00684CF9" w:rsidRDefault="000E0F1A" w:rsidP="008B5FC5">
      <w:pPr>
        <w:spacing w:line="360" w:lineRule="auto"/>
        <w:jc w:val="center"/>
        <w:rPr>
          <w:rFonts w:ascii="黑体" w:eastAsia="黑体" w:hAnsi="黑体"/>
          <w:sz w:val="36"/>
          <w:szCs w:val="36"/>
        </w:rPr>
      </w:pPr>
      <w:r w:rsidRPr="00684CF9">
        <w:rPr>
          <w:rFonts w:ascii="黑体" w:eastAsia="黑体" w:hAnsi="黑体" w:hint="eastAsia"/>
          <w:sz w:val="36"/>
          <w:szCs w:val="36"/>
        </w:rPr>
        <w:lastRenderedPageBreak/>
        <w:t>图目录</w:t>
      </w:r>
    </w:p>
    <w:p w14:paraId="5DBB5D3E" w14:textId="77777777" w:rsidR="000E0F1A" w:rsidRPr="00684CF9" w:rsidRDefault="00C90C03"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sz w:val="24"/>
        </w:rPr>
        <w:fldChar w:fldCharType="begin"/>
      </w:r>
      <w:r w:rsidR="000E0F1A" w:rsidRPr="00684CF9">
        <w:rPr>
          <w:sz w:val="24"/>
        </w:rPr>
        <w:instrText xml:space="preserve"> TOC \c "</w:instrText>
      </w:r>
      <w:r w:rsidR="000E0F1A" w:rsidRPr="00684CF9">
        <w:rPr>
          <w:sz w:val="24"/>
        </w:rPr>
        <w:instrText>图</w:instrText>
      </w:r>
      <w:r w:rsidR="000E0F1A" w:rsidRPr="00684CF9">
        <w:rPr>
          <w:sz w:val="24"/>
        </w:rPr>
        <w:instrText xml:space="preserve">" </w:instrText>
      </w:r>
      <w:r w:rsidRPr="00684CF9">
        <w:rPr>
          <w:sz w:val="24"/>
        </w:rPr>
        <w:fldChar w:fldCharType="separate"/>
      </w:r>
      <w:r w:rsidR="000E0F1A" w:rsidRPr="00684CF9">
        <w:rPr>
          <w:rFonts w:hint="eastAsia"/>
          <w:noProof/>
          <w:sz w:val="24"/>
        </w:rPr>
        <w:t>图</w:t>
      </w:r>
      <w:r w:rsidR="000E0F1A" w:rsidRPr="00684CF9">
        <w:rPr>
          <w:noProof/>
          <w:sz w:val="24"/>
        </w:rPr>
        <w:t xml:space="preserve"> 1 </w:t>
      </w:r>
      <w:r w:rsidR="000E0F1A" w:rsidRPr="00684CF9">
        <w:rPr>
          <w:rFonts w:hint="eastAsia"/>
          <w:noProof/>
          <w:sz w:val="24"/>
        </w:rPr>
        <w:t>实数</w:t>
      </w:r>
      <w:r w:rsidR="000E0F1A" w:rsidRPr="00684CF9">
        <w:rPr>
          <w:noProof/>
          <w:sz w:val="24"/>
        </w:rPr>
        <w:t>1</w:t>
      </w:r>
      <w:r w:rsidR="000E0F1A" w:rsidRPr="00684CF9">
        <w:rPr>
          <w:rFonts w:hint="eastAsia"/>
          <w:noProof/>
          <w:sz w:val="24"/>
        </w:rPr>
        <w:t>的</w:t>
      </w:r>
      <w:r w:rsidR="000E0F1A" w:rsidRPr="00684CF9">
        <w:rPr>
          <w:noProof/>
          <w:sz w:val="24"/>
        </w:rPr>
        <w:t>8</w:t>
      </w:r>
      <w:r w:rsidR="000E0F1A" w:rsidRPr="00684CF9">
        <w:rPr>
          <w:rFonts w:hint="eastAsia"/>
          <w:noProof/>
          <w:sz w:val="24"/>
        </w:rPr>
        <w:t>次复根周期形式</w:t>
      </w:r>
      <w:r w:rsidR="000E0F1A" w:rsidRPr="00684CF9">
        <w:rPr>
          <w:noProof/>
          <w:sz w:val="24"/>
        </w:rPr>
        <w:tab/>
      </w:r>
      <w:r w:rsidRPr="00684CF9">
        <w:rPr>
          <w:noProof/>
          <w:sz w:val="24"/>
        </w:rPr>
        <w:fldChar w:fldCharType="begin"/>
      </w:r>
      <w:r w:rsidR="000E0F1A" w:rsidRPr="00684CF9">
        <w:rPr>
          <w:noProof/>
          <w:sz w:val="24"/>
        </w:rPr>
        <w:instrText xml:space="preserve"> PAGEREF _Toc278390023 \h </w:instrText>
      </w:r>
      <w:r w:rsidRPr="00684CF9">
        <w:rPr>
          <w:noProof/>
          <w:sz w:val="24"/>
        </w:rPr>
      </w:r>
      <w:r w:rsidRPr="00684CF9">
        <w:rPr>
          <w:noProof/>
          <w:sz w:val="24"/>
        </w:rPr>
        <w:fldChar w:fldCharType="separate"/>
      </w:r>
      <w:r w:rsidR="00041A00">
        <w:rPr>
          <w:noProof/>
          <w:sz w:val="24"/>
        </w:rPr>
        <w:t>9</w:t>
      </w:r>
      <w:r w:rsidRPr="00684CF9">
        <w:rPr>
          <w:noProof/>
          <w:sz w:val="24"/>
        </w:rPr>
        <w:fldChar w:fldCharType="end"/>
      </w:r>
    </w:p>
    <w:p w14:paraId="77F50D6E"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 </w:t>
      </w:r>
      <w:r w:rsidRPr="00684CF9">
        <w:rPr>
          <w:rFonts w:hint="eastAsia"/>
          <w:noProof/>
          <w:sz w:val="24"/>
        </w:rPr>
        <w:t>卷积选择函数</w:t>
      </w:r>
      <w:r w:rsidRPr="00684CF9">
        <w:rPr>
          <w:noProof/>
          <w:sz w:val="24"/>
        </w:rPr>
        <w:tab/>
      </w:r>
      <w:r w:rsidR="00C90C03" w:rsidRPr="00684CF9">
        <w:rPr>
          <w:noProof/>
          <w:sz w:val="24"/>
        </w:rPr>
        <w:fldChar w:fldCharType="begin"/>
      </w:r>
      <w:r w:rsidRPr="00684CF9">
        <w:rPr>
          <w:noProof/>
          <w:sz w:val="24"/>
        </w:rPr>
        <w:instrText xml:space="preserve"> PAGEREF _Toc278390024 \h </w:instrText>
      </w:r>
      <w:r w:rsidR="00C90C03" w:rsidRPr="00684CF9">
        <w:rPr>
          <w:noProof/>
          <w:sz w:val="24"/>
        </w:rPr>
      </w:r>
      <w:r w:rsidR="00C90C03" w:rsidRPr="00684CF9">
        <w:rPr>
          <w:noProof/>
          <w:sz w:val="24"/>
        </w:rPr>
        <w:fldChar w:fldCharType="separate"/>
      </w:r>
      <w:r w:rsidR="00041A00">
        <w:rPr>
          <w:noProof/>
          <w:sz w:val="24"/>
        </w:rPr>
        <w:t>16</w:t>
      </w:r>
      <w:r w:rsidR="00C90C03" w:rsidRPr="00684CF9">
        <w:rPr>
          <w:noProof/>
          <w:sz w:val="24"/>
        </w:rPr>
        <w:fldChar w:fldCharType="end"/>
      </w:r>
    </w:p>
    <w:p w14:paraId="0F11231C"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 </w:t>
      </w:r>
      <w:r w:rsidRPr="00684CF9">
        <w:rPr>
          <w:rFonts w:hint="eastAsia"/>
          <w:noProof/>
          <w:sz w:val="24"/>
        </w:rPr>
        <w:t>算法散列过程</w:t>
      </w:r>
      <w:r w:rsidRPr="00684CF9">
        <w:rPr>
          <w:noProof/>
          <w:sz w:val="24"/>
        </w:rPr>
        <w:tab/>
      </w:r>
      <w:r w:rsidR="00C90C03" w:rsidRPr="00684CF9">
        <w:rPr>
          <w:noProof/>
          <w:sz w:val="24"/>
        </w:rPr>
        <w:fldChar w:fldCharType="begin"/>
      </w:r>
      <w:r w:rsidRPr="00684CF9">
        <w:rPr>
          <w:noProof/>
          <w:sz w:val="24"/>
        </w:rPr>
        <w:instrText xml:space="preserve"> PAGEREF _Toc278390025 \h </w:instrText>
      </w:r>
      <w:r w:rsidR="00C90C03" w:rsidRPr="00684CF9">
        <w:rPr>
          <w:noProof/>
          <w:sz w:val="24"/>
        </w:rPr>
      </w:r>
      <w:r w:rsidR="00C90C03" w:rsidRPr="00684CF9">
        <w:rPr>
          <w:noProof/>
          <w:sz w:val="24"/>
        </w:rPr>
        <w:fldChar w:fldCharType="separate"/>
      </w:r>
      <w:r w:rsidR="00041A00">
        <w:rPr>
          <w:noProof/>
          <w:sz w:val="24"/>
        </w:rPr>
        <w:t>16</w:t>
      </w:r>
      <w:r w:rsidR="00C90C03" w:rsidRPr="00684CF9">
        <w:rPr>
          <w:noProof/>
          <w:sz w:val="24"/>
        </w:rPr>
        <w:fldChar w:fldCharType="end"/>
      </w:r>
    </w:p>
    <w:p w14:paraId="1F7C9D40"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4 </w:t>
      </w:r>
      <w:r w:rsidRPr="00684CF9">
        <w:rPr>
          <w:rFonts w:hint="eastAsia"/>
          <w:noProof/>
          <w:sz w:val="24"/>
        </w:rPr>
        <w:t>组合行列稀疏频谱恢复策略</w:t>
      </w:r>
      <w:r w:rsidRPr="00684CF9">
        <w:rPr>
          <w:noProof/>
          <w:sz w:val="24"/>
        </w:rPr>
        <w:tab/>
      </w:r>
      <w:r w:rsidR="00C90C03" w:rsidRPr="00684CF9">
        <w:rPr>
          <w:noProof/>
          <w:sz w:val="24"/>
        </w:rPr>
        <w:fldChar w:fldCharType="begin"/>
      </w:r>
      <w:r w:rsidRPr="00684CF9">
        <w:rPr>
          <w:noProof/>
          <w:sz w:val="24"/>
        </w:rPr>
        <w:instrText xml:space="preserve"> PAGEREF _Toc278390026 \h </w:instrText>
      </w:r>
      <w:r w:rsidR="00C90C03" w:rsidRPr="00684CF9">
        <w:rPr>
          <w:noProof/>
          <w:sz w:val="24"/>
        </w:rPr>
      </w:r>
      <w:r w:rsidR="00C90C03" w:rsidRPr="00684CF9">
        <w:rPr>
          <w:noProof/>
          <w:sz w:val="24"/>
        </w:rPr>
        <w:fldChar w:fldCharType="separate"/>
      </w:r>
      <w:r w:rsidR="00041A00">
        <w:rPr>
          <w:noProof/>
          <w:sz w:val="24"/>
        </w:rPr>
        <w:t>20</w:t>
      </w:r>
      <w:r w:rsidR="00C90C03" w:rsidRPr="00684CF9">
        <w:rPr>
          <w:noProof/>
          <w:sz w:val="24"/>
        </w:rPr>
        <w:fldChar w:fldCharType="end"/>
      </w:r>
    </w:p>
    <w:p w14:paraId="0AA95CF2"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5 </w:t>
      </w:r>
      <w:r w:rsidRPr="00684CF9">
        <w:rPr>
          <w:rFonts w:hint="eastAsia"/>
          <w:noProof/>
          <w:sz w:val="24"/>
        </w:rPr>
        <w:t>二维</w:t>
      </w:r>
      <w:r w:rsidRPr="00684CF9">
        <w:rPr>
          <w:i/>
          <w:noProof/>
          <w:sz w:val="24"/>
        </w:rPr>
        <w:t>one-sparse</w:t>
      </w:r>
      <w:r w:rsidRPr="00684CF9">
        <w:rPr>
          <w:rFonts w:hint="eastAsia"/>
          <w:noProof/>
          <w:sz w:val="24"/>
        </w:rPr>
        <w:t>稀疏频谱恢复算法</w:t>
      </w:r>
      <w:r w:rsidRPr="00684CF9">
        <w:rPr>
          <w:noProof/>
          <w:sz w:val="24"/>
        </w:rPr>
        <w:tab/>
      </w:r>
      <w:r w:rsidR="00C90C03" w:rsidRPr="00684CF9">
        <w:rPr>
          <w:noProof/>
          <w:sz w:val="24"/>
        </w:rPr>
        <w:fldChar w:fldCharType="begin"/>
      </w:r>
      <w:r w:rsidRPr="00684CF9">
        <w:rPr>
          <w:noProof/>
          <w:sz w:val="24"/>
        </w:rPr>
        <w:instrText xml:space="preserve"> PAGEREF _Toc278390027 \h </w:instrText>
      </w:r>
      <w:r w:rsidR="00C90C03" w:rsidRPr="00684CF9">
        <w:rPr>
          <w:noProof/>
          <w:sz w:val="24"/>
        </w:rPr>
      </w:r>
      <w:r w:rsidR="00C90C03" w:rsidRPr="00684CF9">
        <w:rPr>
          <w:noProof/>
          <w:sz w:val="24"/>
        </w:rPr>
        <w:fldChar w:fldCharType="separate"/>
      </w:r>
      <w:r w:rsidR="00041A00">
        <w:rPr>
          <w:noProof/>
          <w:sz w:val="24"/>
        </w:rPr>
        <w:t>23</w:t>
      </w:r>
      <w:r w:rsidR="00C90C03" w:rsidRPr="00684CF9">
        <w:rPr>
          <w:noProof/>
          <w:sz w:val="24"/>
        </w:rPr>
        <w:fldChar w:fldCharType="end"/>
      </w:r>
    </w:p>
    <w:p w14:paraId="1E5F6856"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6 </w:t>
      </w:r>
      <w:r w:rsidRPr="00684CF9">
        <w:rPr>
          <w:rFonts w:hint="eastAsia"/>
          <w:noProof/>
          <w:sz w:val="24"/>
        </w:rPr>
        <w:t>算法不收敛情形稀疏频谱分布</w:t>
      </w:r>
      <w:r w:rsidRPr="00684CF9">
        <w:rPr>
          <w:noProof/>
          <w:sz w:val="24"/>
        </w:rPr>
        <w:tab/>
      </w:r>
      <w:r w:rsidR="00C90C03" w:rsidRPr="00684CF9">
        <w:rPr>
          <w:noProof/>
          <w:sz w:val="24"/>
        </w:rPr>
        <w:fldChar w:fldCharType="begin"/>
      </w:r>
      <w:r w:rsidRPr="00684CF9">
        <w:rPr>
          <w:noProof/>
          <w:sz w:val="24"/>
        </w:rPr>
        <w:instrText xml:space="preserve"> PAGEREF _Toc278390028 \h </w:instrText>
      </w:r>
      <w:r w:rsidR="00C90C03" w:rsidRPr="00684CF9">
        <w:rPr>
          <w:noProof/>
          <w:sz w:val="24"/>
        </w:rPr>
      </w:r>
      <w:r w:rsidR="00C90C03" w:rsidRPr="00684CF9">
        <w:rPr>
          <w:noProof/>
          <w:sz w:val="24"/>
        </w:rPr>
        <w:fldChar w:fldCharType="separate"/>
      </w:r>
      <w:r w:rsidR="00041A00">
        <w:rPr>
          <w:noProof/>
          <w:sz w:val="24"/>
        </w:rPr>
        <w:t>24</w:t>
      </w:r>
      <w:r w:rsidR="00C90C03" w:rsidRPr="00684CF9">
        <w:rPr>
          <w:noProof/>
          <w:sz w:val="24"/>
        </w:rPr>
        <w:fldChar w:fldCharType="end"/>
      </w:r>
    </w:p>
    <w:p w14:paraId="4D327C77"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7 </w:t>
      </w:r>
      <w:r w:rsidRPr="00684CF9">
        <w:rPr>
          <w:rFonts w:hint="eastAsia"/>
          <w:noProof/>
          <w:sz w:val="24"/>
        </w:rPr>
        <w:t>加入行列标识的迭代</w:t>
      </w:r>
      <w:r w:rsidRPr="00684CF9">
        <w:rPr>
          <w:noProof/>
          <w:sz w:val="24"/>
        </w:rPr>
        <w:tab/>
      </w:r>
      <w:r w:rsidR="00C90C03" w:rsidRPr="00684CF9">
        <w:rPr>
          <w:noProof/>
          <w:sz w:val="24"/>
        </w:rPr>
        <w:fldChar w:fldCharType="begin"/>
      </w:r>
      <w:r w:rsidRPr="00684CF9">
        <w:rPr>
          <w:noProof/>
          <w:sz w:val="24"/>
        </w:rPr>
        <w:instrText xml:space="preserve"> PAGEREF _Toc278390029 \h </w:instrText>
      </w:r>
      <w:r w:rsidR="00C90C03" w:rsidRPr="00684CF9">
        <w:rPr>
          <w:noProof/>
          <w:sz w:val="24"/>
        </w:rPr>
      </w:r>
      <w:r w:rsidR="00C90C03" w:rsidRPr="00684CF9">
        <w:rPr>
          <w:noProof/>
          <w:sz w:val="24"/>
        </w:rPr>
        <w:fldChar w:fldCharType="separate"/>
      </w:r>
      <w:r w:rsidR="00041A00">
        <w:rPr>
          <w:noProof/>
          <w:sz w:val="24"/>
        </w:rPr>
        <w:t>26</w:t>
      </w:r>
      <w:r w:rsidR="00C90C03" w:rsidRPr="00684CF9">
        <w:rPr>
          <w:noProof/>
          <w:sz w:val="24"/>
        </w:rPr>
        <w:fldChar w:fldCharType="end"/>
      </w:r>
    </w:p>
    <w:p w14:paraId="24DDB72D"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8 </w:t>
      </w:r>
      <w:r w:rsidRPr="00684CF9">
        <w:rPr>
          <w:rFonts w:hint="eastAsia"/>
          <w:noProof/>
          <w:sz w:val="24"/>
        </w:rPr>
        <w:t>改进二维严格稀疏频谱表达算法流程</w:t>
      </w:r>
      <w:r w:rsidRPr="00684CF9">
        <w:rPr>
          <w:noProof/>
          <w:sz w:val="24"/>
        </w:rPr>
        <w:tab/>
      </w:r>
      <w:r w:rsidR="00C90C03" w:rsidRPr="00684CF9">
        <w:rPr>
          <w:noProof/>
          <w:sz w:val="24"/>
        </w:rPr>
        <w:fldChar w:fldCharType="begin"/>
      </w:r>
      <w:r w:rsidRPr="00684CF9">
        <w:rPr>
          <w:noProof/>
          <w:sz w:val="24"/>
        </w:rPr>
        <w:instrText xml:space="preserve"> PAGEREF _Toc278390030 \h </w:instrText>
      </w:r>
      <w:r w:rsidR="00C90C03" w:rsidRPr="00684CF9">
        <w:rPr>
          <w:noProof/>
          <w:sz w:val="24"/>
        </w:rPr>
      </w:r>
      <w:r w:rsidR="00C90C03" w:rsidRPr="00684CF9">
        <w:rPr>
          <w:noProof/>
          <w:sz w:val="24"/>
        </w:rPr>
        <w:fldChar w:fldCharType="separate"/>
      </w:r>
      <w:r w:rsidR="00041A00">
        <w:rPr>
          <w:noProof/>
          <w:sz w:val="24"/>
        </w:rPr>
        <w:t>28</w:t>
      </w:r>
      <w:r w:rsidR="00C90C03" w:rsidRPr="00684CF9">
        <w:rPr>
          <w:noProof/>
          <w:sz w:val="24"/>
        </w:rPr>
        <w:fldChar w:fldCharType="end"/>
      </w:r>
    </w:p>
    <w:p w14:paraId="68C8F9EF"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9 </w:t>
      </w:r>
      <w:r w:rsidRPr="00684CF9">
        <w:rPr>
          <w:rFonts w:hint="eastAsia"/>
          <w:noProof/>
          <w:sz w:val="24"/>
        </w:rPr>
        <w:t>不同稀疏度不同采样下各算法对比</w:t>
      </w:r>
      <w:r w:rsidRPr="00684CF9">
        <w:rPr>
          <w:noProof/>
          <w:sz w:val="24"/>
        </w:rPr>
        <w:tab/>
      </w:r>
      <w:r w:rsidR="00C90C03" w:rsidRPr="00684CF9">
        <w:rPr>
          <w:noProof/>
          <w:sz w:val="24"/>
        </w:rPr>
        <w:fldChar w:fldCharType="begin"/>
      </w:r>
      <w:r w:rsidRPr="00684CF9">
        <w:rPr>
          <w:noProof/>
          <w:sz w:val="24"/>
        </w:rPr>
        <w:instrText xml:space="preserve"> PAGEREF _Toc278390031 \h </w:instrText>
      </w:r>
      <w:r w:rsidR="00C90C03" w:rsidRPr="00684CF9">
        <w:rPr>
          <w:noProof/>
          <w:sz w:val="24"/>
        </w:rPr>
      </w:r>
      <w:r w:rsidR="00C90C03" w:rsidRPr="00684CF9">
        <w:rPr>
          <w:noProof/>
          <w:sz w:val="24"/>
        </w:rPr>
        <w:fldChar w:fldCharType="separate"/>
      </w:r>
      <w:r w:rsidR="00041A00">
        <w:rPr>
          <w:noProof/>
          <w:sz w:val="24"/>
        </w:rPr>
        <w:t>29</w:t>
      </w:r>
      <w:r w:rsidR="00C90C03" w:rsidRPr="00684CF9">
        <w:rPr>
          <w:noProof/>
          <w:sz w:val="24"/>
        </w:rPr>
        <w:fldChar w:fldCharType="end"/>
      </w:r>
    </w:p>
    <w:p w14:paraId="012935B2"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10 </w:t>
      </w:r>
      <w:r w:rsidRPr="00684CF9">
        <w:rPr>
          <w:rFonts w:hint="eastAsia"/>
          <w:noProof/>
          <w:sz w:val="24"/>
        </w:rPr>
        <w:t>稀疏度</w:t>
      </w:r>
      <w:r w:rsidRPr="00684CF9">
        <w:rPr>
          <w:noProof/>
          <w:sz w:val="24"/>
        </w:rPr>
        <w:t>5000</w:t>
      </w:r>
      <w:r w:rsidRPr="00684CF9">
        <w:rPr>
          <w:rFonts w:hint="eastAsia"/>
          <w:noProof/>
          <w:sz w:val="24"/>
        </w:rPr>
        <w:t>二维严格稀疏频谱表达算法对比</w:t>
      </w:r>
      <w:r w:rsidRPr="00684CF9">
        <w:rPr>
          <w:noProof/>
          <w:sz w:val="24"/>
        </w:rPr>
        <w:t>FFTW</w:t>
      </w:r>
      <w:r w:rsidRPr="00684CF9">
        <w:rPr>
          <w:rFonts w:hint="eastAsia"/>
          <w:noProof/>
          <w:sz w:val="24"/>
        </w:rPr>
        <w:t>频谱</w:t>
      </w:r>
      <w:r w:rsidRPr="00684CF9">
        <w:rPr>
          <w:i/>
          <w:noProof/>
          <w:sz w:val="24"/>
        </w:rPr>
        <w:t>mse</w:t>
      </w:r>
      <w:r w:rsidRPr="00684CF9">
        <w:rPr>
          <w:noProof/>
          <w:sz w:val="24"/>
        </w:rPr>
        <w:t>=0.0011387</w:t>
      </w:r>
      <w:r w:rsidRPr="00684CF9">
        <w:rPr>
          <w:noProof/>
          <w:sz w:val="24"/>
        </w:rPr>
        <w:tab/>
      </w:r>
      <w:r w:rsidR="00C90C03" w:rsidRPr="00684CF9">
        <w:rPr>
          <w:noProof/>
          <w:sz w:val="24"/>
        </w:rPr>
        <w:fldChar w:fldCharType="begin"/>
      </w:r>
      <w:r w:rsidRPr="00684CF9">
        <w:rPr>
          <w:noProof/>
          <w:sz w:val="24"/>
        </w:rPr>
        <w:instrText xml:space="preserve"> PAGEREF _Toc278390032 \h </w:instrText>
      </w:r>
      <w:r w:rsidR="00C90C03" w:rsidRPr="00684CF9">
        <w:rPr>
          <w:noProof/>
          <w:sz w:val="24"/>
        </w:rPr>
      </w:r>
      <w:r w:rsidR="00C90C03" w:rsidRPr="00684CF9">
        <w:rPr>
          <w:noProof/>
          <w:sz w:val="24"/>
        </w:rPr>
        <w:fldChar w:fldCharType="separate"/>
      </w:r>
      <w:r w:rsidR="00041A00">
        <w:rPr>
          <w:noProof/>
          <w:sz w:val="24"/>
        </w:rPr>
        <w:t>30</w:t>
      </w:r>
      <w:r w:rsidR="00C90C03" w:rsidRPr="00684CF9">
        <w:rPr>
          <w:noProof/>
          <w:sz w:val="24"/>
        </w:rPr>
        <w:fldChar w:fldCharType="end"/>
      </w:r>
    </w:p>
    <w:p w14:paraId="24FDA869"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11 </w:t>
      </w:r>
      <w:r w:rsidRPr="00684CF9">
        <w:rPr>
          <w:rFonts w:hint="eastAsia"/>
          <w:noProof/>
          <w:sz w:val="24"/>
        </w:rPr>
        <w:t>稀疏度</w:t>
      </w:r>
      <w:r w:rsidRPr="00684CF9">
        <w:rPr>
          <w:noProof/>
          <w:sz w:val="24"/>
        </w:rPr>
        <w:t>10000</w:t>
      </w:r>
      <w:r w:rsidRPr="00684CF9">
        <w:rPr>
          <w:rFonts w:hint="eastAsia"/>
          <w:noProof/>
          <w:sz w:val="24"/>
        </w:rPr>
        <w:t>二维严格稀疏频谱表达算法对比</w:t>
      </w:r>
      <w:r w:rsidRPr="00684CF9">
        <w:rPr>
          <w:noProof/>
          <w:sz w:val="24"/>
        </w:rPr>
        <w:t>FFTW</w:t>
      </w:r>
      <w:r w:rsidRPr="00684CF9">
        <w:rPr>
          <w:rFonts w:hint="eastAsia"/>
          <w:noProof/>
          <w:sz w:val="24"/>
        </w:rPr>
        <w:t>频谱</w:t>
      </w:r>
      <w:r w:rsidRPr="00684CF9">
        <w:rPr>
          <w:i/>
          <w:noProof/>
          <w:sz w:val="24"/>
        </w:rPr>
        <w:t>mse</w:t>
      </w:r>
      <w:r w:rsidRPr="00684CF9">
        <w:rPr>
          <w:noProof/>
          <w:sz w:val="24"/>
        </w:rPr>
        <w:t>=0.0018217</w:t>
      </w:r>
      <w:r w:rsidRPr="00684CF9">
        <w:rPr>
          <w:noProof/>
          <w:sz w:val="24"/>
        </w:rPr>
        <w:tab/>
      </w:r>
      <w:r w:rsidR="00C90C03" w:rsidRPr="00684CF9">
        <w:rPr>
          <w:noProof/>
          <w:sz w:val="24"/>
        </w:rPr>
        <w:fldChar w:fldCharType="begin"/>
      </w:r>
      <w:r w:rsidRPr="00684CF9">
        <w:rPr>
          <w:noProof/>
          <w:sz w:val="24"/>
        </w:rPr>
        <w:instrText xml:space="preserve"> PAGEREF _Toc278390033 \h </w:instrText>
      </w:r>
      <w:r w:rsidR="00C90C03" w:rsidRPr="00684CF9">
        <w:rPr>
          <w:noProof/>
          <w:sz w:val="24"/>
        </w:rPr>
      </w:r>
      <w:r w:rsidR="00C90C03" w:rsidRPr="00684CF9">
        <w:rPr>
          <w:noProof/>
          <w:sz w:val="24"/>
        </w:rPr>
        <w:fldChar w:fldCharType="separate"/>
      </w:r>
      <w:r w:rsidR="00041A00">
        <w:rPr>
          <w:noProof/>
          <w:sz w:val="24"/>
        </w:rPr>
        <w:t>30</w:t>
      </w:r>
      <w:r w:rsidR="00C90C03" w:rsidRPr="00684CF9">
        <w:rPr>
          <w:noProof/>
          <w:sz w:val="24"/>
        </w:rPr>
        <w:fldChar w:fldCharType="end"/>
      </w:r>
    </w:p>
    <w:p w14:paraId="32328735"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12 </w:t>
      </w:r>
      <w:r w:rsidRPr="00684CF9">
        <w:rPr>
          <w:rFonts w:hint="eastAsia"/>
          <w:noProof/>
          <w:sz w:val="24"/>
        </w:rPr>
        <w:t>二维空间图像及其频谱对数图</w:t>
      </w:r>
      <w:r w:rsidRPr="00684CF9">
        <w:rPr>
          <w:noProof/>
          <w:sz w:val="24"/>
        </w:rPr>
        <w:tab/>
      </w:r>
      <w:r w:rsidR="00C90C03" w:rsidRPr="00684CF9">
        <w:rPr>
          <w:noProof/>
          <w:sz w:val="24"/>
        </w:rPr>
        <w:fldChar w:fldCharType="begin"/>
      </w:r>
      <w:r w:rsidRPr="00684CF9">
        <w:rPr>
          <w:noProof/>
          <w:sz w:val="24"/>
        </w:rPr>
        <w:instrText xml:space="preserve"> PAGEREF _Toc278390034 \h </w:instrText>
      </w:r>
      <w:r w:rsidR="00C90C03" w:rsidRPr="00684CF9">
        <w:rPr>
          <w:noProof/>
          <w:sz w:val="24"/>
        </w:rPr>
      </w:r>
      <w:r w:rsidR="00C90C03" w:rsidRPr="00684CF9">
        <w:rPr>
          <w:noProof/>
          <w:sz w:val="24"/>
        </w:rPr>
        <w:fldChar w:fldCharType="separate"/>
      </w:r>
      <w:r w:rsidR="00041A00">
        <w:rPr>
          <w:noProof/>
          <w:sz w:val="24"/>
        </w:rPr>
        <w:t>32</w:t>
      </w:r>
      <w:r w:rsidR="00C90C03" w:rsidRPr="00684CF9">
        <w:rPr>
          <w:noProof/>
          <w:sz w:val="24"/>
        </w:rPr>
        <w:fldChar w:fldCharType="end"/>
      </w:r>
    </w:p>
    <w:p w14:paraId="5779D109"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13 </w:t>
      </w:r>
      <w:r w:rsidRPr="00684CF9">
        <w:rPr>
          <w:rFonts w:hint="eastAsia"/>
          <w:noProof/>
          <w:sz w:val="24"/>
        </w:rPr>
        <w:t>对数频谱幅值统计分布</w:t>
      </w:r>
      <w:r w:rsidRPr="00684CF9">
        <w:rPr>
          <w:noProof/>
          <w:sz w:val="24"/>
        </w:rPr>
        <w:tab/>
      </w:r>
      <w:r w:rsidR="00C90C03" w:rsidRPr="00684CF9">
        <w:rPr>
          <w:noProof/>
          <w:sz w:val="24"/>
        </w:rPr>
        <w:fldChar w:fldCharType="begin"/>
      </w:r>
      <w:r w:rsidRPr="00684CF9">
        <w:rPr>
          <w:noProof/>
          <w:sz w:val="24"/>
        </w:rPr>
        <w:instrText xml:space="preserve"> PAGEREF _Toc278390035 \h </w:instrText>
      </w:r>
      <w:r w:rsidR="00C90C03" w:rsidRPr="00684CF9">
        <w:rPr>
          <w:noProof/>
          <w:sz w:val="24"/>
        </w:rPr>
      </w:r>
      <w:r w:rsidR="00C90C03" w:rsidRPr="00684CF9">
        <w:rPr>
          <w:noProof/>
          <w:sz w:val="24"/>
        </w:rPr>
        <w:fldChar w:fldCharType="separate"/>
      </w:r>
      <w:r w:rsidR="00041A00">
        <w:rPr>
          <w:noProof/>
          <w:sz w:val="24"/>
        </w:rPr>
        <w:t>33</w:t>
      </w:r>
      <w:r w:rsidR="00C90C03" w:rsidRPr="00684CF9">
        <w:rPr>
          <w:noProof/>
          <w:sz w:val="24"/>
        </w:rPr>
        <w:fldChar w:fldCharType="end"/>
      </w:r>
    </w:p>
    <w:p w14:paraId="7755211E"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14 </w:t>
      </w:r>
      <w:r w:rsidRPr="00684CF9">
        <w:rPr>
          <w:rFonts w:hint="eastAsia"/>
          <w:noProof/>
          <w:sz w:val="24"/>
        </w:rPr>
        <w:t>高斯平滑后的图像及其对数频谱</w:t>
      </w:r>
      <w:r w:rsidRPr="00684CF9">
        <w:rPr>
          <w:noProof/>
          <w:sz w:val="24"/>
        </w:rPr>
        <w:tab/>
      </w:r>
      <w:r w:rsidR="00C90C03" w:rsidRPr="00684CF9">
        <w:rPr>
          <w:noProof/>
          <w:sz w:val="24"/>
        </w:rPr>
        <w:fldChar w:fldCharType="begin"/>
      </w:r>
      <w:r w:rsidRPr="00684CF9">
        <w:rPr>
          <w:noProof/>
          <w:sz w:val="24"/>
        </w:rPr>
        <w:instrText xml:space="preserve"> PAGEREF _Toc278390036 \h </w:instrText>
      </w:r>
      <w:r w:rsidR="00C90C03" w:rsidRPr="00684CF9">
        <w:rPr>
          <w:noProof/>
          <w:sz w:val="24"/>
        </w:rPr>
      </w:r>
      <w:r w:rsidR="00C90C03" w:rsidRPr="00684CF9">
        <w:rPr>
          <w:noProof/>
          <w:sz w:val="24"/>
        </w:rPr>
        <w:fldChar w:fldCharType="separate"/>
      </w:r>
      <w:r w:rsidR="00041A00">
        <w:rPr>
          <w:noProof/>
          <w:sz w:val="24"/>
        </w:rPr>
        <w:t>34</w:t>
      </w:r>
      <w:r w:rsidR="00C90C03" w:rsidRPr="00684CF9">
        <w:rPr>
          <w:noProof/>
          <w:sz w:val="24"/>
        </w:rPr>
        <w:fldChar w:fldCharType="end"/>
      </w:r>
    </w:p>
    <w:p w14:paraId="17E47223"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15 </w:t>
      </w:r>
      <w:r w:rsidRPr="00684CF9">
        <w:rPr>
          <w:rFonts w:hint="eastAsia"/>
          <w:noProof/>
          <w:sz w:val="24"/>
        </w:rPr>
        <w:t>高斯平滑后的对数频谱统计分布</w:t>
      </w:r>
      <w:r w:rsidRPr="00684CF9">
        <w:rPr>
          <w:noProof/>
          <w:sz w:val="24"/>
        </w:rPr>
        <w:tab/>
      </w:r>
      <w:r w:rsidR="00C90C03" w:rsidRPr="00684CF9">
        <w:rPr>
          <w:noProof/>
          <w:sz w:val="24"/>
        </w:rPr>
        <w:fldChar w:fldCharType="begin"/>
      </w:r>
      <w:r w:rsidRPr="00684CF9">
        <w:rPr>
          <w:noProof/>
          <w:sz w:val="24"/>
        </w:rPr>
        <w:instrText xml:space="preserve"> PAGEREF _Toc278390037 \h </w:instrText>
      </w:r>
      <w:r w:rsidR="00C90C03" w:rsidRPr="00684CF9">
        <w:rPr>
          <w:noProof/>
          <w:sz w:val="24"/>
        </w:rPr>
      </w:r>
      <w:r w:rsidR="00C90C03" w:rsidRPr="00684CF9">
        <w:rPr>
          <w:noProof/>
          <w:sz w:val="24"/>
        </w:rPr>
        <w:fldChar w:fldCharType="separate"/>
      </w:r>
      <w:r w:rsidR="00041A00">
        <w:rPr>
          <w:noProof/>
          <w:sz w:val="24"/>
        </w:rPr>
        <w:t>34</w:t>
      </w:r>
      <w:r w:rsidR="00C90C03" w:rsidRPr="00684CF9">
        <w:rPr>
          <w:noProof/>
          <w:sz w:val="24"/>
        </w:rPr>
        <w:fldChar w:fldCharType="end"/>
      </w:r>
    </w:p>
    <w:p w14:paraId="31FB7478"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16 </w:t>
      </w:r>
      <w:r w:rsidRPr="00684CF9">
        <w:rPr>
          <w:rFonts w:hint="eastAsia"/>
          <w:noProof/>
          <w:sz w:val="24"/>
        </w:rPr>
        <w:t>频域稀疏频谱选择函数</w:t>
      </w:r>
      <w:r w:rsidRPr="00684CF9">
        <w:rPr>
          <w:noProof/>
          <w:sz w:val="24"/>
        </w:rPr>
        <w:tab/>
      </w:r>
      <w:r w:rsidR="00C90C03" w:rsidRPr="00684CF9">
        <w:rPr>
          <w:noProof/>
          <w:sz w:val="24"/>
        </w:rPr>
        <w:fldChar w:fldCharType="begin"/>
      </w:r>
      <w:r w:rsidRPr="00684CF9">
        <w:rPr>
          <w:noProof/>
          <w:sz w:val="24"/>
        </w:rPr>
        <w:instrText xml:space="preserve"> PAGEREF _Toc278390038 \h </w:instrText>
      </w:r>
      <w:r w:rsidR="00C90C03" w:rsidRPr="00684CF9">
        <w:rPr>
          <w:noProof/>
          <w:sz w:val="24"/>
        </w:rPr>
      </w:r>
      <w:r w:rsidR="00C90C03" w:rsidRPr="00684CF9">
        <w:rPr>
          <w:noProof/>
          <w:sz w:val="24"/>
        </w:rPr>
        <w:fldChar w:fldCharType="separate"/>
      </w:r>
      <w:r w:rsidR="00041A00">
        <w:rPr>
          <w:noProof/>
          <w:sz w:val="24"/>
        </w:rPr>
        <w:t>40</w:t>
      </w:r>
      <w:r w:rsidR="00C90C03" w:rsidRPr="00684CF9">
        <w:rPr>
          <w:noProof/>
          <w:sz w:val="24"/>
        </w:rPr>
        <w:fldChar w:fldCharType="end"/>
      </w:r>
    </w:p>
    <w:p w14:paraId="16AFEB93"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17 </w:t>
      </w:r>
      <w:r w:rsidRPr="00684CF9">
        <w:rPr>
          <w:rFonts w:hint="eastAsia"/>
          <w:noProof/>
          <w:sz w:val="24"/>
        </w:rPr>
        <w:t>空间窗口滑动卷积方法</w:t>
      </w:r>
      <w:r w:rsidRPr="00684CF9">
        <w:rPr>
          <w:noProof/>
          <w:sz w:val="24"/>
        </w:rPr>
        <w:tab/>
      </w:r>
      <w:r w:rsidR="00C90C03" w:rsidRPr="00684CF9">
        <w:rPr>
          <w:noProof/>
          <w:sz w:val="24"/>
        </w:rPr>
        <w:fldChar w:fldCharType="begin"/>
      </w:r>
      <w:r w:rsidRPr="00684CF9">
        <w:rPr>
          <w:noProof/>
          <w:sz w:val="24"/>
        </w:rPr>
        <w:instrText xml:space="preserve"> PAGEREF _Toc278390039 \h </w:instrText>
      </w:r>
      <w:r w:rsidR="00C90C03" w:rsidRPr="00684CF9">
        <w:rPr>
          <w:noProof/>
          <w:sz w:val="24"/>
        </w:rPr>
      </w:r>
      <w:r w:rsidR="00C90C03" w:rsidRPr="00684CF9">
        <w:rPr>
          <w:noProof/>
          <w:sz w:val="24"/>
        </w:rPr>
        <w:fldChar w:fldCharType="separate"/>
      </w:r>
      <w:r w:rsidR="00041A00">
        <w:rPr>
          <w:noProof/>
          <w:sz w:val="24"/>
        </w:rPr>
        <w:t>41</w:t>
      </w:r>
      <w:r w:rsidR="00C90C03" w:rsidRPr="00684CF9">
        <w:rPr>
          <w:noProof/>
          <w:sz w:val="24"/>
        </w:rPr>
        <w:fldChar w:fldCharType="end"/>
      </w:r>
    </w:p>
    <w:p w14:paraId="75ED20EB"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18 </w:t>
      </w:r>
      <w:r w:rsidRPr="00684CF9">
        <w:rPr>
          <w:rFonts w:hint="eastAsia"/>
          <w:noProof/>
          <w:sz w:val="24"/>
        </w:rPr>
        <w:t>并行初始化先后顺序</w:t>
      </w:r>
      <w:r w:rsidRPr="00684CF9">
        <w:rPr>
          <w:noProof/>
          <w:sz w:val="24"/>
        </w:rPr>
        <w:tab/>
      </w:r>
      <w:r w:rsidR="00C90C03" w:rsidRPr="00684CF9">
        <w:rPr>
          <w:noProof/>
          <w:sz w:val="24"/>
        </w:rPr>
        <w:fldChar w:fldCharType="begin"/>
      </w:r>
      <w:r w:rsidRPr="00684CF9">
        <w:rPr>
          <w:noProof/>
          <w:sz w:val="24"/>
        </w:rPr>
        <w:instrText xml:space="preserve"> PAGEREF _Toc278390040 \h </w:instrText>
      </w:r>
      <w:r w:rsidR="00C90C03" w:rsidRPr="00684CF9">
        <w:rPr>
          <w:noProof/>
          <w:sz w:val="24"/>
        </w:rPr>
      </w:r>
      <w:r w:rsidR="00C90C03" w:rsidRPr="00684CF9">
        <w:rPr>
          <w:noProof/>
          <w:sz w:val="24"/>
        </w:rPr>
        <w:fldChar w:fldCharType="separate"/>
      </w:r>
      <w:r w:rsidR="00041A00">
        <w:rPr>
          <w:noProof/>
          <w:sz w:val="24"/>
        </w:rPr>
        <w:t>43</w:t>
      </w:r>
      <w:r w:rsidR="00C90C03" w:rsidRPr="00684CF9">
        <w:rPr>
          <w:noProof/>
          <w:sz w:val="24"/>
        </w:rPr>
        <w:fldChar w:fldCharType="end"/>
      </w:r>
    </w:p>
    <w:p w14:paraId="2514D241"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19 </w:t>
      </w:r>
      <w:r w:rsidRPr="00684CF9">
        <w:rPr>
          <w:rFonts w:hint="eastAsia"/>
          <w:noProof/>
          <w:sz w:val="24"/>
        </w:rPr>
        <w:t>二维稀疏频谱表达算法流程</w:t>
      </w:r>
      <w:r w:rsidRPr="00684CF9">
        <w:rPr>
          <w:noProof/>
          <w:sz w:val="24"/>
        </w:rPr>
        <w:tab/>
      </w:r>
      <w:r w:rsidR="00C90C03" w:rsidRPr="00684CF9">
        <w:rPr>
          <w:noProof/>
          <w:sz w:val="24"/>
        </w:rPr>
        <w:fldChar w:fldCharType="begin"/>
      </w:r>
      <w:r w:rsidRPr="00684CF9">
        <w:rPr>
          <w:noProof/>
          <w:sz w:val="24"/>
        </w:rPr>
        <w:instrText xml:space="preserve"> PAGEREF _Toc278390041 \h </w:instrText>
      </w:r>
      <w:r w:rsidR="00C90C03" w:rsidRPr="00684CF9">
        <w:rPr>
          <w:noProof/>
          <w:sz w:val="24"/>
        </w:rPr>
      </w:r>
      <w:r w:rsidR="00C90C03" w:rsidRPr="00684CF9">
        <w:rPr>
          <w:noProof/>
          <w:sz w:val="24"/>
        </w:rPr>
        <w:fldChar w:fldCharType="separate"/>
      </w:r>
      <w:r w:rsidR="00041A00">
        <w:rPr>
          <w:noProof/>
          <w:sz w:val="24"/>
        </w:rPr>
        <w:t>46</w:t>
      </w:r>
      <w:r w:rsidR="00C90C03" w:rsidRPr="00684CF9">
        <w:rPr>
          <w:noProof/>
          <w:sz w:val="24"/>
        </w:rPr>
        <w:fldChar w:fldCharType="end"/>
      </w:r>
    </w:p>
    <w:p w14:paraId="2AD2DD42"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20 </w:t>
      </w:r>
      <w:r w:rsidRPr="00684CF9">
        <w:rPr>
          <w:rFonts w:hint="eastAsia"/>
          <w:noProof/>
          <w:sz w:val="24"/>
        </w:rPr>
        <w:t>输入图像</w:t>
      </w:r>
      <w:r w:rsidRPr="00684CF9">
        <w:rPr>
          <w:noProof/>
          <w:sz w:val="24"/>
        </w:rPr>
        <w:t>lena</w:t>
      </w:r>
      <w:r w:rsidRPr="00684CF9">
        <w:rPr>
          <w:rFonts w:hint="eastAsia"/>
          <w:noProof/>
          <w:sz w:val="24"/>
        </w:rPr>
        <w:t>及其</w:t>
      </w:r>
      <w:r w:rsidRPr="00684CF9">
        <w:rPr>
          <w:noProof/>
          <w:sz w:val="24"/>
        </w:rPr>
        <w:t>FFTW</w:t>
      </w:r>
      <w:r w:rsidRPr="00684CF9">
        <w:rPr>
          <w:rFonts w:hint="eastAsia"/>
          <w:noProof/>
          <w:sz w:val="24"/>
        </w:rPr>
        <w:t>频谱对数灰度图</w:t>
      </w:r>
      <w:r w:rsidRPr="00684CF9">
        <w:rPr>
          <w:noProof/>
          <w:sz w:val="24"/>
        </w:rPr>
        <w:tab/>
      </w:r>
      <w:r w:rsidR="00C90C03" w:rsidRPr="00684CF9">
        <w:rPr>
          <w:noProof/>
          <w:sz w:val="24"/>
        </w:rPr>
        <w:fldChar w:fldCharType="begin"/>
      </w:r>
      <w:r w:rsidRPr="00684CF9">
        <w:rPr>
          <w:noProof/>
          <w:sz w:val="24"/>
        </w:rPr>
        <w:instrText xml:space="preserve"> PAGEREF _Toc278390042 \h </w:instrText>
      </w:r>
      <w:r w:rsidR="00C90C03" w:rsidRPr="00684CF9">
        <w:rPr>
          <w:noProof/>
          <w:sz w:val="24"/>
        </w:rPr>
      </w:r>
      <w:r w:rsidR="00C90C03" w:rsidRPr="00684CF9">
        <w:rPr>
          <w:noProof/>
          <w:sz w:val="24"/>
        </w:rPr>
        <w:fldChar w:fldCharType="separate"/>
      </w:r>
      <w:r w:rsidR="00041A00">
        <w:rPr>
          <w:noProof/>
          <w:sz w:val="24"/>
        </w:rPr>
        <w:t>50</w:t>
      </w:r>
      <w:r w:rsidR="00C90C03" w:rsidRPr="00684CF9">
        <w:rPr>
          <w:noProof/>
          <w:sz w:val="24"/>
        </w:rPr>
        <w:fldChar w:fldCharType="end"/>
      </w:r>
    </w:p>
    <w:p w14:paraId="767EF80D"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21 </w:t>
      </w:r>
      <w:r w:rsidRPr="00684CF9">
        <w:rPr>
          <w:rFonts w:hint="eastAsia"/>
          <w:noProof/>
          <w:sz w:val="24"/>
        </w:rPr>
        <w:t>稀疏度为</w:t>
      </w:r>
      <w:r w:rsidRPr="00684CF9">
        <w:rPr>
          <w:noProof/>
          <w:sz w:val="24"/>
        </w:rPr>
        <w:t>18883</w:t>
      </w:r>
      <w:r w:rsidRPr="00684CF9">
        <w:rPr>
          <w:rFonts w:hint="eastAsia"/>
          <w:noProof/>
          <w:sz w:val="24"/>
        </w:rPr>
        <w:t>的频谱表达图像</w:t>
      </w:r>
      <w:r w:rsidRPr="00684CF9">
        <w:rPr>
          <w:i/>
          <w:noProof/>
          <w:sz w:val="24"/>
        </w:rPr>
        <w:t>PSNR</w:t>
      </w:r>
      <w:r w:rsidRPr="00684CF9">
        <w:rPr>
          <w:noProof/>
          <w:sz w:val="24"/>
        </w:rPr>
        <w:t>=26.8615</w:t>
      </w:r>
      <w:r w:rsidRPr="00684CF9">
        <w:rPr>
          <w:i/>
          <w:noProof/>
          <w:sz w:val="24"/>
        </w:rPr>
        <w:t>dB</w:t>
      </w:r>
      <w:r w:rsidRPr="00684CF9">
        <w:rPr>
          <w:noProof/>
          <w:sz w:val="24"/>
        </w:rPr>
        <w:t>,</w:t>
      </w:r>
      <w:r w:rsidRPr="007979CD">
        <w:rPr>
          <w:i/>
          <w:noProof/>
          <w:sz w:val="24"/>
        </w:rPr>
        <w:t>SSIM</w:t>
      </w:r>
      <w:r w:rsidRPr="00684CF9">
        <w:rPr>
          <w:noProof/>
          <w:sz w:val="24"/>
        </w:rPr>
        <w:t>=0.9314</w:t>
      </w:r>
      <w:r w:rsidRPr="00684CF9">
        <w:rPr>
          <w:noProof/>
          <w:sz w:val="24"/>
        </w:rPr>
        <w:tab/>
      </w:r>
      <w:r w:rsidR="00C90C03" w:rsidRPr="00684CF9">
        <w:rPr>
          <w:noProof/>
          <w:sz w:val="24"/>
        </w:rPr>
        <w:fldChar w:fldCharType="begin"/>
      </w:r>
      <w:r w:rsidRPr="00684CF9">
        <w:rPr>
          <w:noProof/>
          <w:sz w:val="24"/>
        </w:rPr>
        <w:instrText xml:space="preserve"> PAGEREF _Toc278390043 \h </w:instrText>
      </w:r>
      <w:r w:rsidR="00C90C03" w:rsidRPr="00684CF9">
        <w:rPr>
          <w:noProof/>
          <w:sz w:val="24"/>
        </w:rPr>
      </w:r>
      <w:r w:rsidR="00C90C03" w:rsidRPr="00684CF9">
        <w:rPr>
          <w:noProof/>
          <w:sz w:val="24"/>
        </w:rPr>
        <w:fldChar w:fldCharType="separate"/>
      </w:r>
      <w:r w:rsidR="00041A00">
        <w:rPr>
          <w:noProof/>
          <w:sz w:val="24"/>
        </w:rPr>
        <w:t>51</w:t>
      </w:r>
      <w:r w:rsidR="00C90C03" w:rsidRPr="00684CF9">
        <w:rPr>
          <w:noProof/>
          <w:sz w:val="24"/>
        </w:rPr>
        <w:fldChar w:fldCharType="end"/>
      </w:r>
    </w:p>
    <w:p w14:paraId="7FFF0B12"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22  </w:t>
      </w:r>
      <w:r w:rsidRPr="00684CF9">
        <w:rPr>
          <w:rFonts w:hint="eastAsia"/>
          <w:noProof/>
          <w:sz w:val="24"/>
        </w:rPr>
        <w:t>不同稀疏度下稀疏频谱表达效果</w:t>
      </w:r>
      <w:r w:rsidRPr="00684CF9">
        <w:rPr>
          <w:noProof/>
          <w:sz w:val="24"/>
        </w:rPr>
        <w:tab/>
      </w:r>
      <w:r w:rsidR="00C90C03" w:rsidRPr="00684CF9">
        <w:rPr>
          <w:noProof/>
          <w:sz w:val="24"/>
        </w:rPr>
        <w:fldChar w:fldCharType="begin"/>
      </w:r>
      <w:r w:rsidRPr="00684CF9">
        <w:rPr>
          <w:noProof/>
          <w:sz w:val="24"/>
        </w:rPr>
        <w:instrText xml:space="preserve"> PAGEREF _Toc278390044 \h </w:instrText>
      </w:r>
      <w:r w:rsidR="00C90C03" w:rsidRPr="00684CF9">
        <w:rPr>
          <w:noProof/>
          <w:sz w:val="24"/>
        </w:rPr>
      </w:r>
      <w:r w:rsidR="00C90C03" w:rsidRPr="00684CF9">
        <w:rPr>
          <w:noProof/>
          <w:sz w:val="24"/>
        </w:rPr>
        <w:fldChar w:fldCharType="separate"/>
      </w:r>
      <w:r w:rsidR="00041A00">
        <w:rPr>
          <w:noProof/>
          <w:sz w:val="24"/>
        </w:rPr>
        <w:t>52</w:t>
      </w:r>
      <w:r w:rsidR="00C90C03" w:rsidRPr="00684CF9">
        <w:rPr>
          <w:noProof/>
          <w:sz w:val="24"/>
        </w:rPr>
        <w:fldChar w:fldCharType="end"/>
      </w:r>
    </w:p>
    <w:p w14:paraId="7658B795"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23 </w:t>
      </w:r>
      <w:r w:rsidRPr="00684CF9">
        <w:rPr>
          <w:rFonts w:hint="eastAsia"/>
          <w:noProof/>
          <w:sz w:val="24"/>
        </w:rPr>
        <w:t>图像</w:t>
      </w:r>
      <w:r w:rsidRPr="00684CF9">
        <w:rPr>
          <w:i/>
          <w:noProof/>
          <w:sz w:val="24"/>
        </w:rPr>
        <w:t>school</w:t>
      </w:r>
      <w:r w:rsidRPr="00684CF9">
        <w:rPr>
          <w:rFonts w:hint="eastAsia"/>
          <w:noProof/>
          <w:sz w:val="24"/>
        </w:rPr>
        <w:t>及其</w:t>
      </w:r>
      <w:r w:rsidRPr="00684CF9">
        <w:rPr>
          <w:i/>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_Toc278390045 \h </w:instrText>
      </w:r>
      <w:r w:rsidR="00C90C03" w:rsidRPr="00684CF9">
        <w:rPr>
          <w:noProof/>
          <w:sz w:val="24"/>
        </w:rPr>
      </w:r>
      <w:r w:rsidR="00C90C03" w:rsidRPr="00684CF9">
        <w:rPr>
          <w:noProof/>
          <w:sz w:val="24"/>
        </w:rPr>
        <w:fldChar w:fldCharType="separate"/>
      </w:r>
      <w:r w:rsidR="00041A00">
        <w:rPr>
          <w:noProof/>
          <w:sz w:val="24"/>
        </w:rPr>
        <w:t>53</w:t>
      </w:r>
      <w:r w:rsidR="00C90C03" w:rsidRPr="00684CF9">
        <w:rPr>
          <w:noProof/>
          <w:sz w:val="24"/>
        </w:rPr>
        <w:fldChar w:fldCharType="end"/>
      </w:r>
    </w:p>
    <w:p w14:paraId="4487CDAF"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24 </w:t>
      </w:r>
      <w:r w:rsidRPr="00684CF9">
        <w:rPr>
          <w:rFonts w:hint="eastAsia"/>
          <w:noProof/>
          <w:sz w:val="24"/>
        </w:rPr>
        <w:t>场景图像在不同稀疏度下得表达效果</w:t>
      </w:r>
      <w:r w:rsidRPr="00684CF9">
        <w:rPr>
          <w:noProof/>
          <w:sz w:val="24"/>
        </w:rPr>
        <w:tab/>
      </w:r>
      <w:r w:rsidR="00C90C03" w:rsidRPr="00684CF9">
        <w:rPr>
          <w:noProof/>
          <w:sz w:val="24"/>
        </w:rPr>
        <w:fldChar w:fldCharType="begin"/>
      </w:r>
      <w:r w:rsidRPr="00684CF9">
        <w:rPr>
          <w:noProof/>
          <w:sz w:val="24"/>
        </w:rPr>
        <w:instrText xml:space="preserve"> PAGEREF _Toc278390046 \h </w:instrText>
      </w:r>
      <w:r w:rsidR="00C90C03" w:rsidRPr="00684CF9">
        <w:rPr>
          <w:noProof/>
          <w:sz w:val="24"/>
        </w:rPr>
      </w:r>
      <w:r w:rsidR="00C90C03" w:rsidRPr="00684CF9">
        <w:rPr>
          <w:noProof/>
          <w:sz w:val="24"/>
        </w:rPr>
        <w:fldChar w:fldCharType="separate"/>
      </w:r>
      <w:r w:rsidR="00041A00">
        <w:rPr>
          <w:noProof/>
          <w:sz w:val="24"/>
        </w:rPr>
        <w:t>54</w:t>
      </w:r>
      <w:r w:rsidR="00C90C03" w:rsidRPr="00684CF9">
        <w:rPr>
          <w:noProof/>
          <w:sz w:val="24"/>
        </w:rPr>
        <w:fldChar w:fldCharType="end"/>
      </w:r>
    </w:p>
    <w:p w14:paraId="28EA8479"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25 </w:t>
      </w:r>
      <w:r w:rsidRPr="00684CF9">
        <w:rPr>
          <w:rFonts w:hint="eastAsia"/>
          <w:noProof/>
          <w:sz w:val="24"/>
        </w:rPr>
        <w:t>结构相似与差异部分显示</w:t>
      </w:r>
      <w:r w:rsidRPr="00684CF9">
        <w:rPr>
          <w:noProof/>
          <w:sz w:val="24"/>
        </w:rPr>
        <w:tab/>
      </w:r>
      <w:r w:rsidR="00C90C03" w:rsidRPr="00684CF9">
        <w:rPr>
          <w:noProof/>
          <w:sz w:val="24"/>
        </w:rPr>
        <w:fldChar w:fldCharType="begin"/>
      </w:r>
      <w:r w:rsidRPr="00684CF9">
        <w:rPr>
          <w:noProof/>
          <w:sz w:val="24"/>
        </w:rPr>
        <w:instrText xml:space="preserve"> PAGEREF _Toc278390047 \h </w:instrText>
      </w:r>
      <w:r w:rsidR="00C90C03" w:rsidRPr="00684CF9">
        <w:rPr>
          <w:noProof/>
          <w:sz w:val="24"/>
        </w:rPr>
      </w:r>
      <w:r w:rsidR="00C90C03" w:rsidRPr="00684CF9">
        <w:rPr>
          <w:noProof/>
          <w:sz w:val="24"/>
        </w:rPr>
        <w:fldChar w:fldCharType="separate"/>
      </w:r>
      <w:r w:rsidR="00041A00">
        <w:rPr>
          <w:noProof/>
          <w:sz w:val="24"/>
        </w:rPr>
        <w:t>55</w:t>
      </w:r>
      <w:r w:rsidR="00C90C03" w:rsidRPr="00684CF9">
        <w:rPr>
          <w:noProof/>
          <w:sz w:val="24"/>
        </w:rPr>
        <w:fldChar w:fldCharType="end"/>
      </w:r>
    </w:p>
    <w:p w14:paraId="47E8DDE3"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26 </w:t>
      </w:r>
      <w:r w:rsidRPr="00684CF9">
        <w:rPr>
          <w:rFonts w:hint="eastAsia"/>
          <w:noProof/>
          <w:sz w:val="24"/>
        </w:rPr>
        <w:t>停车场场景大图及其</w:t>
      </w:r>
      <w:r w:rsidRPr="00684CF9">
        <w:rPr>
          <w:i/>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_Toc278390048 \h </w:instrText>
      </w:r>
      <w:r w:rsidR="00C90C03" w:rsidRPr="00684CF9">
        <w:rPr>
          <w:noProof/>
          <w:sz w:val="24"/>
        </w:rPr>
      </w:r>
      <w:r w:rsidR="00C90C03" w:rsidRPr="00684CF9">
        <w:rPr>
          <w:noProof/>
          <w:sz w:val="24"/>
        </w:rPr>
        <w:fldChar w:fldCharType="separate"/>
      </w:r>
      <w:r w:rsidR="00041A00">
        <w:rPr>
          <w:noProof/>
          <w:sz w:val="24"/>
        </w:rPr>
        <w:t>55</w:t>
      </w:r>
      <w:r w:rsidR="00C90C03" w:rsidRPr="00684CF9">
        <w:rPr>
          <w:noProof/>
          <w:sz w:val="24"/>
        </w:rPr>
        <w:fldChar w:fldCharType="end"/>
      </w:r>
    </w:p>
    <w:p w14:paraId="4B9535B1"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27 </w:t>
      </w:r>
      <w:r w:rsidRPr="00684CF9">
        <w:rPr>
          <w:rFonts w:hint="eastAsia"/>
          <w:noProof/>
          <w:sz w:val="24"/>
        </w:rPr>
        <w:t>停车场图像稀疏频谱表达对比</w:t>
      </w:r>
      <w:r w:rsidRPr="00684CF9">
        <w:rPr>
          <w:noProof/>
          <w:sz w:val="24"/>
        </w:rPr>
        <w:tab/>
      </w:r>
      <w:r w:rsidR="00C90C03" w:rsidRPr="00684CF9">
        <w:rPr>
          <w:noProof/>
          <w:sz w:val="24"/>
        </w:rPr>
        <w:fldChar w:fldCharType="begin"/>
      </w:r>
      <w:r w:rsidRPr="00684CF9">
        <w:rPr>
          <w:noProof/>
          <w:sz w:val="24"/>
        </w:rPr>
        <w:instrText xml:space="preserve"> PAGEREF _Toc278390049 \h </w:instrText>
      </w:r>
      <w:r w:rsidR="00C90C03" w:rsidRPr="00684CF9">
        <w:rPr>
          <w:noProof/>
          <w:sz w:val="24"/>
        </w:rPr>
      </w:r>
      <w:r w:rsidR="00C90C03" w:rsidRPr="00684CF9">
        <w:rPr>
          <w:noProof/>
          <w:sz w:val="24"/>
        </w:rPr>
        <w:fldChar w:fldCharType="separate"/>
      </w:r>
      <w:r w:rsidR="00041A00">
        <w:rPr>
          <w:noProof/>
          <w:sz w:val="24"/>
        </w:rPr>
        <w:t>56</w:t>
      </w:r>
      <w:r w:rsidR="00C90C03" w:rsidRPr="00684CF9">
        <w:rPr>
          <w:noProof/>
          <w:sz w:val="24"/>
        </w:rPr>
        <w:fldChar w:fldCharType="end"/>
      </w:r>
    </w:p>
    <w:p w14:paraId="3639942E"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28 </w:t>
      </w:r>
      <w:r w:rsidRPr="00684CF9">
        <w:rPr>
          <w:rFonts w:hint="eastAsia"/>
          <w:noProof/>
          <w:sz w:val="24"/>
        </w:rPr>
        <w:t>车牌大图稀疏表达对比</w:t>
      </w:r>
      <w:r w:rsidRPr="00684CF9">
        <w:rPr>
          <w:noProof/>
          <w:sz w:val="24"/>
        </w:rPr>
        <w:tab/>
      </w:r>
      <w:r w:rsidR="00C90C03" w:rsidRPr="00684CF9">
        <w:rPr>
          <w:noProof/>
          <w:sz w:val="24"/>
        </w:rPr>
        <w:fldChar w:fldCharType="begin"/>
      </w:r>
      <w:r w:rsidRPr="00684CF9">
        <w:rPr>
          <w:noProof/>
          <w:sz w:val="24"/>
        </w:rPr>
        <w:instrText xml:space="preserve"> PAGEREF _Toc278390050 \h </w:instrText>
      </w:r>
      <w:r w:rsidR="00C90C03" w:rsidRPr="00684CF9">
        <w:rPr>
          <w:noProof/>
          <w:sz w:val="24"/>
        </w:rPr>
      </w:r>
      <w:r w:rsidR="00C90C03" w:rsidRPr="00684CF9">
        <w:rPr>
          <w:noProof/>
          <w:sz w:val="24"/>
        </w:rPr>
        <w:fldChar w:fldCharType="separate"/>
      </w:r>
      <w:r w:rsidR="00041A00">
        <w:rPr>
          <w:noProof/>
          <w:sz w:val="24"/>
        </w:rPr>
        <w:t>56</w:t>
      </w:r>
      <w:r w:rsidR="00C90C03" w:rsidRPr="00684CF9">
        <w:rPr>
          <w:noProof/>
          <w:sz w:val="24"/>
        </w:rPr>
        <w:fldChar w:fldCharType="end"/>
      </w:r>
    </w:p>
    <w:p w14:paraId="59F66A1F"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lastRenderedPageBreak/>
        <w:t>图</w:t>
      </w:r>
      <w:r w:rsidRPr="00684CF9">
        <w:rPr>
          <w:noProof/>
          <w:sz w:val="24"/>
        </w:rPr>
        <w:t xml:space="preserve"> 29 </w:t>
      </w:r>
      <w:r w:rsidRPr="00684CF9">
        <w:rPr>
          <w:rFonts w:hint="eastAsia"/>
          <w:noProof/>
          <w:sz w:val="24"/>
        </w:rPr>
        <w:t>地质断层图像及其</w:t>
      </w:r>
      <w:r w:rsidRPr="00684CF9">
        <w:rPr>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_Toc278390051 \h </w:instrText>
      </w:r>
      <w:r w:rsidR="00C90C03" w:rsidRPr="00684CF9">
        <w:rPr>
          <w:noProof/>
          <w:sz w:val="24"/>
        </w:rPr>
      </w:r>
      <w:r w:rsidR="00C90C03" w:rsidRPr="00684CF9">
        <w:rPr>
          <w:noProof/>
          <w:sz w:val="24"/>
        </w:rPr>
        <w:fldChar w:fldCharType="separate"/>
      </w:r>
      <w:r w:rsidR="00041A00">
        <w:rPr>
          <w:noProof/>
          <w:sz w:val="24"/>
        </w:rPr>
        <w:t>57</w:t>
      </w:r>
      <w:r w:rsidR="00C90C03" w:rsidRPr="00684CF9">
        <w:rPr>
          <w:noProof/>
          <w:sz w:val="24"/>
        </w:rPr>
        <w:fldChar w:fldCharType="end"/>
      </w:r>
    </w:p>
    <w:p w14:paraId="5D52170E"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30 </w:t>
      </w:r>
      <w:r w:rsidRPr="00684CF9">
        <w:rPr>
          <w:rFonts w:hint="eastAsia"/>
          <w:noProof/>
          <w:sz w:val="24"/>
        </w:rPr>
        <w:t>稀释频谱表达地质断层图像</w:t>
      </w:r>
      <w:r w:rsidRPr="00684CF9">
        <w:rPr>
          <w:noProof/>
          <w:sz w:val="24"/>
        </w:rPr>
        <w:tab/>
      </w:r>
      <w:r w:rsidR="00C90C03" w:rsidRPr="00684CF9">
        <w:rPr>
          <w:noProof/>
          <w:sz w:val="24"/>
        </w:rPr>
        <w:fldChar w:fldCharType="begin"/>
      </w:r>
      <w:r w:rsidRPr="00684CF9">
        <w:rPr>
          <w:noProof/>
          <w:sz w:val="24"/>
        </w:rPr>
        <w:instrText xml:space="preserve"> PAGEREF _Toc278390052 \h </w:instrText>
      </w:r>
      <w:r w:rsidR="00C90C03" w:rsidRPr="00684CF9">
        <w:rPr>
          <w:noProof/>
          <w:sz w:val="24"/>
        </w:rPr>
      </w:r>
      <w:r w:rsidR="00C90C03" w:rsidRPr="00684CF9">
        <w:rPr>
          <w:noProof/>
          <w:sz w:val="24"/>
        </w:rPr>
        <w:fldChar w:fldCharType="separate"/>
      </w:r>
      <w:r w:rsidR="00041A00">
        <w:rPr>
          <w:noProof/>
          <w:sz w:val="24"/>
        </w:rPr>
        <w:t>58</w:t>
      </w:r>
      <w:r w:rsidR="00C90C03" w:rsidRPr="00684CF9">
        <w:rPr>
          <w:noProof/>
          <w:sz w:val="24"/>
        </w:rPr>
        <w:fldChar w:fldCharType="end"/>
      </w:r>
    </w:p>
    <w:p w14:paraId="314B4E3A"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31 </w:t>
      </w:r>
      <w:r w:rsidRPr="00684CF9">
        <w:rPr>
          <w:rFonts w:hint="eastAsia"/>
          <w:noProof/>
          <w:sz w:val="24"/>
        </w:rPr>
        <w:t>地质断层图像稀疏频谱表达断层对比</w:t>
      </w:r>
      <w:r w:rsidRPr="00684CF9">
        <w:rPr>
          <w:noProof/>
          <w:sz w:val="24"/>
        </w:rPr>
        <w:tab/>
      </w:r>
      <w:r w:rsidR="00C90C03" w:rsidRPr="00684CF9">
        <w:rPr>
          <w:noProof/>
          <w:sz w:val="24"/>
        </w:rPr>
        <w:fldChar w:fldCharType="begin"/>
      </w:r>
      <w:r w:rsidRPr="00684CF9">
        <w:rPr>
          <w:noProof/>
          <w:sz w:val="24"/>
        </w:rPr>
        <w:instrText xml:space="preserve"> PAGEREF _Toc278390053 \h </w:instrText>
      </w:r>
      <w:r w:rsidR="00C90C03" w:rsidRPr="00684CF9">
        <w:rPr>
          <w:noProof/>
          <w:sz w:val="24"/>
        </w:rPr>
      </w:r>
      <w:r w:rsidR="00C90C03" w:rsidRPr="00684CF9">
        <w:rPr>
          <w:noProof/>
          <w:sz w:val="24"/>
        </w:rPr>
        <w:fldChar w:fldCharType="separate"/>
      </w:r>
      <w:r w:rsidR="00041A00">
        <w:rPr>
          <w:noProof/>
          <w:sz w:val="24"/>
        </w:rPr>
        <w:t>58</w:t>
      </w:r>
      <w:r w:rsidR="00C90C03" w:rsidRPr="00684CF9">
        <w:rPr>
          <w:noProof/>
          <w:sz w:val="24"/>
        </w:rPr>
        <w:fldChar w:fldCharType="end"/>
      </w:r>
    </w:p>
    <w:p w14:paraId="3104CE41"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32 </w:t>
      </w:r>
      <w:r w:rsidRPr="00684CF9">
        <w:rPr>
          <w:rFonts w:hint="eastAsia"/>
          <w:noProof/>
          <w:sz w:val="24"/>
        </w:rPr>
        <w:t>人脸识别系统处理流程</w:t>
      </w:r>
      <w:r w:rsidRPr="00684CF9">
        <w:rPr>
          <w:noProof/>
          <w:sz w:val="24"/>
        </w:rPr>
        <w:tab/>
      </w:r>
      <w:r w:rsidR="00C90C03" w:rsidRPr="00684CF9">
        <w:rPr>
          <w:noProof/>
          <w:sz w:val="24"/>
        </w:rPr>
        <w:fldChar w:fldCharType="begin"/>
      </w:r>
      <w:r w:rsidRPr="00684CF9">
        <w:rPr>
          <w:noProof/>
          <w:sz w:val="24"/>
        </w:rPr>
        <w:instrText xml:space="preserve"> PAGEREF _Toc278390054 \h </w:instrText>
      </w:r>
      <w:r w:rsidR="00C90C03" w:rsidRPr="00684CF9">
        <w:rPr>
          <w:noProof/>
          <w:sz w:val="24"/>
        </w:rPr>
      </w:r>
      <w:r w:rsidR="00C90C03" w:rsidRPr="00684CF9">
        <w:rPr>
          <w:noProof/>
          <w:sz w:val="24"/>
        </w:rPr>
        <w:fldChar w:fldCharType="separate"/>
      </w:r>
      <w:r w:rsidR="00041A00">
        <w:rPr>
          <w:noProof/>
          <w:sz w:val="24"/>
        </w:rPr>
        <w:t>60</w:t>
      </w:r>
      <w:r w:rsidR="00C90C03" w:rsidRPr="00684CF9">
        <w:rPr>
          <w:noProof/>
          <w:sz w:val="24"/>
        </w:rPr>
        <w:fldChar w:fldCharType="end"/>
      </w:r>
    </w:p>
    <w:p w14:paraId="20695C85"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33 </w:t>
      </w:r>
      <w:r w:rsidRPr="00684CF9">
        <w:rPr>
          <w:rFonts w:hint="eastAsia"/>
          <w:noProof/>
          <w:sz w:val="24"/>
        </w:rPr>
        <w:t>单层卷积分类</w:t>
      </w:r>
      <w:r w:rsidRPr="00684CF9">
        <w:rPr>
          <w:noProof/>
          <w:sz w:val="24"/>
        </w:rPr>
        <w:tab/>
      </w:r>
      <w:r w:rsidR="00C90C03" w:rsidRPr="00684CF9">
        <w:rPr>
          <w:noProof/>
          <w:sz w:val="24"/>
        </w:rPr>
        <w:fldChar w:fldCharType="begin"/>
      </w:r>
      <w:r w:rsidRPr="00684CF9">
        <w:rPr>
          <w:noProof/>
          <w:sz w:val="24"/>
        </w:rPr>
        <w:instrText xml:space="preserve"> PAGEREF _Toc278390055 \h </w:instrText>
      </w:r>
      <w:r w:rsidR="00C90C03" w:rsidRPr="00684CF9">
        <w:rPr>
          <w:noProof/>
          <w:sz w:val="24"/>
        </w:rPr>
      </w:r>
      <w:r w:rsidR="00C90C03" w:rsidRPr="00684CF9">
        <w:rPr>
          <w:noProof/>
          <w:sz w:val="24"/>
        </w:rPr>
        <w:fldChar w:fldCharType="separate"/>
      </w:r>
      <w:r w:rsidR="00041A00">
        <w:rPr>
          <w:noProof/>
          <w:sz w:val="24"/>
        </w:rPr>
        <w:t>61</w:t>
      </w:r>
      <w:r w:rsidR="00C90C03" w:rsidRPr="00684CF9">
        <w:rPr>
          <w:noProof/>
          <w:sz w:val="24"/>
        </w:rPr>
        <w:fldChar w:fldCharType="end"/>
      </w:r>
    </w:p>
    <w:p w14:paraId="050F2A0B"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34 </w:t>
      </w:r>
      <w:r w:rsidRPr="00684CF9">
        <w:rPr>
          <w:rFonts w:hint="eastAsia"/>
          <w:noProof/>
          <w:sz w:val="24"/>
        </w:rPr>
        <w:t>多层卷积神经网络</w:t>
      </w:r>
      <w:r w:rsidRPr="00684CF9">
        <w:rPr>
          <w:noProof/>
          <w:sz w:val="24"/>
        </w:rPr>
        <w:tab/>
      </w:r>
      <w:r w:rsidR="00C90C03" w:rsidRPr="00684CF9">
        <w:rPr>
          <w:noProof/>
          <w:sz w:val="24"/>
        </w:rPr>
        <w:fldChar w:fldCharType="begin"/>
      </w:r>
      <w:r w:rsidRPr="00684CF9">
        <w:rPr>
          <w:noProof/>
          <w:sz w:val="24"/>
        </w:rPr>
        <w:instrText xml:space="preserve"> PAGEREF _Toc278390056 \h </w:instrText>
      </w:r>
      <w:r w:rsidR="00C90C03" w:rsidRPr="00684CF9">
        <w:rPr>
          <w:noProof/>
          <w:sz w:val="24"/>
        </w:rPr>
      </w:r>
      <w:r w:rsidR="00C90C03" w:rsidRPr="00684CF9">
        <w:rPr>
          <w:noProof/>
          <w:sz w:val="24"/>
        </w:rPr>
        <w:fldChar w:fldCharType="separate"/>
      </w:r>
      <w:r w:rsidR="00041A00">
        <w:rPr>
          <w:noProof/>
          <w:sz w:val="24"/>
        </w:rPr>
        <w:t>62</w:t>
      </w:r>
      <w:r w:rsidR="00C90C03" w:rsidRPr="00684CF9">
        <w:rPr>
          <w:noProof/>
          <w:sz w:val="24"/>
        </w:rPr>
        <w:fldChar w:fldCharType="end"/>
      </w:r>
    </w:p>
    <w:p w14:paraId="31CCA5AA"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35 </w:t>
      </w:r>
      <w:r w:rsidRPr="00684CF9">
        <w:rPr>
          <w:rFonts w:hint="eastAsia"/>
          <w:noProof/>
          <w:sz w:val="24"/>
        </w:rPr>
        <w:t>人脸库</w:t>
      </w:r>
      <w:r w:rsidRPr="00684CF9">
        <w:rPr>
          <w:noProof/>
          <w:sz w:val="24"/>
        </w:rPr>
        <w:t>10</w:t>
      </w:r>
      <w:r w:rsidRPr="00684CF9">
        <w:rPr>
          <w:rFonts w:hint="eastAsia"/>
          <w:noProof/>
          <w:sz w:val="24"/>
        </w:rPr>
        <w:t>类人脸</w:t>
      </w:r>
      <w:r w:rsidRPr="00684CF9">
        <w:rPr>
          <w:noProof/>
          <w:sz w:val="24"/>
        </w:rPr>
        <w:t>CNN</w:t>
      </w:r>
      <w:r w:rsidRPr="00684CF9">
        <w:rPr>
          <w:rFonts w:hint="eastAsia"/>
          <w:noProof/>
          <w:sz w:val="24"/>
        </w:rPr>
        <w:t>分类差误差变化曲线</w:t>
      </w:r>
      <w:r w:rsidRPr="00684CF9">
        <w:rPr>
          <w:noProof/>
          <w:sz w:val="24"/>
        </w:rPr>
        <w:tab/>
      </w:r>
      <w:r w:rsidR="00C90C03" w:rsidRPr="00684CF9">
        <w:rPr>
          <w:noProof/>
          <w:sz w:val="24"/>
        </w:rPr>
        <w:fldChar w:fldCharType="begin"/>
      </w:r>
      <w:r w:rsidRPr="00684CF9">
        <w:rPr>
          <w:noProof/>
          <w:sz w:val="24"/>
        </w:rPr>
        <w:instrText xml:space="preserve"> PAGEREF _Toc278390057 \h </w:instrText>
      </w:r>
      <w:r w:rsidR="00C90C03" w:rsidRPr="00684CF9">
        <w:rPr>
          <w:noProof/>
          <w:sz w:val="24"/>
        </w:rPr>
      </w:r>
      <w:r w:rsidR="00C90C03" w:rsidRPr="00684CF9">
        <w:rPr>
          <w:noProof/>
          <w:sz w:val="24"/>
        </w:rPr>
        <w:fldChar w:fldCharType="separate"/>
      </w:r>
      <w:r w:rsidR="00041A00">
        <w:rPr>
          <w:noProof/>
          <w:sz w:val="24"/>
        </w:rPr>
        <w:t>63</w:t>
      </w:r>
      <w:r w:rsidR="00C90C03" w:rsidRPr="00684CF9">
        <w:rPr>
          <w:noProof/>
          <w:sz w:val="24"/>
        </w:rPr>
        <w:fldChar w:fldCharType="end"/>
      </w:r>
    </w:p>
    <w:p w14:paraId="12FC310B"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36 </w:t>
      </w:r>
      <w:r w:rsidRPr="00684CF9">
        <w:rPr>
          <w:rFonts w:hint="eastAsia"/>
          <w:noProof/>
          <w:sz w:val="24"/>
        </w:rPr>
        <w:t>火车站</w:t>
      </w:r>
      <w:r w:rsidRPr="00684CF9">
        <w:rPr>
          <w:noProof/>
          <w:sz w:val="24"/>
        </w:rPr>
        <w:t>29</w:t>
      </w:r>
      <w:r w:rsidRPr="00684CF9">
        <w:rPr>
          <w:rFonts w:hint="eastAsia"/>
          <w:noProof/>
          <w:sz w:val="24"/>
        </w:rPr>
        <w:t>类人脸图像</w:t>
      </w:r>
      <w:r w:rsidRPr="00684CF9">
        <w:rPr>
          <w:noProof/>
          <w:sz w:val="24"/>
        </w:rPr>
        <w:t>CNN</w:t>
      </w:r>
      <w:r w:rsidRPr="00684CF9">
        <w:rPr>
          <w:rFonts w:hint="eastAsia"/>
          <w:noProof/>
          <w:sz w:val="24"/>
        </w:rPr>
        <w:t>分类识别误差</w:t>
      </w:r>
      <w:r w:rsidRPr="00684CF9">
        <w:rPr>
          <w:noProof/>
          <w:sz w:val="24"/>
        </w:rPr>
        <w:tab/>
      </w:r>
      <w:r w:rsidR="00C90C03" w:rsidRPr="00684CF9">
        <w:rPr>
          <w:noProof/>
          <w:sz w:val="24"/>
        </w:rPr>
        <w:fldChar w:fldCharType="begin"/>
      </w:r>
      <w:r w:rsidRPr="00684CF9">
        <w:rPr>
          <w:noProof/>
          <w:sz w:val="24"/>
        </w:rPr>
        <w:instrText xml:space="preserve"> PAGEREF _Toc278390058 \h </w:instrText>
      </w:r>
      <w:r w:rsidR="00C90C03" w:rsidRPr="00684CF9">
        <w:rPr>
          <w:noProof/>
          <w:sz w:val="24"/>
        </w:rPr>
      </w:r>
      <w:r w:rsidR="00C90C03" w:rsidRPr="00684CF9">
        <w:rPr>
          <w:noProof/>
          <w:sz w:val="24"/>
        </w:rPr>
        <w:fldChar w:fldCharType="separate"/>
      </w:r>
      <w:r w:rsidR="00041A00">
        <w:rPr>
          <w:noProof/>
          <w:sz w:val="24"/>
        </w:rPr>
        <w:t>64</w:t>
      </w:r>
      <w:r w:rsidR="00C90C03" w:rsidRPr="00684CF9">
        <w:rPr>
          <w:noProof/>
          <w:sz w:val="24"/>
        </w:rPr>
        <w:fldChar w:fldCharType="end"/>
      </w:r>
    </w:p>
    <w:p w14:paraId="6FF23501" w14:textId="77777777" w:rsidR="000E0F1A" w:rsidRPr="00684CF9" w:rsidRDefault="00C90C03" w:rsidP="008B5FC5">
      <w:pPr>
        <w:spacing w:line="360" w:lineRule="auto"/>
        <w:rPr>
          <w:sz w:val="24"/>
        </w:rPr>
        <w:sectPr w:rsidR="000E0F1A" w:rsidRPr="00684CF9">
          <w:footerReference w:type="even" r:id="rId13"/>
          <w:footerReference w:type="default" r:id="rId14"/>
          <w:pgSz w:w="11906" w:h="16838"/>
          <w:pgMar w:top="1701" w:right="1134" w:bottom="1418" w:left="1701" w:header="851" w:footer="850" w:gutter="0"/>
          <w:pgNumType w:fmt="upperRoman" w:start="1"/>
          <w:cols w:space="425"/>
          <w:docGrid w:type="lines" w:linePitch="312"/>
        </w:sectPr>
      </w:pPr>
      <w:r w:rsidRPr="00684CF9">
        <w:rPr>
          <w:sz w:val="24"/>
        </w:rPr>
        <w:fldChar w:fldCharType="end"/>
      </w:r>
    </w:p>
    <w:p w14:paraId="39E8688A" w14:textId="77777777" w:rsidR="00096FEF" w:rsidRDefault="00671DA7">
      <w:pPr>
        <w:pStyle w:val="1"/>
        <w:spacing w:before="156" w:after="156"/>
      </w:pPr>
      <w:bookmarkStart w:id="0" w:name="_Ref316657135"/>
      <w:bookmarkStart w:id="1" w:name="_Toc278457869"/>
      <w:r>
        <w:rPr>
          <w:rFonts w:hint="eastAsia"/>
        </w:rPr>
        <w:lastRenderedPageBreak/>
        <w:t>绪论</w:t>
      </w:r>
      <w:bookmarkEnd w:id="0"/>
      <w:bookmarkEnd w:id="1"/>
    </w:p>
    <w:p w14:paraId="23FF55AB" w14:textId="77777777" w:rsidR="00096FEF" w:rsidRDefault="00C9643A">
      <w:pPr>
        <w:pStyle w:val="2"/>
        <w:spacing w:before="156" w:after="156"/>
      </w:pPr>
      <w:bookmarkStart w:id="2" w:name="_Toc278457870"/>
      <w:r>
        <w:rPr>
          <w:rFonts w:hint="eastAsia"/>
        </w:rPr>
        <w:t>研究背景</w:t>
      </w:r>
      <w:bookmarkEnd w:id="2"/>
    </w:p>
    <w:p w14:paraId="15864B4E"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5C039C11"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118722E0"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0851B808"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420DB76A"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2342334E"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3DB6E9FD" w14:textId="77777777" w:rsidR="00096FEF" w:rsidRDefault="0079768D">
      <w:pPr>
        <w:pStyle w:val="2"/>
        <w:spacing w:before="156" w:after="156"/>
      </w:pPr>
      <w:bookmarkStart w:id="3" w:name="_Toc278457871"/>
      <w:r>
        <w:rPr>
          <w:rFonts w:hint="eastAsia"/>
        </w:rPr>
        <w:t>国内外研究现状分析</w:t>
      </w:r>
      <w:bookmarkEnd w:id="3"/>
    </w:p>
    <w:p w14:paraId="2D3B60A9"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59F7ED63"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175ADF6F" w14:textId="77777777" w:rsidR="005335BC" w:rsidRDefault="00FB2898" w:rsidP="005335BC">
      <w:pPr>
        <w:pStyle w:val="3"/>
        <w:spacing w:before="156" w:after="156"/>
      </w:pPr>
      <w:bookmarkStart w:id="4" w:name="_Toc278457872"/>
      <w:r>
        <w:rPr>
          <w:rFonts w:hint="eastAsia"/>
        </w:rPr>
        <w:t>稀疏傅里叶算法</w:t>
      </w:r>
      <w:r w:rsidR="005335BC">
        <w:rPr>
          <w:rFonts w:hint="eastAsia"/>
        </w:rPr>
        <w:t>理论</w:t>
      </w:r>
      <w:r>
        <w:rPr>
          <w:rFonts w:hint="eastAsia"/>
        </w:rPr>
        <w:t>的发展</w:t>
      </w:r>
      <w:bookmarkEnd w:id="4"/>
    </w:p>
    <w:p w14:paraId="143A7174"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211F3799"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45A4B4DC"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5ABB3250" w14:textId="64310E14"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5A861176"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6458B302"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39D83715"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36C5F4ED" w14:textId="77777777" w:rsidR="008418F3" w:rsidRDefault="005335BC" w:rsidP="005C2160">
      <w:pPr>
        <w:pStyle w:val="3"/>
        <w:spacing w:before="156" w:after="156"/>
      </w:pPr>
      <w:bookmarkStart w:id="5" w:name="_Toc278457873"/>
      <w:r>
        <w:rPr>
          <w:rFonts w:hint="eastAsia"/>
        </w:rPr>
        <w:lastRenderedPageBreak/>
        <w:t>稀疏傅里叶算法应用的发展</w:t>
      </w:r>
      <w:bookmarkEnd w:id="5"/>
      <w:r w:rsidR="008418F3">
        <w:rPr>
          <w:rFonts w:hint="eastAsia"/>
        </w:rPr>
        <w:tab/>
      </w:r>
    </w:p>
    <w:p w14:paraId="6351E8D5"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585E312F"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3091B0F1"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603DD15C"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3E959F06" w14:textId="77777777" w:rsidR="00096FEF" w:rsidRDefault="0079768D">
      <w:pPr>
        <w:pStyle w:val="2"/>
        <w:spacing w:before="156" w:after="156"/>
      </w:pPr>
      <w:bookmarkStart w:id="6" w:name="_Toc278457874"/>
      <w:r>
        <w:rPr>
          <w:rFonts w:hint="eastAsia"/>
        </w:rPr>
        <w:t>论文的主要研究目标及内容</w:t>
      </w:r>
      <w:bookmarkEnd w:id="6"/>
    </w:p>
    <w:p w14:paraId="0D02728A" w14:textId="77777777" w:rsidR="00971B9D" w:rsidRDefault="00971B9D" w:rsidP="00D0175E">
      <w:pPr>
        <w:pStyle w:val="3"/>
        <w:spacing w:before="156" w:after="156"/>
      </w:pPr>
      <w:bookmarkStart w:id="7" w:name="_Toc278457875"/>
      <w:r w:rsidRPr="00971B9D">
        <w:rPr>
          <w:rFonts w:hint="eastAsia"/>
        </w:rPr>
        <w:t>研究目标</w:t>
      </w:r>
      <w:bookmarkEnd w:id="7"/>
    </w:p>
    <w:p w14:paraId="31F0C4F1"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7CC01CDA" w14:textId="77777777" w:rsidR="00FD3643" w:rsidRDefault="00971B9D" w:rsidP="00AB1F16">
      <w:pPr>
        <w:pStyle w:val="3"/>
        <w:spacing w:before="156" w:after="156"/>
      </w:pPr>
      <w:bookmarkStart w:id="8" w:name="_Toc278457876"/>
      <w:r>
        <w:rPr>
          <w:rFonts w:hint="eastAsia"/>
        </w:rPr>
        <w:t>研究内容</w:t>
      </w:r>
      <w:bookmarkEnd w:id="8"/>
    </w:p>
    <w:p w14:paraId="711FC616"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6AFF3399"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5B6B6D4A"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434CA1B3"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6DE4267E" w14:textId="77777777"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p>
    <w:p w14:paraId="64A5A123" w14:textId="77777777" w:rsidR="00BF76DD" w:rsidRDefault="0079768D" w:rsidP="00BF76DD">
      <w:pPr>
        <w:pStyle w:val="2"/>
        <w:spacing w:before="156" w:after="156"/>
      </w:pPr>
      <w:bookmarkStart w:id="9" w:name="_Toc278457877"/>
      <w:r>
        <w:rPr>
          <w:rFonts w:hint="eastAsia"/>
        </w:rPr>
        <w:t>论文的组织结构</w:t>
      </w:r>
      <w:bookmarkEnd w:id="9"/>
    </w:p>
    <w:p w14:paraId="4123B52D" w14:textId="77777777" w:rsidR="005810B8" w:rsidRDefault="005810B8" w:rsidP="005810B8">
      <w:pPr>
        <w:pStyle w:val="a0"/>
        <w:ind w:firstLine="480"/>
      </w:pPr>
      <w:r>
        <w:rPr>
          <w:rFonts w:hint="eastAsia"/>
        </w:rPr>
        <w:t>本文主要由以下部分构成：</w:t>
      </w:r>
    </w:p>
    <w:p w14:paraId="11EA43AF"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63335D39" w14:textId="77777777" w:rsidR="005810B8" w:rsidRDefault="005810B8" w:rsidP="005810B8">
      <w:pPr>
        <w:pStyle w:val="a0"/>
        <w:ind w:firstLine="480"/>
      </w:pPr>
      <w:r>
        <w:rPr>
          <w:rFonts w:hint="eastAsia"/>
        </w:rPr>
        <w:t>第二章：主要介绍了信号稀疏表示理论基础，以及本文相关技术分析。主要分析了一种基于编码理论的稀疏信号表达方法，以及一种简单高效的稀疏傅里叶算法。其作为本文的关键理论和技术基础，为本文研究提高了坚实的支撑和技术指导。</w:t>
      </w:r>
    </w:p>
    <w:p w14:paraId="448C4CF1" w14:textId="77777777" w:rsidR="005810B8" w:rsidRDefault="005810B8" w:rsidP="005810B8">
      <w:pPr>
        <w:pStyle w:val="a0"/>
        <w:ind w:firstLine="480"/>
      </w:pPr>
      <w:r>
        <w:rPr>
          <w:rFonts w:hint="eastAsia"/>
        </w:rPr>
        <w:lastRenderedPageBreak/>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5708F58"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5A37FBFB" w14:textId="77777777" w:rsidR="005810B8" w:rsidRPr="00BF76DD" w:rsidRDefault="005810B8" w:rsidP="005810B8">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30CAC44B" w14:textId="77777777" w:rsidR="00096FEF" w:rsidRDefault="00096FEF">
      <w:pPr>
        <w:widowControl/>
        <w:jc w:val="left"/>
      </w:pPr>
    </w:p>
    <w:p w14:paraId="6DD9519A" w14:textId="77777777" w:rsidR="00B51654" w:rsidRDefault="00B51654">
      <w:pPr>
        <w:widowControl/>
        <w:jc w:val="left"/>
      </w:pPr>
    </w:p>
    <w:p w14:paraId="451C716A" w14:textId="77777777" w:rsidR="00B51654" w:rsidRDefault="00B51654">
      <w:pPr>
        <w:widowControl/>
        <w:jc w:val="left"/>
      </w:pPr>
    </w:p>
    <w:p w14:paraId="6F37BBB5" w14:textId="77777777" w:rsidR="00B51654" w:rsidRDefault="00B51654">
      <w:pPr>
        <w:widowControl/>
        <w:jc w:val="left"/>
      </w:pPr>
    </w:p>
    <w:p w14:paraId="4829048A" w14:textId="77777777" w:rsidR="00B51654" w:rsidRDefault="00B51654">
      <w:pPr>
        <w:widowControl/>
        <w:jc w:val="left"/>
      </w:pPr>
    </w:p>
    <w:p w14:paraId="68A010A6" w14:textId="77777777" w:rsidR="00B51654" w:rsidRDefault="00B51654">
      <w:pPr>
        <w:widowControl/>
        <w:jc w:val="left"/>
      </w:pPr>
    </w:p>
    <w:p w14:paraId="5FABAD6F" w14:textId="77777777" w:rsidR="00B51654" w:rsidRDefault="00B51654">
      <w:pPr>
        <w:widowControl/>
        <w:jc w:val="left"/>
      </w:pPr>
    </w:p>
    <w:p w14:paraId="58296233" w14:textId="77777777" w:rsidR="00B51654" w:rsidRDefault="00B51654">
      <w:pPr>
        <w:widowControl/>
        <w:jc w:val="left"/>
      </w:pPr>
    </w:p>
    <w:p w14:paraId="46A9276D" w14:textId="77777777" w:rsidR="00B51654" w:rsidRDefault="00B51654">
      <w:pPr>
        <w:widowControl/>
        <w:jc w:val="left"/>
      </w:pPr>
    </w:p>
    <w:p w14:paraId="625A65D3" w14:textId="77777777" w:rsidR="00B51654" w:rsidRDefault="00B51654">
      <w:pPr>
        <w:widowControl/>
        <w:jc w:val="left"/>
      </w:pPr>
    </w:p>
    <w:p w14:paraId="410138B4" w14:textId="77777777" w:rsidR="00B51654" w:rsidRDefault="00B51654">
      <w:pPr>
        <w:widowControl/>
        <w:jc w:val="left"/>
      </w:pPr>
    </w:p>
    <w:p w14:paraId="66E91E31" w14:textId="77777777" w:rsidR="00B51654" w:rsidRDefault="00B51654">
      <w:pPr>
        <w:widowControl/>
        <w:jc w:val="left"/>
      </w:pPr>
    </w:p>
    <w:p w14:paraId="18381E9C" w14:textId="77777777" w:rsidR="00B51654" w:rsidRDefault="00B51654">
      <w:pPr>
        <w:widowControl/>
        <w:jc w:val="left"/>
      </w:pPr>
    </w:p>
    <w:p w14:paraId="3BFB1439" w14:textId="77777777" w:rsidR="00B51654" w:rsidRDefault="00B51654">
      <w:pPr>
        <w:widowControl/>
        <w:jc w:val="left"/>
      </w:pPr>
    </w:p>
    <w:p w14:paraId="2A43A879" w14:textId="77777777" w:rsidR="00B51654" w:rsidRDefault="00B51654">
      <w:pPr>
        <w:widowControl/>
        <w:jc w:val="left"/>
      </w:pPr>
    </w:p>
    <w:p w14:paraId="00A2F4AA" w14:textId="77777777" w:rsidR="00B51654" w:rsidRDefault="00B51654">
      <w:pPr>
        <w:widowControl/>
        <w:jc w:val="left"/>
      </w:pPr>
    </w:p>
    <w:p w14:paraId="0690D4E9" w14:textId="77777777" w:rsidR="00B51654" w:rsidRDefault="00B51654">
      <w:pPr>
        <w:widowControl/>
        <w:jc w:val="left"/>
      </w:pPr>
    </w:p>
    <w:p w14:paraId="7D449621" w14:textId="77777777" w:rsidR="00B51654" w:rsidRDefault="00B51654">
      <w:pPr>
        <w:widowControl/>
        <w:jc w:val="left"/>
      </w:pPr>
    </w:p>
    <w:p w14:paraId="4B40711F" w14:textId="77777777" w:rsidR="00B51654" w:rsidRDefault="00B51654">
      <w:pPr>
        <w:widowControl/>
        <w:jc w:val="left"/>
      </w:pPr>
    </w:p>
    <w:p w14:paraId="024099E4" w14:textId="77777777" w:rsidR="00B51654" w:rsidRDefault="00B51654">
      <w:pPr>
        <w:widowControl/>
        <w:jc w:val="left"/>
      </w:pPr>
    </w:p>
    <w:p w14:paraId="035C7B53" w14:textId="77777777" w:rsidR="00B51654" w:rsidRDefault="00B51654">
      <w:pPr>
        <w:widowControl/>
        <w:jc w:val="left"/>
      </w:pPr>
    </w:p>
    <w:p w14:paraId="0DF3DB2D" w14:textId="77777777" w:rsidR="00B51654" w:rsidRDefault="00B51654">
      <w:pPr>
        <w:widowControl/>
        <w:jc w:val="left"/>
      </w:pPr>
    </w:p>
    <w:p w14:paraId="5F2C0469" w14:textId="77777777" w:rsidR="00B51654" w:rsidRDefault="00B51654">
      <w:pPr>
        <w:widowControl/>
        <w:jc w:val="left"/>
      </w:pPr>
    </w:p>
    <w:p w14:paraId="36B20E25" w14:textId="77777777" w:rsidR="00B51654" w:rsidRDefault="00B51654">
      <w:pPr>
        <w:widowControl/>
        <w:jc w:val="left"/>
      </w:pPr>
    </w:p>
    <w:p w14:paraId="67D56314" w14:textId="77777777" w:rsidR="00B51654" w:rsidRDefault="00B51654">
      <w:pPr>
        <w:widowControl/>
        <w:jc w:val="left"/>
      </w:pPr>
    </w:p>
    <w:p w14:paraId="0046D49B" w14:textId="77777777" w:rsidR="00B51654" w:rsidRDefault="00B51654">
      <w:pPr>
        <w:widowControl/>
        <w:jc w:val="left"/>
      </w:pPr>
    </w:p>
    <w:p w14:paraId="3856E5B9" w14:textId="77777777" w:rsidR="00B51654" w:rsidRDefault="00B51654">
      <w:pPr>
        <w:widowControl/>
        <w:jc w:val="left"/>
      </w:pPr>
    </w:p>
    <w:p w14:paraId="78B7B283" w14:textId="77777777" w:rsidR="00B51654" w:rsidRDefault="00B51654">
      <w:pPr>
        <w:widowControl/>
        <w:jc w:val="left"/>
      </w:pPr>
    </w:p>
    <w:p w14:paraId="3A483EAE" w14:textId="77777777" w:rsidR="00B51654" w:rsidRDefault="00B51654">
      <w:pPr>
        <w:widowControl/>
        <w:jc w:val="left"/>
      </w:pPr>
    </w:p>
    <w:p w14:paraId="0099730E" w14:textId="77777777" w:rsidR="00B51654" w:rsidRDefault="00B51654">
      <w:pPr>
        <w:widowControl/>
        <w:jc w:val="left"/>
      </w:pPr>
    </w:p>
    <w:p w14:paraId="19DF8B66" w14:textId="77777777" w:rsidR="00B51654" w:rsidRDefault="00B51654">
      <w:pPr>
        <w:widowControl/>
        <w:jc w:val="left"/>
      </w:pPr>
    </w:p>
    <w:p w14:paraId="2FF37B15" w14:textId="77777777" w:rsidR="00096FEF" w:rsidRDefault="0068516D" w:rsidP="002A05CF">
      <w:pPr>
        <w:pStyle w:val="1"/>
        <w:spacing w:before="156" w:after="156"/>
      </w:pPr>
      <w:bookmarkStart w:id="10" w:name="_Toc278457878"/>
      <w:r>
        <w:rPr>
          <w:rFonts w:hint="eastAsia"/>
        </w:rPr>
        <w:lastRenderedPageBreak/>
        <w:t>信号</w:t>
      </w:r>
      <w:r w:rsidR="00AC7905">
        <w:rPr>
          <w:rFonts w:hint="eastAsia"/>
        </w:rPr>
        <w:t>稀疏表示理论及</w:t>
      </w:r>
      <w:r w:rsidR="00D54996">
        <w:rPr>
          <w:rFonts w:hint="eastAsia"/>
        </w:rPr>
        <w:t>关键技术分析</w:t>
      </w:r>
      <w:bookmarkEnd w:id="10"/>
    </w:p>
    <w:p w14:paraId="7F3A2CBA" w14:textId="0FAF6336"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和计算稀疏表达方法都一些近似之处。因此求解稀疏傅立叶变换也可以从信号稀疏表示理论与方法中寻求一些突破。</w:t>
      </w:r>
    </w:p>
    <w:p w14:paraId="2AC5AE5B" w14:textId="77777777" w:rsidR="00B74B72" w:rsidRDefault="00B74B72" w:rsidP="00B74B72">
      <w:pPr>
        <w:pStyle w:val="2"/>
        <w:spacing w:before="156" w:after="156"/>
      </w:pPr>
      <w:bookmarkStart w:id="11" w:name="_Toc278457879"/>
      <w:r>
        <w:rPr>
          <w:rFonts w:hint="eastAsia"/>
        </w:rPr>
        <w:t>信号</w:t>
      </w:r>
      <w:r w:rsidRPr="0068516D">
        <w:rPr>
          <w:rFonts w:hint="eastAsia"/>
        </w:rPr>
        <w:t>稀疏表示理论</w:t>
      </w:r>
      <w:r>
        <w:rPr>
          <w:rFonts w:hint="eastAsia"/>
        </w:rPr>
        <w:t>概述</w:t>
      </w:r>
      <w:bookmarkEnd w:id="11"/>
    </w:p>
    <w:p w14:paraId="72CB4366" w14:textId="3F9AD88E" w:rsidR="0049318D" w:rsidRDefault="00B74B72" w:rsidP="00B74B72">
      <w:pPr>
        <w:pStyle w:val="a0"/>
        <w:ind w:firstLine="480"/>
      </w:pPr>
      <w:r>
        <w:rPr>
          <w:rFonts w:hint="eastAsia"/>
        </w:rPr>
        <w:t>近年来，稀疏已经成为信号处理及其应用领域处于第一位的概念之一。在香农的压缩传感理论中，首次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7CBEB375" w14:textId="7AE5A20D"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AF78242"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C90C03"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C90C03" w:rsidRPr="00B74B72">
        <w:rPr>
          <w:color w:val="FFFFFF"/>
        </w:rPr>
        <w:fldChar w:fldCharType="begin"/>
      </w:r>
      <w:r w:rsidRPr="00B74B72">
        <w:rPr>
          <w:color w:val="FFFFFF"/>
        </w:rPr>
        <w:instrText xml:space="preserve"> SEQ MTEqn \r \h \* MERGEFORMAT </w:instrText>
      </w:r>
      <w:r w:rsidR="00C90C03" w:rsidRPr="00B74B72">
        <w:rPr>
          <w:color w:val="FFFFFF"/>
        </w:rPr>
        <w:fldChar w:fldCharType="end"/>
      </w:r>
      <w:r w:rsidR="00C90C03" w:rsidRPr="00B74B72">
        <w:rPr>
          <w:color w:val="FFFFFF"/>
        </w:rPr>
        <w:fldChar w:fldCharType="begin"/>
      </w:r>
      <w:r w:rsidRPr="00B74B72">
        <w:rPr>
          <w:color w:val="FFFFFF"/>
        </w:rPr>
        <w:instrText xml:space="preserve"> SEQ MTSec \r 2 \h \* MERGEFORMAT </w:instrText>
      </w:r>
      <w:r w:rsidR="00C90C03" w:rsidRPr="00B74B72">
        <w:rPr>
          <w:color w:val="FFFFFF"/>
        </w:rPr>
        <w:fldChar w:fldCharType="end"/>
      </w:r>
      <w:r w:rsidR="00C90C03" w:rsidRPr="00B74B72">
        <w:rPr>
          <w:color w:val="FFFFFF"/>
        </w:rPr>
        <w:fldChar w:fldCharType="end"/>
      </w:r>
    </w:p>
    <w:p w14:paraId="444CEBAD" w14:textId="77777777" w:rsidR="00B74B72" w:rsidRDefault="00B74B72" w:rsidP="00B74B72">
      <w:pPr>
        <w:pStyle w:val="MTDisplayEquation"/>
      </w:pPr>
      <w:r>
        <w:tab/>
      </w:r>
      <w:r w:rsidR="00DE78CB">
        <w:rPr>
          <w:position w:val="-28"/>
        </w:rPr>
        <w:pict w14:anchorId="7D1AB590">
          <v:shape id="_x0000_i1026" type="#_x0000_t75" style="width:90.75pt;height:28.5pt">
            <v:imagedata r:id="rId1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2" w:name="ZEqnNum502535"/>
      <w:r>
        <w:instrText>(</w:instrText>
      </w:r>
      <w:fldSimple w:instr=" SEQ MTSec \c \* Arabic \* MERGEFORMAT ">
        <w:r w:rsidR="00041A00">
          <w:rPr>
            <w:noProof/>
          </w:rPr>
          <w:instrText>2</w:instrText>
        </w:r>
      </w:fldSimple>
      <w:r>
        <w:instrText>.</w:instrText>
      </w:r>
      <w:fldSimple w:instr=" SEQ MTEqn \c \* Arabic \* MERGEFORMAT ">
        <w:r w:rsidR="00041A00">
          <w:rPr>
            <w:noProof/>
          </w:rPr>
          <w:instrText>1</w:instrText>
        </w:r>
      </w:fldSimple>
      <w:r>
        <w:instrText>)</w:instrText>
      </w:r>
      <w:bookmarkEnd w:id="12"/>
      <w:r w:rsidR="00C90C03">
        <w:fldChar w:fldCharType="end"/>
      </w:r>
    </w:p>
    <w:p w14:paraId="55FA338C"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C90C03" w:rsidRPr="00BB6F33">
        <w:fldChar w:fldCharType="begin"/>
      </w:r>
      <w:r w:rsidRPr="00BB6F33">
        <w:instrText xml:space="preserve"> GOTOBUTTON ZEqnNum502535  \* MERGEFORMAT </w:instrText>
      </w:r>
      <w:fldSimple w:instr=" REF ZEqnNum502535 \* Charformat \! \* MERGEFORMAT ">
        <w:r w:rsidR="00041A00">
          <w:instrText>(2.1)</w:instrText>
        </w:r>
      </w:fldSimple>
      <w:r w:rsidR="00C90C03"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t>的</w:t>
      </w:r>
      <w:r w:rsidRPr="00BB6F33">
        <w:rPr>
          <w:rFonts w:hint="eastAsia"/>
        </w:rPr>
        <w:lastRenderedPageBreak/>
        <w:t>少数几个基向量的线性组合来逼近表达；</w:t>
      </w:r>
    </w:p>
    <w:p w14:paraId="7A986AAE"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444199D6" w14:textId="77777777" w:rsidR="00B74B72" w:rsidRDefault="00B74B72" w:rsidP="00B74B72">
      <w:pPr>
        <w:pStyle w:val="MTDisplayEquation"/>
      </w:pPr>
      <w:r>
        <w:tab/>
      </w:r>
      <w:r w:rsidR="00DE78CB">
        <w:rPr>
          <w:position w:val="-30"/>
        </w:rPr>
        <w:pict w14:anchorId="04B445B5">
          <v:shape id="_x0000_i1027" type="#_x0000_t75" style="width:93pt;height:42pt">
            <v:imagedata r:id="rId1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3" w:name="ZEqnNum749628"/>
      <w:r>
        <w:instrText>(</w:instrText>
      </w:r>
      <w:fldSimple w:instr=" SEQ MTSec \c \* Arabic \* MERGEFORMAT ">
        <w:r w:rsidR="00041A00">
          <w:rPr>
            <w:noProof/>
          </w:rPr>
          <w:instrText>2</w:instrText>
        </w:r>
      </w:fldSimple>
      <w:r>
        <w:instrText>.</w:instrText>
      </w:r>
      <w:fldSimple w:instr=" SEQ MTEqn \c \* Arabic \* MERGEFORMAT ">
        <w:r w:rsidR="00041A00">
          <w:rPr>
            <w:noProof/>
          </w:rPr>
          <w:instrText>2</w:instrText>
        </w:r>
      </w:fldSimple>
      <w:r>
        <w:instrText>)</w:instrText>
      </w:r>
      <w:bookmarkEnd w:id="13"/>
      <w:r w:rsidR="00C90C03">
        <w:fldChar w:fldCharType="end"/>
      </w:r>
    </w:p>
    <w:p w14:paraId="23B76DB4"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D72E95">
        <w:rPr>
          <w:position w:val="-6"/>
        </w:rPr>
        <w:pict w14:anchorId="12E2F5EA">
          <v:shape id="_x0000_i1028" type="#_x0000_t75" style="width:9pt;height:14.2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C90C03">
        <w:fldChar w:fldCharType="begin"/>
      </w:r>
      <w:r>
        <w:instrText xml:space="preserve"> GOTOBUTTON ZEqnNum505900  \* MERGEFORMAT </w:instrText>
      </w:r>
      <w:fldSimple w:instr=" REF ZEqnNum505900 \* Charformat \! \* MERGEFORMAT ">
        <w:r w:rsidR="00041A00">
          <w:instrText>(2.3)</w:instrText>
        </w:r>
      </w:fldSimple>
      <w:r w:rsidR="00C90C03">
        <w:fldChar w:fldCharType="end"/>
      </w:r>
      <w:r>
        <w:rPr>
          <w:rFonts w:hint="eastAsia"/>
        </w:rPr>
        <w:t>所示：</w:t>
      </w:r>
    </w:p>
    <w:p w14:paraId="4EF84664" w14:textId="77777777" w:rsidR="00B74B72" w:rsidRDefault="00B74B72" w:rsidP="00B74B72">
      <w:pPr>
        <w:pStyle w:val="MTDisplayEquation"/>
      </w:pPr>
      <w:r>
        <w:tab/>
      </w:r>
      <w:r w:rsidR="00DE78CB">
        <w:rPr>
          <w:position w:val="-28"/>
        </w:rPr>
        <w:pict w14:anchorId="2800DE96">
          <v:shape id="_x0000_i1029" type="#_x0000_t75" style="width:202.5pt;height:39pt">
            <v:imagedata r:id="rId1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4" w:name="ZEqnNum505900"/>
      <w:r>
        <w:instrText>(</w:instrText>
      </w:r>
      <w:fldSimple w:instr=" SEQ MTSec \c \* Arabic \* MERGEFORMAT ">
        <w:r w:rsidR="00041A00">
          <w:rPr>
            <w:noProof/>
          </w:rPr>
          <w:instrText>2</w:instrText>
        </w:r>
      </w:fldSimple>
      <w:r>
        <w:instrText>.</w:instrText>
      </w:r>
      <w:fldSimple w:instr=" SEQ MTEqn \c \* Arabic \* MERGEFORMAT ">
        <w:r w:rsidR="00041A00">
          <w:rPr>
            <w:noProof/>
          </w:rPr>
          <w:instrText>3</w:instrText>
        </w:r>
      </w:fldSimple>
      <w:r>
        <w:instrText>)</w:instrText>
      </w:r>
      <w:bookmarkEnd w:id="14"/>
      <w:r w:rsidR="00C90C03">
        <w:fldChar w:fldCharType="end"/>
      </w:r>
    </w:p>
    <w:p w14:paraId="25B1466B"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1CE7336A" w14:textId="77777777" w:rsidR="00B74B72" w:rsidRDefault="00DE78CB" w:rsidP="00B74B72">
      <w:pPr>
        <w:keepNext/>
        <w:jc w:val="center"/>
      </w:pPr>
      <w:r>
        <w:rPr>
          <w:b/>
          <w:sz w:val="24"/>
        </w:rPr>
        <w:pict w14:anchorId="4467EC65">
          <v:shape id="_x0000_i1030" type="#_x0000_t75" style="width:180.75pt;height:156pt">
            <v:imagedata r:id="rId19" o:title="1的复根"/>
          </v:shape>
        </w:pict>
      </w:r>
    </w:p>
    <w:p w14:paraId="6CAC3A5A" w14:textId="5AFA1AF0" w:rsidR="00B74B72" w:rsidRPr="00DE78CB" w:rsidRDefault="00B74B72" w:rsidP="00B74B72">
      <w:pPr>
        <w:pStyle w:val="a1"/>
        <w:rPr>
          <w:rFonts w:asciiTheme="minorEastAsia" w:eastAsiaTheme="minorEastAsia" w:hAnsiTheme="minorEastAsia"/>
        </w:rPr>
      </w:pPr>
      <w:bookmarkStart w:id="15" w:name="_Toc278102101"/>
      <w:bookmarkStart w:id="16" w:name="_Toc278390023"/>
      <w:r w:rsidRPr="00DE78CB">
        <w:rPr>
          <w:rFonts w:asciiTheme="minorEastAsia" w:eastAsiaTheme="minorEastAsia" w:hAnsiTheme="minorEastAsia" w:hint="eastAsia"/>
        </w:rPr>
        <w:t>图</w:t>
      </w:r>
      <w:r w:rsidR="00C90C03" w:rsidRPr="00DE78CB">
        <w:rPr>
          <w:rFonts w:asciiTheme="minorEastAsia" w:eastAsiaTheme="minorEastAsia" w:hAnsiTheme="minorEastAsia"/>
        </w:rPr>
        <w:fldChar w:fldCharType="begin"/>
      </w:r>
      <w:r w:rsidRPr="00DE78CB">
        <w:rPr>
          <w:rFonts w:asciiTheme="minorEastAsia" w:eastAsiaTheme="minorEastAsia" w:hAnsiTheme="minorEastAsia"/>
        </w:rPr>
        <w:instrText xml:space="preserve"> SEQ </w:instrText>
      </w:r>
      <w:r w:rsidRPr="00DE78CB">
        <w:rPr>
          <w:rFonts w:asciiTheme="minorEastAsia" w:eastAsiaTheme="minorEastAsia" w:hAnsiTheme="minorEastAsia" w:hint="eastAsia"/>
        </w:rPr>
        <w:instrText>图 \* ARABIC</w:instrText>
      </w:r>
      <w:r w:rsidR="00C90C03" w:rsidRPr="00DE78CB">
        <w:rPr>
          <w:rFonts w:asciiTheme="minorEastAsia" w:eastAsiaTheme="minorEastAsia" w:hAnsiTheme="minorEastAsia"/>
        </w:rPr>
        <w:fldChar w:fldCharType="separate"/>
      </w:r>
      <w:r w:rsidR="00041A00">
        <w:rPr>
          <w:rFonts w:asciiTheme="minorEastAsia" w:eastAsiaTheme="minorEastAsia" w:hAnsiTheme="minorEastAsia"/>
          <w:noProof/>
        </w:rPr>
        <w:t>1</w:t>
      </w:r>
      <w:r w:rsidR="00C90C03" w:rsidRPr="00DE78CB">
        <w:rPr>
          <w:rFonts w:asciiTheme="minorEastAsia" w:eastAsiaTheme="minorEastAsia" w:hAnsiTheme="minorEastAsia"/>
        </w:rPr>
        <w:fldChar w:fldCharType="end"/>
      </w:r>
      <w:r w:rsidR="007979CD" w:rsidRPr="00DE78CB">
        <w:rPr>
          <w:rFonts w:asciiTheme="minorEastAsia" w:eastAsiaTheme="minorEastAsia" w:hAnsiTheme="minorEastAsia" w:hint="eastAsia"/>
        </w:rPr>
        <w:t xml:space="preserve">  </w:t>
      </w:r>
      <w:r w:rsidRPr="00DE78CB">
        <w:rPr>
          <w:rFonts w:asciiTheme="minorEastAsia" w:eastAsiaTheme="minorEastAsia" w:hAnsiTheme="minorEastAsia" w:hint="eastAsia"/>
        </w:rPr>
        <w:t>实数1的8次复根周期形式</w:t>
      </w:r>
      <w:bookmarkEnd w:id="15"/>
      <w:bookmarkEnd w:id="16"/>
    </w:p>
    <w:p w14:paraId="26478E86"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22338006" w14:textId="77777777" w:rsidR="00B74B72" w:rsidRDefault="00B74B72" w:rsidP="00B74B72">
      <w:pPr>
        <w:spacing w:line="360" w:lineRule="auto"/>
        <w:rPr>
          <w:sz w:val="24"/>
        </w:rPr>
      </w:pPr>
      <w:r>
        <w:rPr>
          <w:rFonts w:hint="eastAsia"/>
          <w:sz w:val="24"/>
        </w:rPr>
        <w:t>式</w:t>
      </w:r>
      <w:r w:rsidR="00C90C03">
        <w:rPr>
          <w:sz w:val="24"/>
        </w:rPr>
        <w:fldChar w:fldCharType="begin"/>
      </w:r>
      <w:r>
        <w:rPr>
          <w:sz w:val="24"/>
        </w:rPr>
        <w:instrText xml:space="preserve"> GOTOBUTTON ZEqnNum749628  \* MERGEFORMAT </w:instrText>
      </w:r>
      <w:r w:rsidR="00C90C03">
        <w:rPr>
          <w:sz w:val="24"/>
        </w:rPr>
        <w:fldChar w:fldCharType="begin"/>
      </w:r>
      <w:r>
        <w:rPr>
          <w:sz w:val="24"/>
        </w:rPr>
        <w:instrText xml:space="preserve"> REF ZEqnNum749628 \* Charformat \! \* MERGEFORMAT </w:instrText>
      </w:r>
      <w:r w:rsidR="00C90C03">
        <w:rPr>
          <w:sz w:val="24"/>
        </w:rPr>
        <w:fldChar w:fldCharType="separate"/>
      </w:r>
      <w:r w:rsidR="00041A00" w:rsidRPr="00041A00">
        <w:rPr>
          <w:sz w:val="24"/>
        </w:rPr>
        <w:instrText>(2.2)</w:instrText>
      </w:r>
      <w:r w:rsidR="00C90C03">
        <w:rPr>
          <w:sz w:val="24"/>
        </w:rPr>
        <w:fldChar w:fldCharType="end"/>
      </w:r>
      <w:r w:rsidR="00C90C03">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C90C03">
        <w:rPr>
          <w:sz w:val="24"/>
        </w:rPr>
        <w:fldChar w:fldCharType="begin"/>
      </w:r>
      <w:r>
        <w:rPr>
          <w:sz w:val="24"/>
        </w:rPr>
        <w:instrText xml:space="preserve"> GOTOBUTTON ZEqnNum502535  \* MERGEFORMAT </w:instrText>
      </w:r>
      <w:r w:rsidR="00C90C03">
        <w:rPr>
          <w:sz w:val="24"/>
        </w:rPr>
        <w:fldChar w:fldCharType="begin"/>
      </w:r>
      <w:r>
        <w:rPr>
          <w:sz w:val="24"/>
        </w:rPr>
        <w:instrText xml:space="preserve"> REF ZEqnNum502535 \* Charformat \! \* MERGEFORMAT </w:instrText>
      </w:r>
      <w:r w:rsidR="00C90C03">
        <w:rPr>
          <w:sz w:val="24"/>
        </w:rPr>
        <w:fldChar w:fldCharType="separate"/>
      </w:r>
      <w:r w:rsidR="00041A00" w:rsidRPr="00041A00">
        <w:rPr>
          <w:sz w:val="24"/>
        </w:rPr>
        <w:instrText>(2.1)</w:instrText>
      </w:r>
      <w:r w:rsidR="00C90C03">
        <w:rPr>
          <w:sz w:val="24"/>
        </w:rPr>
        <w:fldChar w:fldCharType="end"/>
      </w:r>
      <w:r w:rsidR="00C90C03">
        <w:rPr>
          <w:sz w:val="24"/>
        </w:rPr>
        <w:fldChar w:fldCharType="end"/>
      </w:r>
      <w:r>
        <w:rPr>
          <w:rFonts w:hint="eastAsia"/>
          <w:sz w:val="24"/>
        </w:rPr>
        <w:t>式所示的形式。以下将对其逆变换展开为矩阵变换形式，并解释其空间变换过程：</w:t>
      </w:r>
    </w:p>
    <w:p w14:paraId="2CC33BC0" w14:textId="77777777" w:rsidR="00B74B72" w:rsidRDefault="00B74B72" w:rsidP="00B74B72">
      <w:pPr>
        <w:pStyle w:val="MTDisplayEquation"/>
      </w:pPr>
      <w:r>
        <w:tab/>
      </w:r>
      <w:r w:rsidR="00DE78CB">
        <w:rPr>
          <w:position w:val="-28"/>
        </w:rPr>
        <w:pict w14:anchorId="61E4B89B">
          <v:shape id="_x0000_i1031" type="#_x0000_t75" style="width:86.25pt;height:44.25pt">
            <v:imagedata r:id="rId2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7" w:name="ZEqnNum823364"/>
      <w:r>
        <w:instrText>(</w:instrText>
      </w:r>
      <w:fldSimple w:instr=" SEQ MTSec \c \* Arabic \* MERGEFORMAT ">
        <w:r w:rsidR="00041A00">
          <w:rPr>
            <w:noProof/>
          </w:rPr>
          <w:instrText>2</w:instrText>
        </w:r>
      </w:fldSimple>
      <w:r>
        <w:instrText>.</w:instrText>
      </w:r>
      <w:fldSimple w:instr=" SEQ MTEqn \c \* Arabic \* MERGEFORMAT ">
        <w:r w:rsidR="00041A00">
          <w:rPr>
            <w:noProof/>
          </w:rPr>
          <w:instrText>4</w:instrText>
        </w:r>
      </w:fldSimple>
      <w:r>
        <w:instrText>)</w:instrText>
      </w:r>
      <w:bookmarkEnd w:id="17"/>
      <w:r w:rsidR="00C90C03">
        <w:fldChar w:fldCharType="end"/>
      </w:r>
    </w:p>
    <w:p w14:paraId="58D7F8DC" w14:textId="77777777" w:rsidR="00B74B72" w:rsidRPr="003B471A" w:rsidRDefault="00B74B72" w:rsidP="00B74B72"/>
    <w:p w14:paraId="7072EE07" w14:textId="77777777" w:rsidR="00B74B72" w:rsidRDefault="00B74B72" w:rsidP="00B74B72">
      <w:pPr>
        <w:rPr>
          <w:sz w:val="24"/>
        </w:rPr>
      </w:pPr>
      <w:r w:rsidRPr="003B471A">
        <w:rPr>
          <w:rFonts w:hint="eastAsia"/>
          <w:sz w:val="24"/>
        </w:rPr>
        <w:t>式</w:t>
      </w:r>
      <w:r w:rsidR="00C90C03" w:rsidRPr="003B471A">
        <w:rPr>
          <w:sz w:val="24"/>
        </w:rPr>
        <w:fldChar w:fldCharType="begin"/>
      </w:r>
      <w:r w:rsidRPr="003B471A">
        <w:rPr>
          <w:sz w:val="24"/>
        </w:rPr>
        <w:instrText xml:space="preserve"> GOTOBUTTON ZEqnNum823364  \* MERGEFORMAT </w:instrText>
      </w:r>
      <w:r w:rsidR="00C90C03" w:rsidRPr="003B471A">
        <w:rPr>
          <w:sz w:val="24"/>
        </w:rPr>
        <w:fldChar w:fldCharType="begin"/>
      </w:r>
      <w:r w:rsidRPr="003B471A">
        <w:rPr>
          <w:sz w:val="24"/>
        </w:rPr>
        <w:instrText xml:space="preserve"> REF ZEqnNum823364 \* Charformat \! \* MERGEFORMAT </w:instrText>
      </w:r>
      <w:r w:rsidR="00C90C03" w:rsidRPr="003B471A">
        <w:rPr>
          <w:sz w:val="24"/>
        </w:rPr>
        <w:fldChar w:fldCharType="separate"/>
      </w:r>
      <w:r w:rsidR="00041A00" w:rsidRPr="00041A00">
        <w:rPr>
          <w:sz w:val="24"/>
        </w:rPr>
        <w:instrText>(2.4)</w:instrText>
      </w:r>
      <w:r w:rsidR="00C90C03" w:rsidRPr="003B471A">
        <w:rPr>
          <w:sz w:val="24"/>
        </w:rPr>
        <w:fldChar w:fldCharType="end"/>
      </w:r>
      <w:r w:rsidR="00C90C03" w:rsidRPr="003B471A">
        <w:rPr>
          <w:sz w:val="24"/>
        </w:rPr>
        <w:fldChar w:fldCharType="end"/>
      </w:r>
      <w:r>
        <w:rPr>
          <w:rFonts w:hint="eastAsia"/>
          <w:sz w:val="24"/>
        </w:rPr>
        <w:t>是傅里叶逆变换公式，将其写成矩阵形式为：</w:t>
      </w:r>
    </w:p>
    <w:p w14:paraId="04228825" w14:textId="77777777" w:rsidR="00B74B72" w:rsidRDefault="00B74B72" w:rsidP="00B74B72">
      <w:pPr>
        <w:rPr>
          <w:sz w:val="24"/>
        </w:rPr>
      </w:pPr>
    </w:p>
    <w:p w14:paraId="3BCDA1D3" w14:textId="77777777" w:rsidR="00B74B72" w:rsidRDefault="00B74B72" w:rsidP="00B74B72">
      <w:pPr>
        <w:pStyle w:val="MTDisplayEquation"/>
      </w:pPr>
      <w:r>
        <w:lastRenderedPageBreak/>
        <w:tab/>
      </w:r>
      <w:r w:rsidR="00DE78CB">
        <w:rPr>
          <w:position w:val="-78"/>
        </w:rPr>
        <w:pict w14:anchorId="1E8AEAF3">
          <v:shape id="_x0000_i1032" type="#_x0000_t75" style="width:281.25pt;height:86.25pt">
            <v:imagedata r:id="rId2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8" w:name="ZEqnNum784184"/>
      <w:r>
        <w:instrText>(</w:instrText>
      </w:r>
      <w:fldSimple w:instr=" SEQ MTSec \c \* Arabic \* MERGEFORMAT ">
        <w:r w:rsidR="00041A00">
          <w:rPr>
            <w:noProof/>
          </w:rPr>
          <w:instrText>2</w:instrText>
        </w:r>
      </w:fldSimple>
      <w:r>
        <w:instrText>.</w:instrText>
      </w:r>
      <w:fldSimple w:instr=" SEQ MTEqn \c \* Arabic \* MERGEFORMAT ">
        <w:r w:rsidR="00041A00">
          <w:rPr>
            <w:noProof/>
          </w:rPr>
          <w:instrText>5</w:instrText>
        </w:r>
      </w:fldSimple>
      <w:r>
        <w:instrText>)</w:instrText>
      </w:r>
      <w:bookmarkEnd w:id="18"/>
      <w:r w:rsidR="00C90C03">
        <w:fldChar w:fldCharType="end"/>
      </w:r>
    </w:p>
    <w:p w14:paraId="5AC5DFD6" w14:textId="77777777" w:rsidR="00B74B72" w:rsidRDefault="00B74B72" w:rsidP="00B74B72">
      <w:pPr>
        <w:rPr>
          <w:sz w:val="24"/>
        </w:rPr>
      </w:pPr>
      <w:r>
        <w:rPr>
          <w:rFonts w:hint="eastAsia"/>
          <w:sz w:val="24"/>
        </w:rPr>
        <w:t>如果写成矩阵变换形式：</w:t>
      </w:r>
    </w:p>
    <w:p w14:paraId="7428F9D1" w14:textId="77777777" w:rsidR="00B74B72" w:rsidRPr="00F939F9" w:rsidRDefault="00B74B72" w:rsidP="00B74B72">
      <w:pPr>
        <w:pStyle w:val="MTDisplayEquation"/>
      </w:pPr>
      <w:r>
        <w:tab/>
      </w:r>
      <w:r w:rsidR="00DE78CB">
        <w:rPr>
          <w:position w:val="-4"/>
        </w:rPr>
        <w:pict w14:anchorId="5264418C">
          <v:shape id="_x0000_i1033" type="#_x0000_t75" style="width:45.75pt;height:14.25pt">
            <v:imagedata r:id="rId2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9" w:name="ZEqnNum875915"/>
      <w:r>
        <w:instrText>(</w:instrText>
      </w:r>
      <w:fldSimple w:instr=" SEQ MTSec \c \* Arabic \* MERGEFORMAT ">
        <w:r w:rsidR="00041A00">
          <w:rPr>
            <w:noProof/>
          </w:rPr>
          <w:instrText>2</w:instrText>
        </w:r>
      </w:fldSimple>
      <w:r>
        <w:instrText>.</w:instrText>
      </w:r>
      <w:fldSimple w:instr=" SEQ MTEqn \c \* Arabic \* MERGEFORMAT ">
        <w:r w:rsidR="00041A00">
          <w:rPr>
            <w:noProof/>
          </w:rPr>
          <w:instrText>6</w:instrText>
        </w:r>
      </w:fldSimple>
      <w:r>
        <w:instrText>)</w:instrText>
      </w:r>
      <w:bookmarkEnd w:id="19"/>
      <w:r w:rsidR="00C90C03">
        <w:fldChar w:fldCharType="end"/>
      </w:r>
    </w:p>
    <w:p w14:paraId="6304C866"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C90C03">
        <w:rPr>
          <w:sz w:val="24"/>
        </w:rPr>
        <w:fldChar w:fldCharType="begin"/>
      </w:r>
      <w:r>
        <w:rPr>
          <w:sz w:val="24"/>
        </w:rPr>
        <w:instrText xml:space="preserve"> GOTOBUTTON ZEqnNum875915  \* MERGEFORMAT </w:instrText>
      </w:r>
      <w:r w:rsidR="00C90C03">
        <w:rPr>
          <w:sz w:val="24"/>
        </w:rPr>
        <w:fldChar w:fldCharType="begin"/>
      </w:r>
      <w:r>
        <w:rPr>
          <w:sz w:val="24"/>
        </w:rPr>
        <w:instrText xml:space="preserve"> REF ZEqnNum875915 \* Charformat \! \* MERGEFORMAT </w:instrText>
      </w:r>
      <w:r w:rsidR="00C90C03">
        <w:rPr>
          <w:sz w:val="24"/>
        </w:rPr>
        <w:fldChar w:fldCharType="separate"/>
      </w:r>
      <w:r w:rsidR="00041A00" w:rsidRPr="00041A00">
        <w:rPr>
          <w:sz w:val="24"/>
        </w:rPr>
        <w:instrText>(2.6)</w:instrText>
      </w:r>
      <w:r w:rsidR="00C90C03">
        <w:rPr>
          <w:sz w:val="24"/>
        </w:rPr>
        <w:fldChar w:fldCharType="end"/>
      </w:r>
      <w:r w:rsidR="00C90C03">
        <w:rPr>
          <w:sz w:val="24"/>
        </w:rPr>
        <w:fldChar w:fldCharType="end"/>
      </w:r>
      <w:r>
        <w:rPr>
          <w:rFonts w:hint="eastAsia"/>
          <w:sz w:val="24"/>
        </w:rPr>
        <w:t>即可写成式</w:t>
      </w:r>
      <w:r w:rsidR="00C90C03">
        <w:rPr>
          <w:sz w:val="24"/>
        </w:rPr>
        <w:fldChar w:fldCharType="begin"/>
      </w:r>
      <w:r>
        <w:rPr>
          <w:sz w:val="24"/>
        </w:rPr>
        <w:instrText xml:space="preserve"> GOTOBUTTON ZEqnNum502535  \* MERGEFORMAT </w:instrText>
      </w:r>
      <w:r w:rsidR="00C90C03">
        <w:rPr>
          <w:sz w:val="24"/>
        </w:rPr>
        <w:fldChar w:fldCharType="begin"/>
      </w:r>
      <w:r>
        <w:rPr>
          <w:sz w:val="24"/>
        </w:rPr>
        <w:instrText xml:space="preserve"> REF ZEqnNum502535 \* Charformat \! \* MERGEFORMAT </w:instrText>
      </w:r>
      <w:r w:rsidR="00C90C03">
        <w:rPr>
          <w:sz w:val="24"/>
        </w:rPr>
        <w:fldChar w:fldCharType="separate"/>
      </w:r>
      <w:r w:rsidR="00041A00" w:rsidRPr="00041A00">
        <w:rPr>
          <w:sz w:val="24"/>
        </w:rPr>
        <w:instrText>(2.1)</w:instrText>
      </w:r>
      <w:r w:rsidR="00C90C03">
        <w:rPr>
          <w:sz w:val="24"/>
        </w:rPr>
        <w:fldChar w:fldCharType="end"/>
      </w:r>
      <w:r w:rsidR="00C90C03">
        <w:rPr>
          <w:sz w:val="24"/>
        </w:rPr>
        <w:fldChar w:fldCharType="end"/>
      </w:r>
      <w:r>
        <w:rPr>
          <w:rFonts w:hint="eastAsia"/>
          <w:sz w:val="24"/>
        </w:rPr>
        <w:t>的形式，即：</w:t>
      </w:r>
    </w:p>
    <w:p w14:paraId="4988EC76" w14:textId="77777777" w:rsidR="00B74B72" w:rsidRPr="00590687" w:rsidRDefault="00B74B72" w:rsidP="00B74B72">
      <w:pPr>
        <w:pStyle w:val="MTDisplayEquation"/>
      </w:pPr>
      <w:r>
        <w:tab/>
      </w:r>
      <w:r w:rsidR="00DE78CB">
        <w:rPr>
          <w:position w:val="-28"/>
        </w:rPr>
        <w:pict w14:anchorId="6B336675">
          <v:shape id="_x0000_i1034" type="#_x0000_t75" style="width:78.75pt;height:39pt">
            <v:imagedata r:id="rId23"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20" w:name="ZEqnNum665215"/>
      <w:r>
        <w:instrText>(</w:instrText>
      </w:r>
      <w:fldSimple w:instr=" SEQ MTSec \c \* Arabic \* MERGEFORMAT ">
        <w:r w:rsidR="00041A00">
          <w:rPr>
            <w:noProof/>
          </w:rPr>
          <w:instrText>2</w:instrText>
        </w:r>
      </w:fldSimple>
      <w:r>
        <w:instrText>.</w:instrText>
      </w:r>
      <w:fldSimple w:instr=" SEQ MTEqn \c \* Arabic \* MERGEFORMAT ">
        <w:r w:rsidR="00041A00">
          <w:rPr>
            <w:noProof/>
          </w:rPr>
          <w:instrText>7</w:instrText>
        </w:r>
      </w:fldSimple>
      <w:r>
        <w:instrText>)</w:instrText>
      </w:r>
      <w:bookmarkEnd w:id="20"/>
      <w:r w:rsidR="00C90C03">
        <w:fldChar w:fldCharType="end"/>
      </w:r>
    </w:p>
    <w:p w14:paraId="24E44AED"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C90C03" w:rsidRPr="00B74B72">
        <w:rPr>
          <w:rFonts w:ascii="宋体" w:hAnsi="宋体"/>
          <w:sz w:val="24"/>
        </w:rPr>
        <w:fldChar w:fldCharType="begin"/>
      </w:r>
      <w:r w:rsidRPr="00B74B72">
        <w:rPr>
          <w:rFonts w:ascii="宋体" w:hAnsi="宋体"/>
          <w:sz w:val="24"/>
        </w:rPr>
        <w:instrText xml:space="preserve"> GOTOBUTTON ZEqnNum665215  \* MERGEFORMAT </w:instrText>
      </w:r>
      <w:r w:rsidR="00C90C03" w:rsidRPr="00B74B72">
        <w:rPr>
          <w:rFonts w:ascii="宋体" w:hAnsi="宋体"/>
          <w:sz w:val="24"/>
        </w:rPr>
        <w:fldChar w:fldCharType="begin"/>
      </w:r>
      <w:r w:rsidRPr="00B74B72">
        <w:rPr>
          <w:rFonts w:ascii="宋体" w:hAnsi="宋体"/>
          <w:sz w:val="24"/>
        </w:rPr>
        <w:instrText xml:space="preserve"> REF ZEqnNum665215 \* Charformat \! \* MERGEFORMAT </w:instrText>
      </w:r>
      <w:r w:rsidR="00C90C03" w:rsidRPr="00B74B72">
        <w:rPr>
          <w:rFonts w:ascii="宋体" w:hAnsi="宋体"/>
          <w:sz w:val="24"/>
        </w:rPr>
        <w:fldChar w:fldCharType="separate"/>
      </w:r>
      <w:r w:rsidR="00041A00" w:rsidRPr="00041A00">
        <w:rPr>
          <w:rFonts w:ascii="宋体" w:hAnsi="宋体"/>
          <w:sz w:val="24"/>
        </w:rPr>
        <w:instrText>(2.7)</w:instrText>
      </w:r>
      <w:r w:rsidR="00C90C03" w:rsidRPr="00B74B72">
        <w:rPr>
          <w:rFonts w:ascii="宋体" w:hAnsi="宋体"/>
          <w:sz w:val="24"/>
        </w:rPr>
        <w:fldChar w:fldCharType="end"/>
      </w:r>
      <w:r w:rsidR="00C90C03"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651B3AB1"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60A774E9"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133CFBF8"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C90C03" w:rsidRPr="00B74B72">
        <w:rPr>
          <w:sz w:val="24"/>
        </w:rPr>
        <w:fldChar w:fldCharType="begin"/>
      </w:r>
      <w:r w:rsidRPr="00B74B72">
        <w:rPr>
          <w:sz w:val="24"/>
        </w:rPr>
        <w:instrText xml:space="preserve"> GOTOBUTTON ZEqnNum502535  \* MERGEFORMAT </w:instrText>
      </w:r>
      <w:r w:rsidR="00C90C03" w:rsidRPr="00B74B72">
        <w:rPr>
          <w:sz w:val="24"/>
        </w:rPr>
        <w:fldChar w:fldCharType="begin"/>
      </w:r>
      <w:r w:rsidRPr="00B74B72">
        <w:rPr>
          <w:sz w:val="24"/>
        </w:rPr>
        <w:instrText xml:space="preserve"> REF ZEqnNum502535 \* Charformat \! \* MERGEFORMAT </w:instrText>
      </w:r>
      <w:r w:rsidR="00C90C03" w:rsidRPr="00B74B72">
        <w:rPr>
          <w:sz w:val="24"/>
        </w:rPr>
        <w:fldChar w:fldCharType="separate"/>
      </w:r>
      <w:r w:rsidR="00041A00" w:rsidRPr="00041A00">
        <w:rPr>
          <w:sz w:val="24"/>
        </w:rPr>
        <w:instrText>(2.1)</w:instrText>
      </w:r>
      <w:r w:rsidR="00C90C03" w:rsidRPr="00B74B72">
        <w:rPr>
          <w:sz w:val="24"/>
        </w:rPr>
        <w:fldChar w:fldCharType="end"/>
      </w:r>
      <w:r w:rsidR="00C90C03"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259B0D19" w14:textId="77777777" w:rsidR="00B74B72" w:rsidRDefault="00B74B72" w:rsidP="00B74B72">
      <w:pPr>
        <w:pStyle w:val="MTDisplayEquation"/>
      </w:pPr>
      <w:r>
        <w:tab/>
      </w:r>
      <w:r w:rsidR="00DE78CB">
        <w:rPr>
          <w:position w:val="-20"/>
        </w:rPr>
        <w:pict w14:anchorId="2DEE8519">
          <v:shape id="_x0000_i1035" type="#_x0000_t75" style="width:141.75pt;height:28.5pt">
            <v:imagedata r:id="rId2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2</w:instrText>
        </w:r>
      </w:fldSimple>
      <w:r>
        <w:instrText>.</w:instrText>
      </w:r>
      <w:fldSimple w:instr=" SEQ MTEqn \c \* Arabic \* MERGEFORMAT ">
        <w:r w:rsidR="00041A00">
          <w:rPr>
            <w:noProof/>
          </w:rPr>
          <w:instrText>8</w:instrText>
        </w:r>
      </w:fldSimple>
      <w:r>
        <w:instrText>)</w:instrText>
      </w:r>
      <w:r w:rsidR="00C90C03">
        <w:fldChar w:fldCharType="end"/>
      </w:r>
    </w:p>
    <w:p w14:paraId="48522DCE" w14:textId="77777777" w:rsidR="00B74B72"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中一个线性表示或逼近，使得该表示中系数的非零项最小。但仅需这几个非零大系数及其对应的字典集元素，即可很好的展现出信号的本质特征；这就是信号稀疏表示理论中得最紧凑表达问题</w:t>
      </w:r>
      <w:r w:rsidRPr="00E570D5">
        <w:rPr>
          <w:rFonts w:hint="eastAsia"/>
          <w:i/>
          <w:sz w:val="24"/>
        </w:rPr>
        <w:t>(MCR)</w:t>
      </w:r>
      <w:r>
        <w:rPr>
          <w:rFonts w:hint="eastAsia"/>
          <w:sz w:val="24"/>
        </w:rPr>
        <w:t>，如果强制要求过完备字典是由傅里叶频谱空间的向量构成的，那么问题就转换为傅里叶稀疏表达问题。虽然</w:t>
      </w:r>
      <w:r>
        <w:rPr>
          <w:rFonts w:hint="eastAsia"/>
          <w:sz w:val="24"/>
        </w:rPr>
        <w:lastRenderedPageBreak/>
        <w:t>这样做构造较好的过完备字典集来使信号的表达更为稀疏，但基于傅里叶空间基的表达保持了傅里叶频谱的良好性质，很多傅里叶变换，小波变换的频谱分析方法仍然可以运用。</w:t>
      </w:r>
    </w:p>
    <w:p w14:paraId="13B41ABF" w14:textId="77777777" w:rsidR="00614F6D" w:rsidRPr="00D15B74" w:rsidRDefault="00614F6D" w:rsidP="00B74B72">
      <w:pPr>
        <w:spacing w:line="360" w:lineRule="auto"/>
        <w:rPr>
          <w:sz w:val="24"/>
        </w:rPr>
      </w:pPr>
    </w:p>
    <w:p w14:paraId="7F72BBDE" w14:textId="77777777" w:rsidR="00B74B72" w:rsidRDefault="00B74B72" w:rsidP="00B74B72">
      <w:pPr>
        <w:pStyle w:val="2"/>
        <w:spacing w:before="156" w:after="156"/>
      </w:pPr>
      <w:bookmarkStart w:id="21" w:name="_Toc278457880"/>
      <w:r>
        <w:rPr>
          <w:rFonts w:hint="eastAsia"/>
        </w:rPr>
        <w:t>基于线性编码理论的信号稀疏表示方法分析</w:t>
      </w:r>
      <w:bookmarkEnd w:id="21"/>
    </w:p>
    <w:p w14:paraId="6F9E3379"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2329A4AA" w14:textId="77777777" w:rsidR="00B74B72" w:rsidRDefault="00B74B72" w:rsidP="00B74B72">
      <w:pPr>
        <w:pStyle w:val="MTDisplayEquation"/>
      </w:pPr>
      <w:r>
        <w:tab/>
      </w:r>
      <w:r w:rsidR="00DE78CB">
        <w:rPr>
          <w:position w:val="-28"/>
        </w:rPr>
        <w:pict w14:anchorId="3274EDD2">
          <v:shape id="_x0000_i1036" type="#_x0000_t75" style="width:86.25pt;height:39pt">
            <v:imagedata r:id="rId2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2</w:instrText>
        </w:r>
      </w:fldSimple>
      <w:r>
        <w:instrText>.</w:instrText>
      </w:r>
      <w:fldSimple w:instr=" SEQ MTEqn \c \* Arabic \* MERGEFORMAT ">
        <w:r w:rsidR="00041A00">
          <w:rPr>
            <w:noProof/>
          </w:rPr>
          <w:instrText>9</w:instrText>
        </w:r>
      </w:fldSimple>
      <w:r>
        <w:instrText>)</w:instrText>
      </w:r>
      <w:r w:rsidR="00C90C03">
        <w:fldChar w:fldCharType="end"/>
      </w:r>
    </w:p>
    <w:p w14:paraId="0F9EE367" w14:textId="7777777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Pr>
          <w:rFonts w:hint="eastAsia"/>
          <w:i/>
        </w:rPr>
        <w:t>BP(Basic Pursuit)</w:t>
      </w:r>
      <w:r>
        <w:rPr>
          <w:rFonts w:hint="eastAsia"/>
        </w:rPr>
        <w:t>的做法。目前</w:t>
      </w:r>
      <w:r w:rsidRPr="00723510">
        <w:rPr>
          <w:rFonts w:hint="eastAsia"/>
          <w:i/>
        </w:rPr>
        <w:t>MCR</w:t>
      </w:r>
      <w:r>
        <w:rPr>
          <w:rFonts w:hint="eastAsia"/>
        </w:rPr>
        <w:t>问题的比较常用的算法有</w:t>
      </w:r>
      <w:r w:rsidRPr="00E40A3A">
        <w:rPr>
          <w:rFonts w:hint="eastAsia"/>
          <w:i/>
        </w:rPr>
        <w:t>BP(BasicPursuit)</w:t>
      </w:r>
      <w:r>
        <w:rPr>
          <w:rFonts w:hint="eastAsia"/>
        </w:rPr>
        <w:t>和</w:t>
      </w:r>
      <w:r w:rsidRPr="00E40A3A">
        <w:rPr>
          <w:rFonts w:hint="eastAsia"/>
          <w:i/>
        </w:rPr>
        <w:t>OMP(orthogonal matching pursuit)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r>
        <w:rPr>
          <w:rFonts w:hint="eastAsia"/>
          <w:vertAlign w:val="superscript"/>
        </w:rPr>
        <w:t>[2.3]</w:t>
      </w:r>
      <w:r>
        <w:rPr>
          <w:rFonts w:hint="eastAsia"/>
        </w:rPr>
        <w:t>。</w:t>
      </w:r>
    </w:p>
    <w:p w14:paraId="5D86B17F"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13542F21" w14:textId="77777777"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w:t>
      </w:r>
      <w:r>
        <w:rPr>
          <w:rFonts w:hint="eastAsia"/>
          <w:sz w:val="24"/>
        </w:rPr>
        <w:lastRenderedPageBreak/>
        <w:t>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问题可以表示为一个复数域的线性解码问题，并通过泛化的复数里德所罗门解码算法求解，该解码算法在线性编解码领域是一个广为人知的算法理论。</w:t>
      </w:r>
    </w:p>
    <w:p w14:paraId="1FA0BE3C" w14:textId="77777777" w:rsidR="00B74B72" w:rsidRDefault="00B74B72" w:rsidP="00B74B72">
      <w:pPr>
        <w:spacing w:line="360" w:lineRule="auto"/>
        <w:ind w:firstLine="480"/>
        <w:rPr>
          <w:sz w:val="24"/>
        </w:rPr>
      </w:pPr>
      <w:r>
        <w:rPr>
          <w:rFonts w:hint="eastAsia"/>
          <w:sz w:val="24"/>
        </w:rPr>
        <w:t>线性编码也称线性错误控制编码，以较简单的汉明编码为例，其码表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74AED4F1"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722C16E3"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2076EDB1" w14:textId="77777777"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的码表具有更好的抗干扰能力，也称最大间距编码，遵循以下两个定理：</w:t>
      </w:r>
    </w:p>
    <w:p w14:paraId="0D895015"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67D1F29E"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C55920D" w14:textId="77777777"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w:t>
      </w:r>
      <w:r>
        <w:rPr>
          <w:rFonts w:hint="eastAsia"/>
          <w:sz w:val="24"/>
        </w:rPr>
        <w:lastRenderedPageBreak/>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个二进制位构成的值。其解码为</w:t>
      </w:r>
      <w:r w:rsidRPr="00B74B72">
        <w:rPr>
          <w:rFonts w:ascii="宋体" w:hAnsi="宋体" w:cs="Xingkai SC Bold"/>
          <w:color w:val="333333"/>
          <w:sz w:val="24"/>
          <w:shd w:val="clear" w:color="auto" w:fill="FFFFFF"/>
        </w:rPr>
        <w:t>伯利坎普</w:t>
      </w:r>
      <w:r w:rsidRPr="00B74B72">
        <w:rPr>
          <w:rFonts w:ascii="宋体" w:hAnsi="宋体" w:cs="Arial"/>
          <w:color w:val="333333"/>
          <w:sz w:val="24"/>
          <w:shd w:val="clear" w:color="auto" w:fill="FFFFFF"/>
        </w:rPr>
        <w:t>-</w:t>
      </w:r>
      <w:r w:rsidRPr="00B74B72">
        <w:rPr>
          <w:rFonts w:ascii="宋体" w:hAnsi="宋体" w:cs="Xingkai SC Bold"/>
          <w:color w:val="333333"/>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算法，通过构造一个错误定位多项式，并求解多项式的根得到错误信号的位置。</w:t>
      </w:r>
    </w:p>
    <w:p w14:paraId="79D10A2F"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6380AAE1" w14:textId="77777777" w:rsidR="00B74B72" w:rsidRDefault="00B74B72" w:rsidP="00B74B72">
      <w:pPr>
        <w:pStyle w:val="MTDisplayEquation"/>
      </w:pPr>
      <w:r>
        <w:tab/>
      </w:r>
      <w:r w:rsidR="00DE78CB">
        <w:rPr>
          <w:position w:val="-30"/>
        </w:rPr>
        <w:pict w14:anchorId="4AD44DAE">
          <v:shape id="_x0000_i1037" type="#_x0000_t75" style="width:207pt;height:39pt">
            <v:imagedata r:id="rId2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2</w:instrText>
        </w:r>
      </w:fldSimple>
      <w:r>
        <w:instrText>.</w:instrText>
      </w:r>
      <w:fldSimple w:instr=" SEQ MTEqn \c \* Arabic \* MERGEFORMAT ">
        <w:r w:rsidR="00041A00">
          <w:rPr>
            <w:noProof/>
          </w:rPr>
          <w:instrText>10</w:instrText>
        </w:r>
      </w:fldSimple>
      <w:r>
        <w:instrText>)</w:instrText>
      </w:r>
      <w:r w:rsidR="00C90C03">
        <w:fldChar w:fldCharType="end"/>
      </w:r>
    </w:p>
    <w:p w14:paraId="5A2852AD"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57F8A7FD"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79517963" w14:textId="77777777" w:rsidR="00B74B72" w:rsidRDefault="00B74B72" w:rsidP="00B74B72">
      <w:pPr>
        <w:pStyle w:val="MTDisplayEquation"/>
      </w:pPr>
      <w:r>
        <w:tab/>
      </w:r>
      <w:r w:rsidR="00DE78CB">
        <w:rPr>
          <w:position w:val="-12"/>
        </w:rPr>
        <w:pict w14:anchorId="4DB4F57C">
          <v:shape id="_x0000_i1038" type="#_x0000_t75" style="width:117.75pt;height:21pt">
            <v:imagedata r:id="rId2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2</w:instrText>
        </w:r>
      </w:fldSimple>
      <w:r>
        <w:instrText>.</w:instrText>
      </w:r>
      <w:fldSimple w:instr=" SEQ MTEqn \c \* Arabic \* MERGEFORMAT ">
        <w:r w:rsidR="00041A00">
          <w:rPr>
            <w:noProof/>
          </w:rPr>
          <w:instrText>11</w:instrText>
        </w:r>
      </w:fldSimple>
      <w:r>
        <w:instrText>)</w:instrText>
      </w:r>
      <w:r w:rsidR="00C90C03">
        <w:fldChar w:fldCharType="end"/>
      </w:r>
    </w:p>
    <w:p w14:paraId="45AABB0F"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41D6FE19" w14:textId="77777777" w:rsidR="00B74B72" w:rsidRDefault="00B74B72" w:rsidP="00B74B72">
      <w:pPr>
        <w:pStyle w:val="MTDisplayEquation"/>
      </w:pPr>
      <w:r>
        <w:tab/>
      </w:r>
      <w:r w:rsidR="00DE78CB">
        <w:rPr>
          <w:position w:val="-64"/>
        </w:rPr>
        <w:pict w14:anchorId="323A77C1">
          <v:shape id="_x0000_i1039" type="#_x0000_t75" style="width:172.5pt;height:74.25pt">
            <v:imagedata r:id="rId2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2</w:instrText>
        </w:r>
      </w:fldSimple>
      <w:r>
        <w:instrText>.</w:instrText>
      </w:r>
      <w:fldSimple w:instr=" SEQ MTEqn \c \* Arabic \* MERGEFORMAT ">
        <w:r w:rsidR="00041A00">
          <w:rPr>
            <w:noProof/>
          </w:rPr>
          <w:instrText>12</w:instrText>
        </w:r>
      </w:fldSimple>
      <w:r>
        <w:instrText>)</w:instrText>
      </w:r>
      <w:r w:rsidR="00C90C03">
        <w:fldChar w:fldCharType="end"/>
      </w:r>
    </w:p>
    <w:p w14:paraId="6FDEE224" w14:textId="77777777" w:rsidR="00B74B72" w:rsidRDefault="00B74B72" w:rsidP="00B74B72"/>
    <w:p w14:paraId="54966FD8"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2A4D998C" w14:textId="77777777"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131977">
        <w:rPr>
          <w:rFonts w:hint="eastAsia"/>
          <w:sz w:val="24"/>
          <w:vertAlign w:val="superscript"/>
        </w:rPr>
        <w:t>14</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7E084ECC"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Pr>
          <w:rFonts w:hint="eastAsia"/>
          <w:sz w:val="24"/>
        </w:rPr>
        <w:t>MIT</w:t>
      </w:r>
      <w:r>
        <w:rPr>
          <w:rFonts w:hint="eastAsia"/>
          <w:sz w:val="24"/>
        </w:rPr>
        <w:t>对稀疏傅里叶算法的研究中，为了计算稀疏傅里叶频谱，借鉴了该方法，再使用</w:t>
      </w:r>
      <w:r>
        <w:rPr>
          <w:rFonts w:hint="eastAsia"/>
          <w:sz w:val="24"/>
        </w:rPr>
        <w:t>BM</w:t>
      </w:r>
      <w:r>
        <w:rPr>
          <w:rFonts w:hint="eastAsia"/>
          <w:sz w:val="24"/>
        </w:rPr>
        <w:t>算法解得稀疏频率的位置后，采用一个矩阵乘法公式计算最后的傅里叶稀疏频谱，该公式是式</w:t>
      </w:r>
      <w:r w:rsidR="00C90C03">
        <w:rPr>
          <w:sz w:val="24"/>
        </w:rPr>
        <w:fldChar w:fldCharType="begin"/>
      </w:r>
      <w:r>
        <w:rPr>
          <w:sz w:val="24"/>
        </w:rPr>
        <w:instrText xml:space="preserve"> GOTOBUTTON ZEqnNum784184  \* MERGEFORMAT </w:instrText>
      </w:r>
      <w:r w:rsidR="00C90C03">
        <w:rPr>
          <w:sz w:val="24"/>
        </w:rPr>
        <w:fldChar w:fldCharType="begin"/>
      </w:r>
      <w:r>
        <w:rPr>
          <w:sz w:val="24"/>
        </w:rPr>
        <w:instrText xml:space="preserve"> REF ZEqnNum784184 \* Charformat \! \* MERGEFORMAT </w:instrText>
      </w:r>
      <w:r w:rsidR="00C90C03">
        <w:rPr>
          <w:sz w:val="24"/>
        </w:rPr>
        <w:fldChar w:fldCharType="separate"/>
      </w:r>
      <w:r w:rsidR="00041A00" w:rsidRPr="00041A00">
        <w:rPr>
          <w:sz w:val="24"/>
        </w:rPr>
        <w:instrText>(2.5)</w:instrText>
      </w:r>
      <w:r w:rsidR="00C90C03">
        <w:rPr>
          <w:sz w:val="24"/>
        </w:rPr>
        <w:fldChar w:fldCharType="end"/>
      </w:r>
      <w:r w:rsidR="00C90C03">
        <w:rPr>
          <w:sz w:val="24"/>
        </w:rPr>
        <w:fldChar w:fldCharType="end"/>
      </w:r>
      <w:r>
        <w:rPr>
          <w:rFonts w:hint="eastAsia"/>
          <w:sz w:val="24"/>
        </w:rPr>
        <w:t>的变化</w:t>
      </w:r>
      <w:r>
        <w:rPr>
          <w:rFonts w:hint="eastAsia"/>
          <w:sz w:val="24"/>
        </w:rPr>
        <w:t>:</w:t>
      </w:r>
    </w:p>
    <w:p w14:paraId="62520341" w14:textId="0B31B40F" w:rsidR="00131977" w:rsidRPr="007F0344" w:rsidRDefault="00B74B72" w:rsidP="006A13D8">
      <w:pPr>
        <w:pStyle w:val="MTDisplayEquation"/>
      </w:pPr>
      <w:r>
        <w:lastRenderedPageBreak/>
        <w:tab/>
      </w:r>
      <w:r w:rsidR="00DE78CB">
        <w:rPr>
          <w:position w:val="-124"/>
        </w:rPr>
        <w:pict w14:anchorId="0810FB90">
          <v:shape id="_x0000_i1040" type="#_x0000_t75" style="width:276pt;height:130.5pt">
            <v:imagedata r:id="rId2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2</w:instrText>
        </w:r>
      </w:fldSimple>
      <w:r>
        <w:instrText>.</w:instrText>
      </w:r>
      <w:fldSimple w:instr=" SEQ MTEqn \c \* Arabic \* MERGEFORMAT ">
        <w:r w:rsidR="00041A00">
          <w:rPr>
            <w:noProof/>
          </w:rPr>
          <w:instrText>13</w:instrText>
        </w:r>
      </w:fldSimple>
      <w:r>
        <w:instrText>)</w:instrText>
      </w:r>
      <w:r w:rsidR="00C90C03">
        <w:fldChar w:fldCharType="end"/>
      </w:r>
    </w:p>
    <w:p w14:paraId="7F53C082" w14:textId="77777777" w:rsidR="00B74B72" w:rsidRDefault="00B74B72" w:rsidP="00B74B72">
      <w:pPr>
        <w:pStyle w:val="2"/>
        <w:spacing w:before="156" w:after="156"/>
        <w:rPr>
          <w:rFonts w:ascii="黑体" w:hAnsi="黑体"/>
          <w:szCs w:val="28"/>
        </w:rPr>
      </w:pPr>
      <w:bookmarkStart w:id="22" w:name="_Toc278457881"/>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2"/>
    </w:p>
    <w:p w14:paraId="4B0D2AA5" w14:textId="77777777"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Pr>
          <w:rFonts w:hint="eastAsia"/>
        </w:rPr>
        <w:t>MIT</w:t>
      </w:r>
      <w:r>
        <w:rPr>
          <w:rFonts w:hint="eastAsia"/>
        </w:rPr>
        <w:t>提出的优化后算法，该算法颠覆了之前算法同类算法不是基于迭代或就是基于插值的分类，并且在性能上有了很大提升。本文在研究二维频谱表达算法时借鉴了其中很多思想和方法。</w:t>
      </w:r>
    </w:p>
    <w:p w14:paraId="5329D9AD"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0790A49B" w14:textId="77777777"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在算法过程是无法知道频谱详细信息的，因此虽说是重排频谱，也必须像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变换</w:t>
      </w:r>
      <w:r>
        <w:rPr>
          <w:i/>
        </w:rPr>
        <w:t>P</w:t>
      </w:r>
      <w:r>
        <w:rPr>
          <w:i/>
          <w:vertAlign w:val="subscript"/>
        </w:rPr>
        <w:t>σ,τ</w:t>
      </w:r>
      <w:r>
        <w:rPr>
          <w:rFonts w:hint="eastAsia"/>
          <w:vertAlign w:val="superscript"/>
        </w:rPr>
        <w:t>[]</w:t>
      </w:r>
      <w:r>
        <w:rPr>
          <w:rFonts w:hint="eastAsia"/>
        </w:rPr>
        <w:t>,</w:t>
      </w:r>
      <w:r>
        <w:rPr>
          <w:rFonts w:hint="eastAsia"/>
        </w:rPr>
        <w:t>使得：</w:t>
      </w:r>
    </w:p>
    <w:p w14:paraId="53079138" w14:textId="77777777" w:rsidR="00B74B72" w:rsidRDefault="00B74B72" w:rsidP="00B74B72">
      <w:pPr>
        <w:pStyle w:val="MTDisplayEquation"/>
      </w:pPr>
      <w:r>
        <w:tab/>
      </w:r>
      <w:r w:rsidR="00DE78CB">
        <w:rPr>
          <w:position w:val="-14"/>
        </w:rPr>
        <w:pict w14:anchorId="0E8F6BA1">
          <v:shape id="_x0000_i1041" type="#_x0000_t75" style="width:65.25pt;height:21pt">
            <v:imagedata r:id="rId3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2</w:instrText>
        </w:r>
      </w:fldSimple>
      <w:r>
        <w:instrText>.</w:instrText>
      </w:r>
      <w:fldSimple w:instr=" SEQ MTEqn \c \* Arabic \* MERGEFORMAT ">
        <w:r w:rsidR="00041A00">
          <w:rPr>
            <w:noProof/>
          </w:rPr>
          <w:instrText>14</w:instrText>
        </w:r>
      </w:fldSimple>
      <w:r>
        <w:instrText>)</w:instrText>
      </w:r>
      <w:r w:rsidR="00C90C03">
        <w:fldChar w:fldCharType="end"/>
      </w:r>
    </w:p>
    <w:p w14:paraId="645AF30C" w14:textId="4CDEEEA4"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取余才是其真正的位置，</w:t>
      </w:r>
      <w:r w:rsidRPr="00ED2517">
        <w:rPr>
          <w:i/>
          <w:sz w:val="24"/>
        </w:rPr>
        <w:t>τ</w:t>
      </w:r>
      <w:r>
        <w:rPr>
          <w:rFonts w:hint="eastAsia"/>
          <w:sz w:val="24"/>
        </w:rPr>
        <w:t>是小于</w:t>
      </w:r>
      <w:r w:rsidRPr="003B20B4">
        <w:rPr>
          <w:rFonts w:hint="eastAsia"/>
          <w:i/>
          <w:sz w:val="24"/>
        </w:rPr>
        <w:t>n</w:t>
      </w:r>
      <w:r>
        <w:rPr>
          <w:rFonts w:hint="eastAsia"/>
          <w:sz w:val="24"/>
        </w:rPr>
        <w:t>的整</w:t>
      </w:r>
      <w:r w:rsidR="006A13D8">
        <w:rPr>
          <w:rFonts w:hint="eastAsia"/>
          <w:sz w:val="24"/>
        </w:rPr>
        <w:lastRenderedPageBreak/>
        <w:t>数，</w:t>
      </w:r>
      <w:r>
        <w:rPr>
          <w:rFonts w:hint="eastAsia"/>
          <w:sz w:val="24"/>
        </w:rPr>
        <w:t>因此就有：</w:t>
      </w:r>
    </w:p>
    <w:p w14:paraId="5ECB564B" w14:textId="1F75F481" w:rsidR="00BB6F33" w:rsidRDefault="00B74B72" w:rsidP="006A13D8">
      <w:pPr>
        <w:pStyle w:val="MTDisplayEquation"/>
      </w:pPr>
      <w:r>
        <w:tab/>
      </w:r>
      <w:r w:rsidR="00DE78CB">
        <w:rPr>
          <w:position w:val="-76"/>
        </w:rPr>
        <w:pict w14:anchorId="2F20A853">
          <v:shape id="_x0000_i1042" type="#_x0000_t75" style="width:195pt;height:97.5pt">
            <v:imagedata r:id="rId3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2</w:instrText>
        </w:r>
      </w:fldSimple>
      <w:r>
        <w:instrText>.</w:instrText>
      </w:r>
      <w:fldSimple w:instr=" SEQ MTEqn \c \* Arabic \* MERGEFORMAT ">
        <w:r w:rsidR="00041A00">
          <w:rPr>
            <w:noProof/>
          </w:rPr>
          <w:instrText>15</w:instrText>
        </w:r>
      </w:fldSimple>
      <w:r>
        <w:instrText>)</w:instrText>
      </w:r>
      <w:r w:rsidR="00C90C03">
        <w:fldChar w:fldCharType="end"/>
      </w:r>
    </w:p>
    <w:p w14:paraId="39BA70CF"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40868ED0" w14:textId="5032D62F" w:rsidR="00B74B72" w:rsidRDefault="00B74B72" w:rsidP="00B74B72">
      <w:pPr>
        <w:spacing w:line="360" w:lineRule="auto"/>
        <w:rPr>
          <w:sz w:val="24"/>
        </w:rPr>
      </w:pPr>
      <w:r>
        <w:rPr>
          <w:rFonts w:hint="eastAsia"/>
          <w:sz w:val="24"/>
        </w:rPr>
        <w:tab/>
      </w:r>
      <w:r w:rsidR="006A13D8">
        <w:rPr>
          <w:rFonts w:hint="eastAsia"/>
          <w:sz w:val="24"/>
        </w:rPr>
        <w:t>第二个关键技术在于特殊的卷积散列函数，</w:t>
      </w:r>
      <w:r>
        <w:rPr>
          <w:rFonts w:hint="eastAsia"/>
          <w:sz w:val="24"/>
        </w:rPr>
        <w:t>优化算法中使用的散列函数相比其他算法中得散列函数具有更好的表现。</w:t>
      </w:r>
    </w:p>
    <w:p w14:paraId="0521A4B2" w14:textId="7086468A"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76B8000D" w14:textId="528F0E60" w:rsidR="00B74B72" w:rsidRPr="006A13D8" w:rsidRDefault="00B74B72" w:rsidP="006A13D8">
      <w:pPr>
        <w:spacing w:line="360" w:lineRule="auto"/>
        <w:ind w:firstLineChars="200" w:firstLine="480"/>
        <w:rPr>
          <w:sz w:val="24"/>
        </w:rPr>
      </w:pPr>
      <w:r>
        <w:rPr>
          <w:rFonts w:hint="eastAsia"/>
          <w:sz w:val="24"/>
        </w:rPr>
        <w:t>本节算法中卷积散列函数的独特之处在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下所示，左边为时域内的函数</w:t>
      </w:r>
      <w:r w:rsidRPr="00D60269">
        <w:rPr>
          <w:rFonts w:hint="eastAsia"/>
          <w:i/>
          <w:sz w:val="24"/>
        </w:rPr>
        <w:t>G</w:t>
      </w:r>
      <w:r>
        <w:rPr>
          <w:rFonts w:hint="eastAsia"/>
          <w:sz w:val="24"/>
        </w:rPr>
        <w:t>，右边为频域内的函数</w:t>
      </w:r>
      <w:r w:rsidR="00DE78CB">
        <w:rPr>
          <w:position w:val="-4"/>
          <w:sz w:val="24"/>
        </w:rPr>
        <w:pict w14:anchorId="12E651C5">
          <v:shape id="_x0000_i1043" type="#_x0000_t75" style="width:14.25pt;height:14.25pt">
            <v:imagedata r:id="rId32" o:title=""/>
          </v:shape>
        </w:pict>
      </w:r>
      <w:r w:rsidR="006A13D8">
        <w:rPr>
          <w:rFonts w:hint="eastAsia"/>
          <w:sz w:val="24"/>
        </w:rPr>
        <w:t>。</w:t>
      </w:r>
    </w:p>
    <w:p w14:paraId="27E4BD63" w14:textId="33BA841D"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4E8D8FA6" wp14:editId="172B1844">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7E12C420" wp14:editId="5D20BD1D">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0D423943" w14:textId="6394B786" w:rsidR="006A13D8" w:rsidRDefault="006A13D8" w:rsidP="006A13D8">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30FAFDBB" wp14:editId="0F778289">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693A566F" w14:textId="77777777" w:rsidR="006A13D8" w:rsidRPr="006A13D8" w:rsidRDefault="006A13D8" w:rsidP="006A13D8">
      <w:pPr>
        <w:spacing w:line="360" w:lineRule="auto"/>
        <w:ind w:firstLineChars="200" w:firstLine="480"/>
        <w:rPr>
          <w:sz w:val="24"/>
        </w:rPr>
      </w:pPr>
    </w:p>
    <w:p w14:paraId="0BE6E631" w14:textId="77777777" w:rsidR="00B74B72" w:rsidRDefault="00DE78CB" w:rsidP="00B74B72">
      <w:pPr>
        <w:keepNext/>
        <w:spacing w:line="360" w:lineRule="auto"/>
        <w:jc w:val="center"/>
      </w:pPr>
      <w:r>
        <w:rPr>
          <w:sz w:val="24"/>
        </w:rPr>
        <w:lastRenderedPageBreak/>
        <w:pict w14:anchorId="28DBAF56">
          <v:shape id="_x0000_i1044" type="#_x0000_t75" style="width:453pt;height:200.25pt">
            <v:imagedata r:id="rId34" o:title="过滤函数-简"/>
          </v:shape>
        </w:pict>
      </w:r>
    </w:p>
    <w:p w14:paraId="341995D5" w14:textId="35B645D3" w:rsidR="00B74B72" w:rsidRPr="007979CD" w:rsidRDefault="00B74B72" w:rsidP="00B74B72">
      <w:pPr>
        <w:pStyle w:val="a1"/>
        <w:rPr>
          <w:sz w:val="24"/>
        </w:rPr>
      </w:pPr>
      <w:bookmarkStart w:id="23" w:name="_Toc278102102"/>
      <w:bookmarkStart w:id="24" w:name="_Toc278390024"/>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041A00">
        <w:rPr>
          <w:noProof/>
        </w:rPr>
        <w:t>2</w:t>
      </w:r>
      <w:r w:rsidR="00C90C03" w:rsidRPr="007979CD">
        <w:fldChar w:fldCharType="end"/>
      </w:r>
      <w:r w:rsidR="007979CD" w:rsidRPr="007979CD">
        <w:rPr>
          <w:rFonts w:hint="eastAsia"/>
        </w:rPr>
        <w:t xml:space="preserve">  </w:t>
      </w:r>
      <w:r w:rsidRPr="007979CD">
        <w:rPr>
          <w:rFonts w:hint="eastAsia"/>
        </w:rPr>
        <w:t>卷积选择函数</w:t>
      </w:r>
      <w:bookmarkEnd w:id="23"/>
      <w:bookmarkEnd w:id="24"/>
    </w:p>
    <w:p w14:paraId="6C3B48A8" w14:textId="13E2ADE3" w:rsidR="00B74B72" w:rsidRDefault="00DE78CB" w:rsidP="00981CEC">
      <w:pPr>
        <w:keepNext/>
        <w:spacing w:line="360" w:lineRule="auto"/>
        <w:ind w:firstLine="480"/>
      </w:pPr>
      <w:r>
        <w:rPr>
          <w:sz w:val="24"/>
        </w:rPr>
        <w:pict w14:anchorId="3437EAF6">
          <v:shape id="_x0000_i1045" type="#_x0000_t75" style="width:381.75pt;height:312pt">
            <v:imagedata r:id="rId35" o:title="散列过程"/>
          </v:shape>
        </w:pict>
      </w:r>
    </w:p>
    <w:p w14:paraId="395F4FB1" w14:textId="4D524ADE" w:rsidR="00B74B72" w:rsidRPr="007979CD" w:rsidRDefault="00B74B72" w:rsidP="00B74B72">
      <w:pPr>
        <w:pStyle w:val="a1"/>
        <w:rPr>
          <w:sz w:val="24"/>
        </w:rPr>
      </w:pPr>
      <w:bookmarkStart w:id="25" w:name="_Ref276846593"/>
      <w:bookmarkStart w:id="26" w:name="_Toc278102103"/>
      <w:bookmarkStart w:id="27" w:name="_Toc278390025"/>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041A00">
        <w:rPr>
          <w:noProof/>
        </w:rPr>
        <w:t>3</w:t>
      </w:r>
      <w:r w:rsidR="00C90C03" w:rsidRPr="007979CD">
        <w:fldChar w:fldCharType="end"/>
      </w:r>
      <w:bookmarkEnd w:id="25"/>
      <w:r w:rsidR="007979CD" w:rsidRPr="007979CD">
        <w:rPr>
          <w:rFonts w:hint="eastAsia"/>
        </w:rPr>
        <w:t xml:space="preserve">  </w:t>
      </w:r>
      <w:r w:rsidRPr="007979CD">
        <w:rPr>
          <w:rFonts w:hint="eastAsia"/>
        </w:rPr>
        <w:t>算法散列过程</w:t>
      </w:r>
      <w:bookmarkEnd w:id="26"/>
      <w:bookmarkEnd w:id="27"/>
    </w:p>
    <w:p w14:paraId="1880FA1E" w14:textId="5D8EE1E2"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DE78CB">
        <w:rPr>
          <w:position w:val="-12"/>
          <w:sz w:val="24"/>
        </w:rPr>
        <w:pict w14:anchorId="603D9C6F">
          <v:shape id="_x0000_i1046" type="#_x0000_t75" style="width:45.75pt;height:21pt">
            <v:imagedata r:id="rId36" o:title=""/>
          </v:shape>
        </w:pict>
      </w:r>
      <w:r>
        <w:rPr>
          <w:rFonts w:hint="eastAsia"/>
          <w:sz w:val="24"/>
        </w:rPr>
        <w:t>并且有：</w:t>
      </w:r>
    </w:p>
    <w:p w14:paraId="270808F2" w14:textId="77777777" w:rsidR="00B74B72" w:rsidRDefault="00B74B72" w:rsidP="00B74B72">
      <w:pPr>
        <w:pStyle w:val="MTDisplayEquation"/>
      </w:pPr>
      <w:r>
        <w:tab/>
      </w:r>
      <w:r w:rsidR="00DE78CB">
        <w:rPr>
          <w:position w:val="-30"/>
        </w:rPr>
        <w:pict w14:anchorId="36A72996">
          <v:shape id="_x0000_i1047" type="#_x0000_t75" style="width:65.25pt;height:39pt">
            <v:imagedata r:id="rId3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2</w:instrText>
        </w:r>
      </w:fldSimple>
      <w:r>
        <w:instrText>.</w:instrText>
      </w:r>
      <w:fldSimple w:instr=" SEQ MTEqn \c \* Arabic \* MERGEFORMAT ">
        <w:r w:rsidR="00041A00">
          <w:rPr>
            <w:noProof/>
          </w:rPr>
          <w:instrText>16</w:instrText>
        </w:r>
      </w:fldSimple>
      <w:r>
        <w:instrText>)</w:instrText>
      </w:r>
      <w:r w:rsidR="00C90C03">
        <w:fldChar w:fldCharType="end"/>
      </w:r>
    </w:p>
    <w:p w14:paraId="7A4C00A8" w14:textId="77777777" w:rsidR="00B74B72" w:rsidRDefault="00B74B72" w:rsidP="00B74B72">
      <w:pPr>
        <w:spacing w:line="360" w:lineRule="auto"/>
        <w:rPr>
          <w:sz w:val="24"/>
        </w:rPr>
      </w:pPr>
      <w:r w:rsidRPr="007444E3">
        <w:rPr>
          <w:rFonts w:hint="eastAsia"/>
          <w:sz w:val="24"/>
        </w:rPr>
        <w:lastRenderedPageBreak/>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t>维向量</w:t>
      </w:r>
      <w:r w:rsidRPr="006B19C2">
        <w:rPr>
          <w:rFonts w:hint="eastAsia"/>
          <w:i/>
          <w:sz w:val="24"/>
        </w:rPr>
        <w:t>y</w:t>
      </w:r>
      <w:r>
        <w:rPr>
          <w:rFonts w:hint="eastAsia"/>
          <w:sz w:val="24"/>
        </w:rPr>
        <w:t>的傅里叶变换如下所示：</w:t>
      </w:r>
    </w:p>
    <w:p w14:paraId="50C21794" w14:textId="77777777" w:rsidR="00B74B72" w:rsidRDefault="00B74B72" w:rsidP="00B74B72">
      <w:pPr>
        <w:pStyle w:val="MTDisplayEquation"/>
      </w:pPr>
      <w:r>
        <w:tab/>
      </w:r>
      <w:r w:rsidR="00DE78CB">
        <w:rPr>
          <w:position w:val="-140"/>
        </w:rPr>
        <w:pict w14:anchorId="45F34279">
          <v:shape id="_x0000_i1048" type="#_x0000_t75" style="width:125.25pt;height:153pt">
            <v:imagedata r:id="rId3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28" w:name="ZEqnNum309588"/>
      <w:r>
        <w:instrText>(</w:instrText>
      </w:r>
      <w:fldSimple w:instr=" SEQ MTSec \c \* Arabic \* MERGEFORMAT ">
        <w:r w:rsidR="00041A00">
          <w:rPr>
            <w:noProof/>
          </w:rPr>
          <w:instrText>2</w:instrText>
        </w:r>
      </w:fldSimple>
      <w:r>
        <w:instrText>.</w:instrText>
      </w:r>
      <w:fldSimple w:instr=" SEQ MTEqn \c \* Arabic \* MERGEFORMAT ">
        <w:r w:rsidR="00041A00">
          <w:rPr>
            <w:noProof/>
          </w:rPr>
          <w:instrText>17</w:instrText>
        </w:r>
      </w:fldSimple>
      <w:r>
        <w:instrText>)</w:instrText>
      </w:r>
      <w:bookmarkEnd w:id="28"/>
      <w:r w:rsidR="00C90C03">
        <w:fldChar w:fldCharType="end"/>
      </w:r>
    </w:p>
    <w:p w14:paraId="410F6DFE"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C90C03">
        <w:rPr>
          <w:rFonts w:ascii="宋体" w:hAnsi="宋体"/>
          <w:sz w:val="24"/>
        </w:rPr>
        <w:fldChar w:fldCharType="begin"/>
      </w:r>
      <w:r>
        <w:rPr>
          <w:rFonts w:ascii="宋体" w:hAnsi="宋体"/>
          <w:sz w:val="24"/>
        </w:rPr>
        <w:instrText xml:space="preserve"> GOTOBUTTON ZEqnNum309588  \* MERGEFORMAT </w:instrText>
      </w:r>
      <w:r w:rsidR="00C90C03">
        <w:rPr>
          <w:rFonts w:ascii="宋体" w:hAnsi="宋体"/>
          <w:sz w:val="24"/>
        </w:rPr>
        <w:fldChar w:fldCharType="begin"/>
      </w:r>
      <w:r>
        <w:rPr>
          <w:rFonts w:ascii="宋体" w:hAnsi="宋体"/>
          <w:sz w:val="24"/>
        </w:rPr>
        <w:instrText xml:space="preserve"> REF ZEqnNum309588 \* Charformat \! \* MERGEFORMAT </w:instrText>
      </w:r>
      <w:r w:rsidR="00C90C03">
        <w:rPr>
          <w:rFonts w:ascii="宋体" w:hAnsi="宋体"/>
          <w:sz w:val="24"/>
        </w:rPr>
        <w:fldChar w:fldCharType="separate"/>
      </w:r>
      <w:r w:rsidR="00041A00" w:rsidRPr="00041A00">
        <w:rPr>
          <w:rFonts w:ascii="宋体" w:hAnsi="宋体"/>
          <w:sz w:val="24"/>
        </w:rPr>
        <w:instrText>(2.17)</w:instrText>
      </w:r>
      <w:r w:rsidR="00C90C03">
        <w:rPr>
          <w:rFonts w:ascii="宋体" w:hAnsi="宋体"/>
          <w:sz w:val="24"/>
        </w:rPr>
        <w:fldChar w:fldCharType="end"/>
      </w:r>
      <w:r w:rsidR="00C90C03">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2A22D3">
        <w:fldChar w:fldCharType="begin"/>
      </w:r>
      <w:r w:rsidR="002A22D3">
        <w:instrText xml:space="preserve"> REF _Ref276846593 \h \* MERGEFORMAT </w:instrText>
      </w:r>
      <w:r w:rsidR="002A22D3">
        <w:fldChar w:fldCharType="separate"/>
      </w:r>
      <w:r w:rsidR="00041A00" w:rsidRPr="00041A00">
        <w:rPr>
          <w:rFonts w:hint="eastAsia"/>
          <w:sz w:val="24"/>
        </w:rPr>
        <w:t>图</w:t>
      </w:r>
      <w:r w:rsidR="00041A00" w:rsidRPr="00041A00">
        <w:rPr>
          <w:sz w:val="24"/>
        </w:rPr>
        <w:t>3</w:t>
      </w:r>
      <w:r w:rsidR="002A22D3">
        <w:fldChar w:fldCharType="end"/>
      </w:r>
      <w:r>
        <w:rPr>
          <w:rFonts w:ascii="宋体" w:hAnsi="宋体" w:hint="eastAsia"/>
          <w:sz w:val="24"/>
        </w:rPr>
        <w:t>c中，采样了16个频域值，在</w:t>
      </w:r>
      <w:r w:rsidR="002A22D3">
        <w:fldChar w:fldCharType="begin"/>
      </w:r>
      <w:r w:rsidR="002A22D3">
        <w:instrText xml:space="preserve"> REF _Ref276846593 \h \* MERGEFORMAT </w:instrText>
      </w:r>
      <w:r w:rsidR="002A22D3">
        <w:fldChar w:fldCharType="separate"/>
      </w:r>
      <w:r w:rsidR="00041A00" w:rsidRPr="00041A00">
        <w:rPr>
          <w:rFonts w:hint="eastAsia"/>
          <w:sz w:val="24"/>
        </w:rPr>
        <w:t>图</w:t>
      </w:r>
      <w:r w:rsidR="00041A00" w:rsidRPr="00041A00">
        <w:rPr>
          <w:sz w:val="24"/>
        </w:rPr>
        <w:t>3</w:t>
      </w:r>
      <w:r w:rsidR="002A22D3">
        <w:fldChar w:fldCharType="end"/>
      </w:r>
      <w:r>
        <w:rPr>
          <w:rFonts w:ascii="宋体" w:hAnsi="宋体" w:hint="eastAsia"/>
          <w:sz w:val="24"/>
        </w:rPr>
        <w:t>d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07FB9254" w14:textId="77777777" w:rsidR="00B74B72" w:rsidRPr="002611F2" w:rsidRDefault="00B74B72" w:rsidP="00B74B72">
      <w:pPr>
        <w:pStyle w:val="2"/>
        <w:spacing w:before="156" w:after="156"/>
        <w:rPr>
          <w:rFonts w:ascii="黑体" w:hAnsi="黑体"/>
          <w:szCs w:val="28"/>
        </w:rPr>
      </w:pPr>
      <w:bookmarkStart w:id="29" w:name="_Toc278457882"/>
      <w:r w:rsidRPr="002611F2">
        <w:rPr>
          <w:rFonts w:ascii="黑体" w:hAnsi="黑体" w:hint="eastAsia"/>
          <w:szCs w:val="28"/>
        </w:rPr>
        <w:t>本章小结</w:t>
      </w:r>
      <w:bookmarkEnd w:id="29"/>
    </w:p>
    <w:p w14:paraId="592946F4" w14:textId="71182327" w:rsidR="00B74B72" w:rsidRDefault="00B74B72" w:rsidP="00B74B72">
      <w:pPr>
        <w:pStyle w:val="a0"/>
        <w:ind w:firstLine="480"/>
      </w:pPr>
      <w:r>
        <w:rPr>
          <w:rFonts w:hint="eastAsia"/>
        </w:rPr>
        <w:t>本章介绍了信号稀疏表示理论的简要内容，引出了稀疏傅里叶变换是什么及</w:t>
      </w:r>
      <w:r w:rsidR="00455105">
        <w:rPr>
          <w:rFonts w:hint="eastAsia"/>
        </w:rPr>
        <w:t>与稀疏表示理论的联系。然后介绍了两种可行的稀疏傅里叶算法，首先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方法恢复稀疏频谱。本章内容都是理论内容，构成了本文的理论基础，本章介绍的两个算法，也是本文尝试对二维稀疏频谱恢复时重要的借鉴和参考。</w:t>
      </w:r>
    </w:p>
    <w:p w14:paraId="4215CC48" w14:textId="77777777" w:rsidR="00AB6093" w:rsidRPr="00C2415D" w:rsidRDefault="00AB6093" w:rsidP="00B73E05">
      <w:pPr>
        <w:pStyle w:val="a0"/>
        <w:ind w:firstLineChars="0" w:firstLine="0"/>
      </w:pPr>
    </w:p>
    <w:p w14:paraId="594AB0DC" w14:textId="77777777" w:rsidR="00096FEF" w:rsidRDefault="00887BA8">
      <w:pPr>
        <w:pStyle w:val="1"/>
        <w:spacing w:before="156" w:after="156"/>
      </w:pPr>
      <w:bookmarkStart w:id="30" w:name="_Toc278457883"/>
      <w:r>
        <w:rPr>
          <w:rFonts w:hint="eastAsia"/>
        </w:rPr>
        <w:lastRenderedPageBreak/>
        <w:t>二维</w:t>
      </w:r>
      <w:r w:rsidR="0068516D">
        <w:rPr>
          <w:rFonts w:hint="eastAsia"/>
        </w:rPr>
        <w:t>稀疏傅里叶</w:t>
      </w:r>
      <w:r w:rsidR="004D7D2E">
        <w:rPr>
          <w:rFonts w:hint="eastAsia"/>
        </w:rPr>
        <w:t>频谱恢复</w:t>
      </w:r>
      <w:r w:rsidR="0068516D">
        <w:rPr>
          <w:rFonts w:hint="eastAsia"/>
        </w:rPr>
        <w:t>算法</w:t>
      </w:r>
      <w:r w:rsidR="004D7D2E">
        <w:rPr>
          <w:rFonts w:hint="eastAsia"/>
        </w:rPr>
        <w:t>及其</w:t>
      </w:r>
      <w:r w:rsidR="0068516D">
        <w:rPr>
          <w:rFonts w:hint="eastAsia"/>
        </w:rPr>
        <w:t>改进</w:t>
      </w:r>
      <w:bookmarkEnd w:id="30"/>
    </w:p>
    <w:p w14:paraId="216FC56F" w14:textId="77777777" w:rsidR="0068516D" w:rsidRDefault="003F6F7A" w:rsidP="0068516D">
      <w:pPr>
        <w:pStyle w:val="2"/>
        <w:spacing w:before="156" w:after="156"/>
      </w:pPr>
      <w:bookmarkStart w:id="31" w:name="_Toc278457884"/>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31"/>
    </w:p>
    <w:p w14:paraId="57F6012C"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131977">
        <w:rPr>
          <w:rFonts w:hint="eastAsia"/>
          <w:i/>
        </w:rPr>
        <w:t>GPS</w:t>
      </w:r>
      <w:r>
        <w:rPr>
          <w:rFonts w:hint="eastAsia"/>
        </w:rPr>
        <w:t>定位技术等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C90C03"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C90C03" w:rsidRPr="00734E7F">
        <w:rPr>
          <w:color w:val="FFFFFF"/>
        </w:rPr>
        <w:fldChar w:fldCharType="begin"/>
      </w:r>
      <w:r w:rsidR="00251A35" w:rsidRPr="00734E7F">
        <w:rPr>
          <w:color w:val="FFFFFF"/>
        </w:rPr>
        <w:instrText xml:space="preserve"> SEQ MTEqn \r \h \* MERGEFORMAT </w:instrText>
      </w:r>
      <w:r w:rsidR="00C90C03" w:rsidRPr="00734E7F">
        <w:rPr>
          <w:color w:val="FFFFFF"/>
        </w:rPr>
        <w:fldChar w:fldCharType="end"/>
      </w:r>
      <w:r w:rsidR="00C90C03" w:rsidRPr="00734E7F">
        <w:rPr>
          <w:color w:val="FFFFFF"/>
        </w:rPr>
        <w:fldChar w:fldCharType="begin"/>
      </w:r>
      <w:r w:rsidR="00251A35" w:rsidRPr="00734E7F">
        <w:rPr>
          <w:color w:val="FFFFFF"/>
        </w:rPr>
        <w:instrText xml:space="preserve"> SEQ MTSec \h \* MERGEFORMAT </w:instrText>
      </w:r>
      <w:r w:rsidR="00C90C03" w:rsidRPr="00734E7F">
        <w:rPr>
          <w:color w:val="FFFFFF"/>
        </w:rPr>
        <w:fldChar w:fldCharType="end"/>
      </w:r>
      <w:r w:rsidR="00C90C03" w:rsidRPr="00734E7F">
        <w:rPr>
          <w:color w:val="FFFFFF"/>
        </w:rPr>
        <w:fldChar w:fldCharType="end"/>
      </w:r>
    </w:p>
    <w:p w14:paraId="1397EAA0" w14:textId="77777777" w:rsidR="00496C34" w:rsidRDefault="00807829" w:rsidP="003D1BB6">
      <w:pPr>
        <w:pStyle w:val="MTDisplayEquation"/>
      </w:pPr>
      <w:r>
        <w:tab/>
      </w:r>
      <w:r w:rsidR="00DE78CB">
        <w:rPr>
          <w:position w:val="-30"/>
        </w:rPr>
        <w:pict w14:anchorId="2049F3C6">
          <v:shape id="_x0000_i1049" type="#_x0000_t75" style="width:123pt;height:44.25pt">
            <v:imagedata r:id="rId3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2" w:name="ZEqnNum674622"/>
      <w:r>
        <w:instrText>(</w:instrText>
      </w:r>
      <w:fldSimple w:instr=" SEQ MTSec \c \* Arabic \* MERGEFORMAT ">
        <w:r w:rsidR="00041A00">
          <w:rPr>
            <w:noProof/>
          </w:rPr>
          <w:instrText>3</w:instrText>
        </w:r>
      </w:fldSimple>
      <w:r>
        <w:instrText>.</w:instrText>
      </w:r>
      <w:fldSimple w:instr=" SEQ MTEqn \c \* Arabic \* MERGEFORMAT ">
        <w:r w:rsidR="00041A00">
          <w:rPr>
            <w:noProof/>
          </w:rPr>
          <w:instrText>1</w:instrText>
        </w:r>
      </w:fldSimple>
      <w:r>
        <w:instrText>)</w:instrText>
      </w:r>
      <w:bookmarkEnd w:id="32"/>
      <w:r w:rsidR="00C90C03">
        <w:fldChar w:fldCharType="end"/>
      </w:r>
    </w:p>
    <w:p w14:paraId="4610B658"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DE78CB">
        <w:rPr>
          <w:position w:val="-6"/>
        </w:rPr>
        <w:pict w14:anchorId="5019C846">
          <v:shape id="_x0000_i1050" type="#_x0000_t75" style="width:45.75pt;height:14.25pt">
            <v:imagedata r:id="rId40" o:title=""/>
          </v:shape>
        </w:pict>
      </w:r>
      <w:r w:rsidR="003A351D">
        <w:rPr>
          <w:rFonts w:hint="eastAsia"/>
        </w:rPr>
        <w:t>的二维离散信号，后者将具有更高的稀疏度。</w:t>
      </w:r>
    </w:p>
    <w:p w14:paraId="0A302CFB"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DE78CB">
        <w:rPr>
          <w:position w:val="-6"/>
        </w:rPr>
        <w:pict w14:anchorId="0824FB00">
          <v:shape id="_x0000_i1051" type="#_x0000_t75" style="width:14.25pt;height:14.25pt">
            <v:imagedata r:id="rId41" o:title=""/>
          </v:shape>
        </w:pict>
      </w:r>
      <w:r w:rsidR="00CC7B10">
        <w:rPr>
          <w:rFonts w:hint="eastAsia"/>
        </w:rPr>
        <w:t>个对长度为</w:t>
      </w:r>
      <w:r w:rsidR="00DE78CB">
        <w:rPr>
          <w:position w:val="-6"/>
        </w:rPr>
        <w:pict w14:anchorId="0DBDF31D">
          <v:shape id="_x0000_i1052" type="#_x0000_t75" style="width:14.25pt;height:14.25pt">
            <v:imagedata r:id="rId41"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Pr>
          <w:rFonts w:hint="eastAsia"/>
        </w:rPr>
        <w:t>FFTW</w:t>
      </w:r>
      <w:r w:rsidR="0079539E">
        <w:rPr>
          <w:rFonts w:hint="eastAsia"/>
        </w:rPr>
        <w:t>才会有提升，而且这也是理论上得，事实上程序运行时频繁的读取不同的短信号和跨内存访问都将很大的影响性能。</w:t>
      </w:r>
    </w:p>
    <w:p w14:paraId="753A58F2"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5A732BDB" w14:textId="77777777" w:rsidR="004E3FA9" w:rsidRDefault="004E3FA9" w:rsidP="004E3FA9">
      <w:pPr>
        <w:pStyle w:val="a0"/>
        <w:numPr>
          <w:ilvl w:val="0"/>
          <w:numId w:val="37"/>
        </w:numPr>
        <w:ind w:firstLineChars="0"/>
      </w:pPr>
      <w:r>
        <w:rPr>
          <w:rFonts w:hint="eastAsia"/>
        </w:rPr>
        <w:lastRenderedPageBreak/>
        <w:t>多维信号的傅里叶频谱更为稀疏，快速傅里叶算法浪费大量计算资源。</w:t>
      </w:r>
    </w:p>
    <w:p w14:paraId="0F6658CA"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6468E3E5"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26FBAFF8"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209A8687" w14:textId="77777777" w:rsidR="00750822" w:rsidRDefault="00824E06" w:rsidP="00750822">
      <w:pPr>
        <w:pStyle w:val="2"/>
        <w:spacing w:before="156" w:after="156"/>
      </w:pPr>
      <w:bookmarkStart w:id="33" w:name="_Toc278457885"/>
      <w:r>
        <w:rPr>
          <w:rFonts w:hint="eastAsia"/>
        </w:rPr>
        <w:t>二维</w:t>
      </w:r>
      <w:r w:rsidR="00B65E33">
        <w:rPr>
          <w:rFonts w:hint="eastAsia"/>
        </w:rPr>
        <w:t>严格</w:t>
      </w:r>
      <w:r>
        <w:rPr>
          <w:rFonts w:hint="eastAsia"/>
        </w:rPr>
        <w:t>稀疏频谱表达理想算法</w:t>
      </w:r>
      <w:r w:rsidR="006A34B2">
        <w:rPr>
          <w:rFonts w:hint="eastAsia"/>
        </w:rPr>
        <w:t>关键技术分析</w:t>
      </w:r>
      <w:bookmarkEnd w:id="33"/>
    </w:p>
    <w:p w14:paraId="63279CD1"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01B7EB7A" w14:textId="77777777" w:rsidR="00750822" w:rsidRDefault="00750822" w:rsidP="008A48D3">
      <w:pPr>
        <w:pStyle w:val="3"/>
        <w:spacing w:before="156" w:after="156"/>
      </w:pPr>
      <w:bookmarkStart w:id="34" w:name="_Toc278457886"/>
      <w:r w:rsidRPr="00750822">
        <w:rPr>
          <w:rFonts w:hint="eastAsia"/>
        </w:rPr>
        <w:t>二维</w:t>
      </w:r>
      <w:r w:rsidR="001121C7">
        <w:rPr>
          <w:rFonts w:hint="eastAsia"/>
        </w:rPr>
        <w:t>严格稀疏频谱</w:t>
      </w:r>
      <w:r w:rsidR="006A34B2">
        <w:rPr>
          <w:rFonts w:hint="eastAsia"/>
        </w:rPr>
        <w:t>恢复主要策略</w:t>
      </w:r>
      <w:bookmarkEnd w:id="34"/>
    </w:p>
    <w:p w14:paraId="07D149DE"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w:t>
      </w:r>
      <w:r w:rsidR="002A7782">
        <w:rPr>
          <w:rFonts w:hint="eastAsia"/>
        </w:rPr>
        <w:lastRenderedPageBreak/>
        <w:t>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C90C03">
        <w:fldChar w:fldCharType="begin"/>
      </w:r>
      <w:r w:rsidR="001A7A60">
        <w:instrText xml:space="preserve"> GOTOBUTTON ZEqnNum674622  \* MERGEFORMAT </w:instrText>
      </w:r>
      <w:fldSimple w:instr=" REF ZEqnNum674622 \* Charformat \! \* MERGEFORMAT ">
        <w:r w:rsidR="00041A00">
          <w:instrText>(3.1)</w:instrText>
        </w:r>
      </w:fldSimple>
      <w:r w:rsidR="00C90C03">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030B7304"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9480EBF" w14:textId="77777777" w:rsidR="000B17FA" w:rsidRDefault="003067AA" w:rsidP="0036736B">
      <w:pPr>
        <w:pStyle w:val="a0"/>
        <w:ind w:firstLine="480"/>
      </w:pPr>
      <w:r>
        <w:rPr>
          <w:rFonts w:hint="eastAsia"/>
        </w:rPr>
        <w:t>二维离散傅里叶变换也是一种线性变换，由公式</w:t>
      </w:r>
      <w:r w:rsidR="00C90C03">
        <w:fldChar w:fldCharType="begin"/>
      </w:r>
      <w:r>
        <w:instrText xml:space="preserve"> GOTOBUTTON ZEqnNum674622  \* MERGEFORMAT </w:instrText>
      </w:r>
      <w:fldSimple w:instr=" REF ZEqnNum674622 \* Charformat \! \* MERGEFORMAT ">
        <w:r w:rsidR="00041A00">
          <w:instrText>(3.1)</w:instrText>
        </w:r>
      </w:fldSimple>
      <w:r w:rsidR="00C90C03">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0C6AB014" w14:textId="77777777" w:rsidR="008A48D3" w:rsidRDefault="0044101F" w:rsidP="008A48D3">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8A48D3">
        <w:rPr>
          <w:rFonts w:hint="eastAsia"/>
        </w:rPr>
        <w:t>如下图所示：</w:t>
      </w:r>
    </w:p>
    <w:p w14:paraId="73F1A80F" w14:textId="77777777" w:rsidR="00A92BD4" w:rsidRDefault="00DE78CB" w:rsidP="00A92BD4">
      <w:pPr>
        <w:pStyle w:val="a0"/>
        <w:keepNext/>
        <w:ind w:firstLine="480"/>
        <w:jc w:val="center"/>
      </w:pPr>
      <w:r>
        <w:pict w14:anchorId="4B245748">
          <v:shape id="_x0000_i1053" type="#_x0000_t75" style="width:289.5pt;height:148.5pt">
            <v:imagedata r:id="rId42" o:title="行列恢复策略-行列"/>
          </v:shape>
        </w:pict>
      </w:r>
    </w:p>
    <w:p w14:paraId="18C93B84" w14:textId="7DE64059" w:rsidR="008A48D3" w:rsidRPr="007979CD" w:rsidRDefault="00A92BD4" w:rsidP="00A92BD4">
      <w:pPr>
        <w:pStyle w:val="a1"/>
      </w:pPr>
      <w:bookmarkStart w:id="35" w:name="_Toc278102104"/>
      <w:bookmarkStart w:id="36" w:name="_Toc278390026"/>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041A00">
        <w:rPr>
          <w:noProof/>
        </w:rPr>
        <w:t>4</w:t>
      </w:r>
      <w:r w:rsidR="00C90C03" w:rsidRPr="007979CD">
        <w:fldChar w:fldCharType="end"/>
      </w:r>
      <w:r w:rsidR="007979CD" w:rsidRPr="007979CD">
        <w:rPr>
          <w:rFonts w:hint="eastAsia"/>
        </w:rPr>
        <w:t xml:space="preserve">  </w:t>
      </w:r>
      <w:r w:rsidRPr="007979CD">
        <w:rPr>
          <w:rFonts w:hint="eastAsia"/>
        </w:rPr>
        <w:t>组合行列稀疏频谱恢复策略</w:t>
      </w:r>
      <w:bookmarkEnd w:id="35"/>
      <w:bookmarkEnd w:id="36"/>
    </w:p>
    <w:p w14:paraId="7AFCF85D" w14:textId="77777777" w:rsidR="008A48D3" w:rsidRDefault="00F7182B" w:rsidP="00C8628B">
      <w:pPr>
        <w:pStyle w:val="a0"/>
        <w:ind w:firstLineChars="0" w:firstLine="0"/>
      </w:pPr>
      <w:r>
        <w:rPr>
          <w:rFonts w:hint="eastAsia"/>
        </w:rPr>
        <w:t>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55D0F794" w14:textId="77777777" w:rsidR="008A48D3" w:rsidRDefault="0041400C" w:rsidP="008A48D3">
      <w:pPr>
        <w:pStyle w:val="3"/>
        <w:spacing w:before="156" w:after="156"/>
      </w:pPr>
      <w:bookmarkStart w:id="37" w:name="_Toc278457887"/>
      <w:r>
        <w:rPr>
          <w:rFonts w:hint="eastAsia"/>
        </w:rPr>
        <w:lastRenderedPageBreak/>
        <w:t>理想</w:t>
      </w:r>
      <w:r w:rsidR="00F22594">
        <w:rPr>
          <w:rFonts w:hint="eastAsia"/>
        </w:rPr>
        <w:t>一维</w:t>
      </w:r>
      <w:r w:rsidR="0000629C" w:rsidRPr="00E34326">
        <w:rPr>
          <w:i/>
        </w:rPr>
        <w:t>one-sparse</w:t>
      </w:r>
      <w:r w:rsidR="008A48D3">
        <w:rPr>
          <w:rFonts w:hint="eastAsia"/>
        </w:rPr>
        <w:t>频谱恢复方法</w:t>
      </w:r>
      <w:bookmarkEnd w:id="37"/>
    </w:p>
    <w:p w14:paraId="4CB6C2E7" w14:textId="77777777"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Pr>
          <w:i/>
        </w:rPr>
        <w:t>one-sparse</w:t>
      </w:r>
      <w:r w:rsidR="00A32AE0">
        <w:rPr>
          <w:rFonts w:hint="eastAsia"/>
        </w:rPr>
        <w:t>频谱，如果待处理的一维离散信号中有这样的信号，那么是否有办法检测出这样的信号，并通过一个简洁高效的算法计算得到这个唯一稀疏频率的幅值和相位。</w:t>
      </w:r>
    </w:p>
    <w:p w14:paraId="1A600577"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70BE6F22" w14:textId="77777777" w:rsidR="00A32AE0" w:rsidRDefault="00A32AE0" w:rsidP="00A32AE0">
      <w:pPr>
        <w:pStyle w:val="MTDisplayEquation"/>
      </w:pPr>
      <w:r>
        <w:tab/>
      </w:r>
      <w:r w:rsidR="00DE78CB">
        <w:rPr>
          <w:position w:val="-38"/>
        </w:rPr>
        <w:pict w14:anchorId="4C354464">
          <v:shape id="_x0000_i1054" type="#_x0000_t75" style="width:93pt;height:46.5pt">
            <v:imagedata r:id="rId43"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8" w:name="ZEqnNum809996"/>
      <w:r>
        <w:instrText>(</w:instrText>
      </w:r>
      <w:fldSimple w:instr=" SEQ MTSec \c \* Arabic \* MERGEFORMAT ">
        <w:r w:rsidR="00041A00">
          <w:rPr>
            <w:noProof/>
          </w:rPr>
          <w:instrText>3</w:instrText>
        </w:r>
      </w:fldSimple>
      <w:r>
        <w:instrText>.</w:instrText>
      </w:r>
      <w:fldSimple w:instr=" SEQ MTEqn \c \* Arabic \* MERGEFORMAT ">
        <w:r w:rsidR="00041A00">
          <w:rPr>
            <w:noProof/>
          </w:rPr>
          <w:instrText>2</w:instrText>
        </w:r>
      </w:fldSimple>
      <w:r>
        <w:instrText>)</w:instrText>
      </w:r>
      <w:bookmarkEnd w:id="38"/>
      <w:r w:rsidR="00C90C03">
        <w:fldChar w:fldCharType="end"/>
      </w:r>
    </w:p>
    <w:p w14:paraId="54BA6170"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Pr>
          <w:rFonts w:hint="eastAsia"/>
        </w:rPr>
        <w:t>为该频率的幅值。当然，在计算前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0D38E9B8"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C90C03">
        <w:fldChar w:fldCharType="begin"/>
      </w:r>
      <w:r w:rsidR="00EC6E4A">
        <w:instrText xml:space="preserve"> GOTOBUTTON ZEqnNum823364  \* MERGEFORMAT </w:instrText>
      </w:r>
      <w:fldSimple w:instr=" REF ZEqnNum823364 \* Charformat \! \* MERGEFORMAT ">
        <w:r w:rsidR="00041A00">
          <w:instrText>(2.4)</w:instrText>
        </w:r>
      </w:fldSimple>
      <w:r w:rsidR="00C90C03">
        <w:fldChar w:fldCharType="end"/>
      </w:r>
      <w:r>
        <w:rPr>
          <w:rFonts w:hint="eastAsia"/>
        </w:rPr>
        <w:t>，</w:t>
      </w:r>
      <w:r w:rsidR="00EC6E4A">
        <w:rPr>
          <w:rFonts w:hint="eastAsia"/>
        </w:rPr>
        <w:t>可以在</w:t>
      </w:r>
      <w:r w:rsidR="00C90C03">
        <w:fldChar w:fldCharType="begin"/>
      </w:r>
      <w:r w:rsidR="00EC6E4A">
        <w:instrText xml:space="preserve"> GOTOBUTTON ZEqnNum809996  \* MERGEFORMAT </w:instrText>
      </w:r>
      <w:fldSimple w:instr=" REF ZEqnNum809996 \* Charformat \! \* MERGEFORMAT ">
        <w:r w:rsidR="00041A00">
          <w:instrText>(3.2)</w:instrText>
        </w:r>
      </w:fldSimple>
      <w:r w:rsidR="00C90C03">
        <w:fldChar w:fldCharType="end"/>
      </w:r>
      <w:r w:rsidR="00EC6E4A">
        <w:rPr>
          <w:rFonts w:hint="eastAsia"/>
        </w:rPr>
        <w:t>式假设的频谱下，得到时域信号在该频域的表达形式，也即</w:t>
      </w:r>
      <w:r w:rsidR="00C90C03">
        <w:fldChar w:fldCharType="begin"/>
      </w:r>
      <w:r w:rsidR="00EC6E4A">
        <w:instrText xml:space="preserve"> GOTOBUTTON ZEqnNum784184  \* MERGEFORMAT </w:instrText>
      </w:r>
      <w:fldSimple w:instr=" REF ZEqnNum784184 \* Charformat \! \* MERGEFORMAT ">
        <w:r w:rsidR="00041A00">
          <w:instrText>(2.5)</w:instrText>
        </w:r>
      </w:fldSimple>
      <w:r w:rsidR="00C90C03">
        <w:fldChar w:fldCharType="end"/>
      </w:r>
      <w:r w:rsidR="00EC6E4A">
        <w:rPr>
          <w:rFonts w:hint="eastAsia"/>
        </w:rPr>
        <w:t>式的矩阵，这里只需将矩阵元素替换为</w:t>
      </w:r>
      <w:r w:rsidR="00C90C03">
        <w:fldChar w:fldCharType="begin"/>
      </w:r>
      <w:r w:rsidR="00EC6E4A">
        <w:instrText xml:space="preserve"> GOTOBUTTON ZEqnNum809996  \* MERGEFORMAT </w:instrText>
      </w:r>
      <w:fldSimple w:instr=" REF ZEqnNum809996 \* Charformat \! \* MERGEFORMAT ">
        <w:r w:rsidR="00041A00">
          <w:instrText>(3.2)</w:instrText>
        </w:r>
      </w:fldSimple>
      <w:r w:rsidR="00C90C03">
        <w:fldChar w:fldCharType="end"/>
      </w:r>
      <w:r w:rsidR="00EC6E4A">
        <w:rPr>
          <w:rFonts w:hint="eastAsia"/>
        </w:rPr>
        <w:t>式假设频谱的值，并只列举前几个维度上得值在频域的表达：</w:t>
      </w:r>
    </w:p>
    <w:p w14:paraId="5B6AFE20" w14:textId="77777777" w:rsidR="00194C52" w:rsidRDefault="00194C52" w:rsidP="00194C52">
      <w:pPr>
        <w:pStyle w:val="MTDisplayEquation"/>
      </w:pPr>
      <w:r>
        <w:tab/>
      </w:r>
      <w:r w:rsidR="00DE78CB">
        <w:rPr>
          <w:position w:val="-60"/>
        </w:rPr>
        <w:pict w14:anchorId="328D8500">
          <v:shape id="_x0000_i1055" type="#_x0000_t75" style="width:93pt;height:74.25pt">
            <v:imagedata r:id="rId4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9" w:name="ZEqnNum298254"/>
      <w:r>
        <w:instrText>(</w:instrText>
      </w:r>
      <w:fldSimple w:instr=" SEQ MTSec \c \* Arabic \* MERGEFORMAT ">
        <w:r w:rsidR="00041A00">
          <w:rPr>
            <w:noProof/>
          </w:rPr>
          <w:instrText>3</w:instrText>
        </w:r>
      </w:fldSimple>
      <w:r>
        <w:instrText>.</w:instrText>
      </w:r>
      <w:fldSimple w:instr=" SEQ MTEqn \c \* Arabic \* MERGEFORMAT ">
        <w:r w:rsidR="00041A00">
          <w:rPr>
            <w:noProof/>
          </w:rPr>
          <w:instrText>3</w:instrText>
        </w:r>
      </w:fldSimple>
      <w:r>
        <w:instrText>)</w:instrText>
      </w:r>
      <w:bookmarkEnd w:id="39"/>
      <w:r w:rsidR="00C90C03">
        <w:fldChar w:fldCharType="end"/>
      </w:r>
    </w:p>
    <w:p w14:paraId="32A3FA00" w14:textId="77777777" w:rsidR="00636EB6" w:rsidRDefault="00EC6E4A" w:rsidP="008A48D3">
      <w:pPr>
        <w:pStyle w:val="a0"/>
        <w:ind w:firstLineChars="0" w:firstLine="0"/>
      </w:pPr>
      <w:r>
        <w:rPr>
          <w:rFonts w:hint="eastAsia"/>
        </w:rPr>
        <w:tab/>
      </w:r>
      <w:r w:rsidR="00636EB6">
        <w:rPr>
          <w:rFonts w:hint="eastAsia"/>
        </w:rPr>
        <w:t>式</w:t>
      </w:r>
      <w:r w:rsidR="00C90C03">
        <w:fldChar w:fldCharType="begin"/>
      </w:r>
      <w:r w:rsidR="00636EB6">
        <w:instrText xml:space="preserve"> GOTOBUTTON ZEqnNum298254  \* MERGEFORMAT </w:instrText>
      </w:r>
      <w:fldSimple w:instr=" REF ZEqnNum298254 \* Charformat \! \* MERGEFORMAT ">
        <w:r w:rsidR="00041A00">
          <w:instrText>(3.3)</w:instrText>
        </w:r>
      </w:fldSimple>
      <w:r w:rsidR="00C90C03">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57BAACD0" w14:textId="77777777" w:rsidR="00636EB6" w:rsidRPr="006E26F9" w:rsidRDefault="00636EB6" w:rsidP="00636EB6">
      <w:pPr>
        <w:pStyle w:val="MTDisplayEquation"/>
      </w:pPr>
      <w:r>
        <w:tab/>
      </w:r>
      <w:r w:rsidR="00DE78CB">
        <w:rPr>
          <w:position w:val="-40"/>
        </w:rPr>
        <w:pict w14:anchorId="7A340E37">
          <v:shape id="_x0000_i1056" type="#_x0000_t75" style="width:100.5pt;height:46.5pt">
            <v:imagedata r:id="rId4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40" w:name="ZEqnNum691673"/>
      <w:r>
        <w:instrText>(</w:instrText>
      </w:r>
      <w:fldSimple w:instr=" SEQ MTSec \c \* Arabic \* MERGEFORMAT ">
        <w:r w:rsidR="00041A00">
          <w:rPr>
            <w:noProof/>
          </w:rPr>
          <w:instrText>3</w:instrText>
        </w:r>
      </w:fldSimple>
      <w:r>
        <w:instrText>.</w:instrText>
      </w:r>
      <w:fldSimple w:instr=" SEQ MTEqn \c \* Arabic \* MERGEFORMAT ">
        <w:r w:rsidR="00041A00">
          <w:rPr>
            <w:noProof/>
          </w:rPr>
          <w:instrText>4</w:instrText>
        </w:r>
      </w:fldSimple>
      <w:r>
        <w:instrText>)</w:instrText>
      </w:r>
      <w:bookmarkEnd w:id="40"/>
      <w:r w:rsidR="00C90C03">
        <w:fldChar w:fldCharType="end"/>
      </w:r>
    </w:p>
    <w:p w14:paraId="2F848719" w14:textId="77777777" w:rsidR="00636EB6" w:rsidRDefault="000C6F85" w:rsidP="00F22594">
      <w:pPr>
        <w:pStyle w:val="a0"/>
        <w:ind w:left="221" w:firstLineChars="0" w:firstLine="0"/>
      </w:pPr>
      <w:r>
        <w:rPr>
          <w:rFonts w:hint="eastAsia"/>
        </w:rPr>
        <w:t>通过</w:t>
      </w:r>
      <w:r w:rsidR="00C90C03">
        <w:fldChar w:fldCharType="begin"/>
      </w:r>
      <w:r>
        <w:instrText xml:space="preserve"> GOTOBUTTON ZEqnNum691673  \* MERGEFORMAT </w:instrText>
      </w:r>
      <w:fldSimple w:instr=" REF ZEqnNum691673 \* Charformat \! \* MERGEFORMAT ">
        <w:r w:rsidR="00041A00">
          <w:instrText>(3.4)</w:instrText>
        </w:r>
      </w:fldSimple>
      <w:r w:rsidR="00C90C03">
        <w:fldChar w:fldCharType="end"/>
      </w:r>
      <w:r>
        <w:rPr>
          <w:rFonts w:hint="eastAsia"/>
        </w:rPr>
        <w:t>式，实际上已经解出了</w:t>
      </w:r>
      <w:r w:rsidR="00C90C03">
        <w:fldChar w:fldCharType="begin"/>
      </w:r>
      <w:r>
        <w:instrText xml:space="preserve"> GOTOBUTTON ZEqnNum809996  \* MERGEFORMAT </w:instrText>
      </w:r>
      <w:fldSimple w:instr=" REF ZEqnNum809996 \* Charformat \! \* MERGEFORMAT ">
        <w:r w:rsidR="00041A00">
          <w:instrText>(3.2)</w:instrText>
        </w:r>
      </w:fldSimple>
      <w:r w:rsidR="00C90C03">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C90C03">
        <w:fldChar w:fldCharType="begin"/>
      </w:r>
      <w:r>
        <w:instrText xml:space="preserve"> GOTOBUTTON ZEqnNum298254  \* MERGEFORMAT </w:instrText>
      </w:r>
      <w:fldSimple w:instr=" REF ZEqnNum298254 \* Charformat \! \* MERGEFORMAT ">
        <w:r w:rsidR="00041A00">
          <w:instrText>(3.3)</w:instrText>
        </w:r>
      </w:fldSimple>
      <w:r w:rsidR="00C90C03">
        <w:fldChar w:fldCharType="end"/>
      </w:r>
      <w:r w:rsidR="0081409A">
        <w:rPr>
          <w:rFonts w:hint="eastAsia"/>
        </w:rPr>
        <w:t>方程组中的第三个方程，检验其是否是方程的解即可。</w:t>
      </w:r>
    </w:p>
    <w:p w14:paraId="0A3F9444" w14:textId="77777777" w:rsidR="00D17DCE" w:rsidRDefault="00D17DCE" w:rsidP="00F22594">
      <w:pPr>
        <w:pStyle w:val="a0"/>
        <w:ind w:left="221" w:firstLineChars="0" w:firstLine="0"/>
      </w:pPr>
      <w:r>
        <w:rPr>
          <w:rFonts w:hint="eastAsia"/>
        </w:rPr>
        <w:tab/>
      </w:r>
      <w:r w:rsidR="00A432E6">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AB39DF">
        <w:rPr>
          <w:rFonts w:hint="eastAsia"/>
          <w:i/>
        </w:rPr>
        <w:lastRenderedPageBreak/>
        <w:t>OFDM</w:t>
      </w:r>
      <w:r>
        <w:rPr>
          <w:rFonts w:hint="eastAsia"/>
        </w:rPr>
        <w:t>方法</w:t>
      </w:r>
      <w:r>
        <w:rPr>
          <w:rFonts w:hint="eastAsia"/>
          <w:vertAlign w:val="superscript"/>
        </w:rPr>
        <w:t>[</w:t>
      </w:r>
      <w:r w:rsidR="00FA4B42">
        <w:rPr>
          <w:rFonts w:hint="eastAsia"/>
          <w:vertAlign w:val="superscript"/>
        </w:rPr>
        <w:t>3</w:t>
      </w:r>
      <w:r>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4427A16F" w14:textId="77777777" w:rsidR="00F22594" w:rsidRDefault="00AB39DF" w:rsidP="008A48D3">
      <w:pPr>
        <w:pStyle w:val="3"/>
        <w:spacing w:before="156" w:after="156"/>
      </w:pPr>
      <w:bookmarkStart w:id="41" w:name="_Toc278457888"/>
      <w:r>
        <w:rPr>
          <w:rFonts w:hint="eastAsia"/>
        </w:rPr>
        <w:t>算法原理</w:t>
      </w:r>
      <w:r w:rsidR="00F22594">
        <w:rPr>
          <w:rFonts w:hint="eastAsia"/>
        </w:rPr>
        <w:t>及问题分析</w:t>
      </w:r>
      <w:bookmarkEnd w:id="41"/>
    </w:p>
    <w:p w14:paraId="3F690A06"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3BB254D5"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436D4240"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5193670B"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1EE4EA03"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4EF246D6" w14:textId="77777777" w:rsidR="00495C48" w:rsidRDefault="00C22181" w:rsidP="00C22181">
      <w:pPr>
        <w:pStyle w:val="a0"/>
        <w:ind w:firstLine="480"/>
      </w:pPr>
      <w:r>
        <w:rPr>
          <w:rFonts w:hint="eastAsia"/>
        </w:rPr>
        <w:t>以</w:t>
      </w:r>
      <w:r w:rsidR="002A22D3">
        <w:fldChar w:fldCharType="begin"/>
      </w:r>
      <w:r w:rsidR="002A22D3">
        <w:instrText xml:space="preserve"> REF _Ref275698436 \h \* MERGEFORMAT </w:instrText>
      </w:r>
      <w:r w:rsidR="002A22D3">
        <w:fldChar w:fldCharType="separate"/>
      </w:r>
      <w:r w:rsidR="00041A00" w:rsidRPr="00041A00">
        <w:rPr>
          <w:rFonts w:hint="eastAsia"/>
          <w:szCs w:val="24"/>
        </w:rPr>
        <w:t>图</w:t>
      </w:r>
      <w:r w:rsidR="00041A00" w:rsidRPr="00041A00">
        <w:rPr>
          <w:szCs w:val="24"/>
        </w:rPr>
        <w:t>5</w:t>
      </w:r>
      <w:r w:rsidR="002A22D3">
        <w:fldChar w:fldCharType="end"/>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3F94601A" w14:textId="77777777"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A22D3">
        <w:fldChar w:fldCharType="begin"/>
      </w:r>
      <w:r w:rsidR="002A22D3">
        <w:instrText xml:space="preserve"> REF _Ref275698436 \h \* MERGEFORMAT </w:instrText>
      </w:r>
      <w:r w:rsidR="002A22D3">
        <w:fldChar w:fldCharType="separate"/>
      </w:r>
      <w:r w:rsidR="00041A00" w:rsidRPr="00041A00">
        <w:rPr>
          <w:rFonts w:hint="eastAsia"/>
          <w:szCs w:val="24"/>
        </w:rPr>
        <w:t>图</w:t>
      </w:r>
      <w:r w:rsidR="00041A00" w:rsidRPr="00041A00">
        <w:rPr>
          <w:szCs w:val="24"/>
        </w:rPr>
        <w:t>5</w:t>
      </w:r>
      <w:r w:rsidR="002A22D3">
        <w:fldChar w:fldCharType="end"/>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列。并计算了其一维傅里叶变换得到行采样稀疏频谱序列和列采样中间频谱序列。作为计算二维稀疏频谱的直接输入。</w:t>
      </w:r>
    </w:p>
    <w:p w14:paraId="3A378F8D" w14:textId="77777777" w:rsidR="00C22181" w:rsidRDefault="00495C48" w:rsidP="00C22181">
      <w:pPr>
        <w:pStyle w:val="a0"/>
        <w:ind w:firstLine="480"/>
      </w:pPr>
      <w:r>
        <w:rPr>
          <w:rFonts w:hint="eastAsia"/>
        </w:rPr>
        <w:t>第二步：</w:t>
      </w:r>
      <w:r w:rsidR="00C22181">
        <w:rPr>
          <w:rFonts w:hint="eastAsia"/>
        </w:rPr>
        <w:t>接下来就是交替的行列中间频谱的迭代，</w:t>
      </w:r>
      <w:r w:rsidR="002A22D3">
        <w:fldChar w:fldCharType="begin"/>
      </w:r>
      <w:r w:rsidR="002A22D3">
        <w:instrText xml:space="preserve"> REF _Ref275698436 \h \* MERGEFORMAT </w:instrText>
      </w:r>
      <w:r w:rsidR="002A22D3">
        <w:fldChar w:fldCharType="separate"/>
      </w:r>
      <w:r w:rsidR="00041A00" w:rsidRPr="00041A00">
        <w:rPr>
          <w:rFonts w:hint="eastAsia"/>
          <w:szCs w:val="24"/>
        </w:rPr>
        <w:t>图</w:t>
      </w:r>
      <w:r w:rsidR="00041A00" w:rsidRPr="00041A00">
        <w:rPr>
          <w:szCs w:val="24"/>
        </w:rPr>
        <w:t>5</w:t>
      </w:r>
      <w:r w:rsidR="002A22D3">
        <w:fldChar w:fldCharType="end"/>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A22D3">
        <w:fldChar w:fldCharType="begin"/>
      </w:r>
      <w:r w:rsidR="002A22D3">
        <w:instrText xml:space="preserve"> REF _Ref275698436 \h \* MERGEFORMAT </w:instrText>
      </w:r>
      <w:r w:rsidR="002A22D3">
        <w:fldChar w:fldCharType="separate"/>
      </w:r>
      <w:r w:rsidR="00041A00" w:rsidRPr="00041A00">
        <w:rPr>
          <w:rFonts w:hint="eastAsia"/>
          <w:szCs w:val="24"/>
        </w:rPr>
        <w:t>图</w:t>
      </w:r>
      <w:r w:rsidR="00041A00" w:rsidRPr="00041A00">
        <w:rPr>
          <w:szCs w:val="24"/>
        </w:rPr>
        <w:t>5</w:t>
      </w:r>
      <w:r w:rsidR="002A22D3">
        <w:fldChar w:fldCharType="end"/>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lastRenderedPageBreak/>
        <w:t>i</w:t>
      </w:r>
      <w:r w:rsidR="006E0CCD">
        <w:rPr>
          <w:rFonts w:hint="eastAsia"/>
        </w:rPr>
        <w:t>行行采样中间频谱，其更新方法为：</w:t>
      </w:r>
    </w:p>
    <w:p w14:paraId="008AE05B" w14:textId="77777777" w:rsidR="006E0CCD" w:rsidRDefault="006E0CCD" w:rsidP="006E0CCD">
      <w:pPr>
        <w:pStyle w:val="MTDisplayEquation"/>
      </w:pPr>
      <w:r>
        <w:tab/>
      </w:r>
      <w:r w:rsidR="00D72E95">
        <w:rPr>
          <w:position w:val="-14"/>
        </w:rPr>
        <w:pict w14:anchorId="3A123D2E">
          <v:shape id="_x0000_i1057" type="#_x0000_t75" style="width:90pt;height:21pt">
            <v:imagedata r:id="rId4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3</w:instrText>
        </w:r>
      </w:fldSimple>
      <w:r>
        <w:instrText>.</w:instrText>
      </w:r>
      <w:fldSimple w:instr=" SEQ MTEqn \c \* Arabic \* MERGEFORMAT ">
        <w:r w:rsidR="00041A00">
          <w:rPr>
            <w:noProof/>
          </w:rPr>
          <w:instrText>5</w:instrText>
        </w:r>
      </w:fldSimple>
      <w:r>
        <w:instrText>)</w:instrText>
      </w:r>
      <w:r w:rsidR="00C90C03">
        <w:fldChar w:fldCharType="end"/>
      </w:r>
    </w:p>
    <w:p w14:paraId="6ACDA526" w14:textId="7777777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2A22D3">
        <w:fldChar w:fldCharType="begin"/>
      </w:r>
      <w:r w:rsidR="002A22D3">
        <w:instrText xml:space="preserve"> REF _Ref275698436 \h \* MERGEFORMAT </w:instrText>
      </w:r>
      <w:r w:rsidR="002A22D3">
        <w:fldChar w:fldCharType="separate"/>
      </w:r>
      <w:r w:rsidR="00041A00" w:rsidRPr="00041A00">
        <w:rPr>
          <w:rFonts w:hint="eastAsia"/>
          <w:sz w:val="24"/>
        </w:rPr>
        <w:t>图</w:t>
      </w:r>
      <w:r w:rsidR="00041A00" w:rsidRPr="00041A00">
        <w:rPr>
          <w:sz w:val="24"/>
        </w:rPr>
        <w:t>5</w:t>
      </w:r>
      <w:r w:rsidR="002A22D3">
        <w:fldChar w:fldCharType="end"/>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6E459572" w14:textId="77777777" w:rsidR="00247B67" w:rsidRDefault="00247B67" w:rsidP="0075496E">
      <w:pPr>
        <w:spacing w:line="360" w:lineRule="auto"/>
        <w:rPr>
          <w:sz w:val="24"/>
        </w:rPr>
      </w:pPr>
      <w:r>
        <w:rPr>
          <w:rFonts w:hint="eastAsia"/>
          <w:sz w:val="24"/>
        </w:rPr>
        <w:tab/>
      </w: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2A22D3">
        <w:fldChar w:fldCharType="begin"/>
      </w:r>
      <w:r w:rsidR="002A22D3">
        <w:instrText xml:space="preserve"> REF _Ref275698436 \h \* MERGEFORMAT </w:instrText>
      </w:r>
      <w:r w:rsidR="002A22D3">
        <w:fldChar w:fldCharType="separate"/>
      </w:r>
      <w:r w:rsidR="00041A00" w:rsidRPr="00041A00">
        <w:rPr>
          <w:rFonts w:hint="eastAsia"/>
          <w:sz w:val="24"/>
        </w:rPr>
        <w:t>图</w:t>
      </w:r>
      <w:r w:rsidR="00041A00" w:rsidRPr="00041A00">
        <w:rPr>
          <w:sz w:val="24"/>
        </w:rPr>
        <w:t>5</w:t>
      </w:r>
      <w:r w:rsidR="002A22D3">
        <w:fldChar w:fldCharType="end"/>
      </w:r>
      <w:r w:rsidR="00A20CF3" w:rsidRPr="00A432E6">
        <w:rPr>
          <w:rFonts w:hint="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A22D3">
        <w:fldChar w:fldCharType="begin"/>
      </w:r>
      <w:r w:rsidR="002A22D3">
        <w:instrText xml:space="preserve"> REF _Ref275698436 \h \* MERGEFORMAT </w:instrText>
      </w:r>
      <w:r w:rsidR="002A22D3">
        <w:fldChar w:fldCharType="separate"/>
      </w:r>
      <w:r w:rsidR="00041A00" w:rsidRPr="00041A00">
        <w:rPr>
          <w:rFonts w:hint="eastAsia"/>
          <w:sz w:val="24"/>
        </w:rPr>
        <w:t>图</w:t>
      </w:r>
      <w:r w:rsidR="00041A00" w:rsidRPr="00041A00">
        <w:rPr>
          <w:sz w:val="24"/>
        </w:rPr>
        <w:t>5</w:t>
      </w:r>
      <w:r w:rsidR="002A22D3">
        <w:fldChar w:fldCharType="end"/>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A22D3">
        <w:fldChar w:fldCharType="begin"/>
      </w:r>
      <w:r w:rsidR="002A22D3">
        <w:instrText xml:space="preserve"> REF _Ref275698436 \h \* MERGEFORMAT </w:instrText>
      </w:r>
      <w:r w:rsidR="002A22D3">
        <w:fldChar w:fldCharType="separate"/>
      </w:r>
      <w:r w:rsidR="00041A00" w:rsidRPr="00041A00">
        <w:rPr>
          <w:rFonts w:hint="eastAsia"/>
          <w:sz w:val="24"/>
        </w:rPr>
        <w:t>图</w:t>
      </w:r>
      <w:r w:rsidR="00041A00" w:rsidRPr="00041A00">
        <w:rPr>
          <w:sz w:val="24"/>
        </w:rPr>
        <w:t>5</w:t>
      </w:r>
      <w:r w:rsidR="002A22D3">
        <w:fldChar w:fldCharType="end"/>
      </w:r>
      <w:r w:rsidR="00590AF2" w:rsidRPr="00A432E6">
        <w:rPr>
          <w:rFonts w:hint="eastAsia"/>
          <w:sz w:val="24"/>
        </w:rPr>
        <w:t>(b)</w:t>
      </w:r>
      <w:r w:rsidR="00590AF2">
        <w:rPr>
          <w:rFonts w:hint="eastAsia"/>
          <w:sz w:val="24"/>
        </w:rPr>
        <w:t>的行迭代中，分别恢复了这两列的一个稀疏频率，并更新了行采样中间频谱，使得</w:t>
      </w:r>
      <w:r w:rsidR="002A22D3">
        <w:fldChar w:fldCharType="begin"/>
      </w:r>
      <w:r w:rsidR="002A22D3">
        <w:instrText xml:space="preserve"> REF _Ref275698436 \h \* MERGEFORMAT </w:instrText>
      </w:r>
      <w:r w:rsidR="002A22D3">
        <w:fldChar w:fldCharType="separate"/>
      </w:r>
      <w:r w:rsidR="00041A00" w:rsidRPr="00041A00">
        <w:rPr>
          <w:rFonts w:hint="eastAsia"/>
          <w:sz w:val="24"/>
        </w:rPr>
        <w:t>图</w:t>
      </w:r>
      <w:r w:rsidR="00041A00" w:rsidRPr="00041A00">
        <w:rPr>
          <w:sz w:val="24"/>
        </w:rPr>
        <w:t>5</w:t>
      </w:r>
      <w:r w:rsidR="002A22D3">
        <w:fldChar w:fldCharType="end"/>
      </w:r>
      <w:r w:rsidR="00590AF2" w:rsidRPr="00A432E6">
        <w:rPr>
          <w:rFonts w:hint="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7E831858" w14:textId="77777777" w:rsidR="00590AF2" w:rsidRPr="00734E7F" w:rsidRDefault="00590AF2" w:rsidP="0075496E">
      <w:pPr>
        <w:spacing w:line="360" w:lineRule="auto"/>
        <w:rPr>
          <w:sz w:val="24"/>
        </w:rPr>
      </w:pPr>
      <w:r>
        <w:rPr>
          <w:rFonts w:hint="eastAsia"/>
          <w:sz w:val="24"/>
        </w:rPr>
        <w:tab/>
      </w:r>
      <w:r>
        <w:rPr>
          <w:rFonts w:hint="eastAsia"/>
          <w:sz w:val="24"/>
        </w:rPr>
        <w:t>第四步：重复第二，三步的迭代过程，直到所有的稀疏频率被计算完成。</w:t>
      </w:r>
    </w:p>
    <w:p w14:paraId="0649D166" w14:textId="5F6D3A8A" w:rsidR="00225827" w:rsidRDefault="00DE78CB" w:rsidP="00B46EDF">
      <w:pPr>
        <w:pStyle w:val="a0"/>
        <w:keepNext/>
        <w:ind w:left="221" w:firstLineChars="83" w:firstLine="199"/>
      </w:pPr>
      <w:r>
        <w:pict w14:anchorId="68C1E872">
          <v:shape id="_x0000_i1058" type="#_x0000_t75" style="width:423pt;height:282.75pt">
            <v:imagedata r:id="rId47" o:title="QQ截图20140915200843"/>
          </v:shape>
        </w:pict>
      </w:r>
    </w:p>
    <w:p w14:paraId="58F2D90C" w14:textId="737637D4" w:rsidR="00BB6F33" w:rsidRPr="007979CD" w:rsidRDefault="00225827" w:rsidP="0005476C">
      <w:pPr>
        <w:pStyle w:val="a1"/>
        <w:rPr>
          <w:sz w:val="22"/>
          <w:szCs w:val="22"/>
        </w:rPr>
      </w:pPr>
      <w:bookmarkStart w:id="42" w:name="_Ref275698436"/>
      <w:bookmarkStart w:id="43" w:name="_Ref275698404"/>
      <w:bookmarkStart w:id="44" w:name="_Toc278102105"/>
      <w:bookmarkStart w:id="45" w:name="_Toc278390027"/>
      <w:r w:rsidRPr="007979CD">
        <w:rPr>
          <w:rFonts w:hint="eastAsia"/>
          <w:sz w:val="22"/>
          <w:szCs w:val="22"/>
        </w:rPr>
        <w:t>图</w:t>
      </w:r>
      <w:r w:rsidR="00C90C03" w:rsidRPr="007979CD">
        <w:rPr>
          <w:sz w:val="22"/>
          <w:szCs w:val="22"/>
        </w:rPr>
        <w:fldChar w:fldCharType="begin"/>
      </w:r>
      <w:r w:rsidR="00F645A7" w:rsidRPr="007979CD">
        <w:rPr>
          <w:sz w:val="22"/>
          <w:szCs w:val="22"/>
        </w:rPr>
        <w:instrText xml:space="preserve"> SEQ </w:instrText>
      </w:r>
      <w:r w:rsidR="00F645A7" w:rsidRPr="007979CD">
        <w:rPr>
          <w:rFonts w:hint="eastAsia"/>
          <w:sz w:val="22"/>
          <w:szCs w:val="22"/>
        </w:rPr>
        <w:instrText>图</w:instrText>
      </w:r>
      <w:r w:rsidR="00F645A7" w:rsidRPr="007979CD">
        <w:rPr>
          <w:rFonts w:hint="eastAsia"/>
          <w:sz w:val="22"/>
          <w:szCs w:val="22"/>
        </w:rPr>
        <w:instrText xml:space="preserve"> \* ARABIC</w:instrText>
      </w:r>
      <w:r w:rsidR="00C90C03" w:rsidRPr="007979CD">
        <w:rPr>
          <w:sz w:val="22"/>
          <w:szCs w:val="22"/>
        </w:rPr>
        <w:fldChar w:fldCharType="separate"/>
      </w:r>
      <w:r w:rsidR="00041A00">
        <w:rPr>
          <w:noProof/>
          <w:sz w:val="22"/>
          <w:szCs w:val="22"/>
        </w:rPr>
        <w:t>5</w:t>
      </w:r>
      <w:r w:rsidR="00C90C03" w:rsidRPr="007979CD">
        <w:rPr>
          <w:sz w:val="22"/>
          <w:szCs w:val="22"/>
        </w:rPr>
        <w:fldChar w:fldCharType="end"/>
      </w:r>
      <w:bookmarkEnd w:id="42"/>
      <w:r w:rsidR="007979CD" w:rsidRPr="007979CD">
        <w:rPr>
          <w:rFonts w:hint="eastAsia"/>
          <w:sz w:val="22"/>
          <w:szCs w:val="22"/>
        </w:rPr>
        <w:t xml:space="preserve">  </w:t>
      </w:r>
      <w:r w:rsidRPr="007979CD">
        <w:rPr>
          <w:rFonts w:hint="eastAsia"/>
          <w:sz w:val="22"/>
          <w:szCs w:val="22"/>
        </w:rPr>
        <w:t>二维</w:t>
      </w:r>
      <w:r w:rsidRPr="007979CD">
        <w:rPr>
          <w:rFonts w:hint="eastAsia"/>
          <w:i/>
          <w:sz w:val="22"/>
          <w:szCs w:val="22"/>
        </w:rPr>
        <w:t>one-sparse</w:t>
      </w:r>
      <w:r w:rsidRPr="007979CD">
        <w:rPr>
          <w:rFonts w:hint="eastAsia"/>
          <w:sz w:val="22"/>
          <w:szCs w:val="22"/>
        </w:rPr>
        <w:t>稀疏频谱恢复算法</w:t>
      </w:r>
      <w:bookmarkEnd w:id="43"/>
      <w:bookmarkEnd w:id="44"/>
      <w:bookmarkEnd w:id="45"/>
    </w:p>
    <w:p w14:paraId="777D7487" w14:textId="77777777" w:rsidR="00C77795" w:rsidRDefault="00FA41D2" w:rsidP="00F22594">
      <w:pPr>
        <w:pStyle w:val="a0"/>
        <w:ind w:firstLine="480"/>
      </w:pPr>
      <w:r>
        <w:rPr>
          <w:rFonts w:hint="eastAsia"/>
        </w:rPr>
        <w:t>算法简洁高效，充分利用了二维矩阵信号的特点，通过</w:t>
      </w:r>
      <w:r w:rsidR="001F6EA7">
        <w:rPr>
          <w:rFonts w:hint="eastAsia"/>
          <w:i/>
        </w:rPr>
        <w:t>log</w:t>
      </w:r>
      <w:r w:rsidR="00371091">
        <w:rPr>
          <w:rFonts w:hint="eastAsia"/>
          <w:i/>
        </w:rPr>
        <w:t>N</w:t>
      </w:r>
      <w:r w:rsidR="001F6EA7">
        <w:rPr>
          <w:rFonts w:hint="eastAsia"/>
        </w:rPr>
        <w:t>次</w:t>
      </w:r>
      <w:r w:rsidR="00B46EDF">
        <w:rPr>
          <w:rFonts w:hint="eastAsia"/>
        </w:rPr>
        <w:t>行列交替迭代和反</w:t>
      </w:r>
      <w:r w:rsidR="00B46EDF">
        <w:rPr>
          <w:rFonts w:hint="eastAsia"/>
        </w:rPr>
        <w:lastRenderedPageBreak/>
        <w:t>馈更新。</w:t>
      </w:r>
      <w:r>
        <w:rPr>
          <w:rFonts w:hint="eastAsia"/>
        </w:rPr>
        <w:t>使用</w:t>
      </w:r>
      <w:r w:rsidRPr="00B46EDF">
        <w:rPr>
          <w:rFonts w:hint="eastAsia"/>
          <w:i/>
        </w:rPr>
        <w:t>OFDM</w:t>
      </w:r>
      <w:r>
        <w:rPr>
          <w:rFonts w:hint="eastAsia"/>
        </w:rPr>
        <w:t>方法快速定位恢复稀疏频谱，整个算法运行时间复杂度为</w:t>
      </w:r>
      <w:r w:rsidR="00371091" w:rsidRPr="00371091">
        <w:rPr>
          <w:rFonts w:hint="eastAsia"/>
          <w:i/>
        </w:rPr>
        <w:t>O(nlogN)</w:t>
      </w:r>
      <w:r w:rsidR="001F6EA7">
        <w:t>;</w:t>
      </w:r>
    </w:p>
    <w:p w14:paraId="22EC50B6" w14:textId="77777777" w:rsidR="00AE211E" w:rsidRPr="00AB6093" w:rsidRDefault="00AE211E" w:rsidP="00F22594">
      <w:pPr>
        <w:pStyle w:val="a0"/>
        <w:ind w:firstLineChars="0" w:firstLine="0"/>
        <w:rPr>
          <w:i/>
        </w:rPr>
      </w:pPr>
      <w:r>
        <w:rPr>
          <w:rFonts w:hint="eastAsia"/>
        </w:rPr>
        <w:t>算法详细伪代码见附录</w:t>
      </w:r>
      <w:r w:rsidR="00B46EDF">
        <w:rPr>
          <w:rFonts w:hint="eastAsia"/>
        </w:rPr>
        <w:t>1</w:t>
      </w:r>
      <w:r>
        <w:rPr>
          <w:rFonts w:hint="eastAsia"/>
        </w:rPr>
        <w:t>;</w:t>
      </w:r>
    </w:p>
    <w:p w14:paraId="5EE11EB9" w14:textId="77777777" w:rsidR="00C77795" w:rsidRPr="00610D8F" w:rsidRDefault="00371091" w:rsidP="00F22594">
      <w:pPr>
        <w:pStyle w:val="a0"/>
        <w:ind w:firstLineChars="0" w:firstLine="482"/>
      </w:pPr>
      <w:r>
        <w:rPr>
          <w:rFonts w:hint="eastAsia"/>
        </w:rPr>
        <w:t>以上算法思想必须满足</w:t>
      </w:r>
      <w:r w:rsidR="00C77795">
        <w:rPr>
          <w:rFonts w:hint="eastAsia"/>
        </w:rPr>
        <w:t>对二维频谱稀疏度</w:t>
      </w:r>
      <w:r w:rsidRPr="00371091">
        <w:rPr>
          <w:rFonts w:hint="eastAsia"/>
          <w:i/>
        </w:rPr>
        <w:t>k=an</w:t>
      </w:r>
      <w:r w:rsidR="00C77795">
        <w:rPr>
          <w:rFonts w:hint="eastAsia"/>
        </w:rPr>
        <w:t>,</w:t>
      </w:r>
      <w:r w:rsidR="00C77795" w:rsidRPr="00A12E90">
        <w:rPr>
          <w:rFonts w:hint="eastAsia"/>
          <w:i/>
        </w:rPr>
        <w:t>a&lt;1</w:t>
      </w:r>
      <w:r>
        <w:rPr>
          <w:rFonts w:hint="eastAsia"/>
        </w:rPr>
        <w:t>的理想</w:t>
      </w:r>
      <w:r w:rsidR="00C77795">
        <w:rPr>
          <w:rFonts w:hint="eastAsia"/>
        </w:rPr>
        <w:t>设想，</w:t>
      </w:r>
      <w:r>
        <w:rPr>
          <w:rFonts w:hint="eastAsia"/>
        </w:rPr>
        <w:t>并且，其存在的一个最大的问题是：</w:t>
      </w:r>
      <w:r w:rsidR="00610D8F">
        <w:rPr>
          <w:rFonts w:hint="eastAsia"/>
        </w:rPr>
        <w:t>算法本身不收敛</w:t>
      </w:r>
      <w:r>
        <w:rPr>
          <w:rFonts w:hint="eastAsia"/>
        </w:rPr>
        <w:t>。</w:t>
      </w:r>
      <w:r w:rsidR="00610D8F">
        <w:rPr>
          <w:rFonts w:hint="eastAsia"/>
        </w:rPr>
        <w:t>另外</w:t>
      </w:r>
      <w:r w:rsidR="005576DA">
        <w:rPr>
          <w:rFonts w:hint="eastAsia"/>
        </w:rPr>
        <w:t>例如</w:t>
      </w:r>
      <w:r w:rsidR="00610D8F">
        <w:rPr>
          <w:rFonts w:hint="eastAsia"/>
        </w:rPr>
        <w:t>迭代次数无法确定，伪代码中取</w:t>
      </w:r>
      <w:r w:rsidR="00610D8F" w:rsidRPr="00610D8F">
        <w:rPr>
          <w:rFonts w:hint="eastAsia"/>
          <w:i/>
        </w:rPr>
        <w:t>Clog</w:t>
      </w:r>
      <w:r>
        <w:rPr>
          <w:rFonts w:hint="eastAsia"/>
          <w:i/>
        </w:rPr>
        <w:t>N</w:t>
      </w:r>
      <w:r w:rsidR="00AE211E">
        <w:rPr>
          <w:rFonts w:hint="eastAsia"/>
        </w:rPr>
        <w:t>其实是迭代次数的一个上界</w:t>
      </w:r>
      <w:r w:rsidR="00AE211E">
        <w:rPr>
          <w:rFonts w:hint="eastAsia"/>
        </w:rPr>
        <w:t>,</w:t>
      </w:r>
      <w:r w:rsidR="00AE211E">
        <w:rPr>
          <w:rFonts w:hint="eastAsia"/>
        </w:rPr>
        <w:t>以保证足够的迭代次数。</w:t>
      </w:r>
    </w:p>
    <w:p w14:paraId="7D64796B"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033A90">
        <w:rPr>
          <w:rFonts w:hint="eastAsia"/>
        </w:rPr>
        <w:t>如下图所示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1292F263" w14:textId="77777777" w:rsidR="00033A90" w:rsidRDefault="00DE78CB" w:rsidP="00F22594">
      <w:pPr>
        <w:pStyle w:val="a0"/>
        <w:keepNext/>
        <w:spacing w:line="240" w:lineRule="auto"/>
        <w:ind w:firstLineChars="0" w:firstLine="480"/>
        <w:jc w:val="center"/>
      </w:pPr>
      <w:r>
        <w:pict w14:anchorId="71FF5C57">
          <v:shape id="_x0000_i1059" type="#_x0000_t75" style="width:306.75pt;height:172.5pt">
            <v:imagedata r:id="rId48" o:title="QQ截图20140915200936"/>
          </v:shape>
        </w:pict>
      </w:r>
    </w:p>
    <w:p w14:paraId="2A6984D3" w14:textId="130C43D2" w:rsidR="00033A90" w:rsidRPr="007979CD" w:rsidRDefault="00033A90" w:rsidP="00F22594">
      <w:pPr>
        <w:pStyle w:val="a1"/>
      </w:pPr>
      <w:bookmarkStart w:id="46" w:name="_Ref275724655"/>
      <w:bookmarkStart w:id="47" w:name="_Ref275869582"/>
      <w:bookmarkStart w:id="48" w:name="_Toc278102106"/>
      <w:bookmarkStart w:id="49" w:name="_Toc278390028"/>
      <w:r w:rsidRPr="007979CD">
        <w:rPr>
          <w:rFonts w:hint="eastAsia"/>
        </w:rPr>
        <w:t>图</w:t>
      </w:r>
      <w:r w:rsidR="00C90C03" w:rsidRPr="007979CD">
        <w:fldChar w:fldCharType="begin"/>
      </w:r>
      <w:r w:rsidR="00F645A7" w:rsidRPr="007979CD">
        <w:instrText xml:space="preserve"> SEQ </w:instrText>
      </w:r>
      <w:r w:rsidR="00F645A7" w:rsidRPr="007979CD">
        <w:rPr>
          <w:rFonts w:hint="eastAsia"/>
        </w:rPr>
        <w:instrText>图</w:instrText>
      </w:r>
      <w:r w:rsidR="00F645A7" w:rsidRPr="007979CD">
        <w:rPr>
          <w:rFonts w:hint="eastAsia"/>
        </w:rPr>
        <w:instrText xml:space="preserve"> \* ARABIC</w:instrText>
      </w:r>
      <w:r w:rsidR="00C90C03" w:rsidRPr="007979CD">
        <w:fldChar w:fldCharType="separate"/>
      </w:r>
      <w:r w:rsidR="00041A00">
        <w:rPr>
          <w:noProof/>
        </w:rPr>
        <w:t>6</w:t>
      </w:r>
      <w:r w:rsidR="00C90C03" w:rsidRPr="007979CD">
        <w:fldChar w:fldCharType="end"/>
      </w:r>
      <w:bookmarkEnd w:id="46"/>
      <w:r w:rsidR="007979CD" w:rsidRPr="007979CD">
        <w:rPr>
          <w:rFonts w:hint="eastAsia"/>
        </w:rPr>
        <w:t xml:space="preserve">  </w:t>
      </w:r>
      <w:r w:rsidRPr="007979CD">
        <w:rPr>
          <w:rFonts w:hint="eastAsia"/>
        </w:rPr>
        <w:t>算法不收敛情形稀疏频谱分布</w:t>
      </w:r>
      <w:bookmarkEnd w:id="47"/>
      <w:bookmarkEnd w:id="48"/>
      <w:bookmarkEnd w:id="49"/>
    </w:p>
    <w:p w14:paraId="2D1969B8" w14:textId="77777777" w:rsidR="00033A90" w:rsidRDefault="00D61FBE" w:rsidP="00F22594">
      <w:pPr>
        <w:pStyle w:val="a0"/>
        <w:ind w:firstLine="480"/>
      </w:pPr>
      <w:r>
        <w:rPr>
          <w:rFonts w:hint="eastAsia"/>
        </w:rPr>
        <w:t>如</w:t>
      </w:r>
      <w:r w:rsidR="002A22D3">
        <w:fldChar w:fldCharType="begin"/>
      </w:r>
      <w:r w:rsidR="002A22D3">
        <w:instrText xml:space="preserve"> REF _Ref275724655 \h \* MERGEFORMAT </w:instrText>
      </w:r>
      <w:r w:rsidR="002A22D3">
        <w:fldChar w:fldCharType="separate"/>
      </w:r>
      <w:r w:rsidR="00041A00" w:rsidRPr="00041A00">
        <w:rPr>
          <w:rFonts w:hint="eastAsia"/>
          <w:szCs w:val="24"/>
        </w:rPr>
        <w:t>图</w:t>
      </w:r>
      <w:r w:rsidR="00041A00" w:rsidRPr="00041A00">
        <w:rPr>
          <w:szCs w:val="24"/>
        </w:rPr>
        <w:t>6</w:t>
      </w:r>
      <w:r w:rsidR="002A22D3">
        <w:fldChar w:fldCharType="end"/>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w:t>
      </w:r>
      <w:r w:rsidR="00371091">
        <w:rPr>
          <w:rFonts w:hint="eastAsia"/>
        </w:rPr>
        <w:t>无法恢复任何稀疏频率</w:t>
      </w:r>
      <w:r w:rsidR="005E0816">
        <w:rPr>
          <w:rFonts w:hint="eastAsia"/>
        </w:rPr>
        <w:t>，之后每次迭代的情况相同，直到迭代完成。</w:t>
      </w:r>
    </w:p>
    <w:p w14:paraId="42F9943B" w14:textId="77777777" w:rsidR="005E0816" w:rsidRDefault="005E0816" w:rsidP="00F22594">
      <w:pPr>
        <w:pStyle w:val="a0"/>
        <w:ind w:firstLine="480"/>
      </w:pPr>
      <w:r>
        <w:rPr>
          <w:rFonts w:hint="eastAsia"/>
        </w:rPr>
        <w:t>上述不收敛情形稀疏分布的特点是</w:t>
      </w:r>
      <w:r w:rsidR="00BF65EB">
        <w:rPr>
          <w:rFonts w:hint="eastAsia"/>
        </w:rPr>
        <w:t>，稀疏频率</w:t>
      </w:r>
      <w:r w:rsidR="00044A41">
        <w:rPr>
          <w:rFonts w:hint="eastAsia"/>
        </w:rPr>
        <w:t>按行或列的方向构成一个闭环，</w:t>
      </w:r>
      <w:r w:rsidR="00BF65EB">
        <w:rPr>
          <w:rFonts w:hint="eastAsia"/>
        </w:rPr>
        <w:t>任何稀疏的行或列都有超过一个幅值</w:t>
      </w:r>
      <w:r w:rsidR="00D80C5A">
        <w:rPr>
          <w:rFonts w:hint="eastAsia"/>
        </w:rPr>
        <w:t>不为零的频率，并且无法通过其他方向的迭代来降解。</w:t>
      </w:r>
      <w:r w:rsidR="00D80C5A">
        <w:rPr>
          <w:rFonts w:hint="eastAsia"/>
        </w:rPr>
        <w:t>MIT</w:t>
      </w:r>
      <w:r w:rsidR="00D80C5A">
        <w:rPr>
          <w:rFonts w:hint="eastAsia"/>
        </w:rPr>
        <w:t>的文章中</w:t>
      </w:r>
      <w:r w:rsidR="00BF65EB">
        <w:rPr>
          <w:rFonts w:hint="eastAsia"/>
        </w:rPr>
        <w:t>分析了这个不收敛情形，并通过本节一开始的两个假设来控制这种情形发生的概率是一个小概率事件</w:t>
      </w:r>
      <w:r w:rsidR="00BF65EB">
        <w:rPr>
          <w:rFonts w:hint="eastAsia"/>
          <w:vertAlign w:val="superscript"/>
        </w:rPr>
        <w:t>[3]</w:t>
      </w:r>
      <w:r w:rsidR="00AE0926">
        <w:rPr>
          <w:rFonts w:hint="eastAsia"/>
        </w:rPr>
        <w:t>。</w:t>
      </w:r>
      <w:r w:rsidR="00BF65EB">
        <w:rPr>
          <w:rFonts w:hint="eastAsia"/>
        </w:rPr>
        <w:t>这样做带来的问题是，虽然假设保证了算法的成功的概率，但对两个假设的强烈约束限制了其可以使用的范围。</w:t>
      </w:r>
      <w:r w:rsidR="001741BB">
        <w:rPr>
          <w:rFonts w:hint="eastAsia"/>
        </w:rPr>
        <w:t>稀疏度限制为只能是小于等于行宽或列高，因此这只能看做是一个理想算法。</w:t>
      </w:r>
    </w:p>
    <w:p w14:paraId="7BB873D8" w14:textId="77777777"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w:t>
      </w:r>
      <w:r>
        <w:rPr>
          <w:rFonts w:hint="eastAsia"/>
        </w:rPr>
        <w:lastRenderedPageBreak/>
        <w:t>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1A2AC7">
        <w:rPr>
          <w:rFonts w:hint="eastAsia"/>
        </w:rPr>
        <w:t>，</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6E41328E"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563D72FC" w14:textId="77777777" w:rsidR="00096FEF" w:rsidRDefault="004D7D2E" w:rsidP="004D7D2E">
      <w:pPr>
        <w:pStyle w:val="2"/>
        <w:spacing w:before="156" w:after="156"/>
      </w:pPr>
      <w:bookmarkStart w:id="50" w:name="_Toc278457889"/>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50"/>
    </w:p>
    <w:p w14:paraId="0E712210"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25348499"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行列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t>实现，因此这里称为行列</w:t>
      </w:r>
      <w:r w:rsidR="00F94BB0" w:rsidRPr="00F94BB0">
        <w:rPr>
          <w:rFonts w:hint="eastAsia"/>
          <w:i/>
        </w:rPr>
        <w:t>BitSet</w:t>
      </w:r>
      <w:r w:rsidR="00F94BB0">
        <w:rPr>
          <w:rFonts w:hint="eastAsia"/>
        </w:rPr>
        <w:t>标识。</w:t>
      </w:r>
    </w:p>
    <w:p w14:paraId="6ACFB1AE" w14:textId="7777777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A22D3">
        <w:fldChar w:fldCharType="begin"/>
      </w:r>
      <w:r w:rsidR="002A22D3">
        <w:instrText xml:space="preserve"> REF _Ref275698436 \h \* MERGEFORMAT </w:instrText>
      </w:r>
      <w:r w:rsidR="002A22D3">
        <w:fldChar w:fldCharType="separate"/>
      </w:r>
      <w:r w:rsidR="00041A00" w:rsidRPr="00041A00">
        <w:rPr>
          <w:rFonts w:hint="eastAsia"/>
          <w:szCs w:val="24"/>
        </w:rPr>
        <w:t>图</w:t>
      </w:r>
      <w:r w:rsidR="00041A00" w:rsidRPr="00041A00">
        <w:rPr>
          <w:szCs w:val="24"/>
        </w:rPr>
        <w:t>5</w:t>
      </w:r>
      <w:r w:rsidR="002A22D3">
        <w:fldChar w:fldCharType="end"/>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A22D3">
        <w:fldChar w:fldCharType="begin"/>
      </w:r>
      <w:r w:rsidR="002A22D3">
        <w:instrText xml:space="preserve"> REF _Ref275698436 \h \* MERGEFORMAT </w:instrText>
      </w:r>
      <w:r w:rsidR="002A22D3">
        <w:fldChar w:fldCharType="separate"/>
      </w:r>
      <w:r w:rsidR="00041A00" w:rsidRPr="00041A00">
        <w:rPr>
          <w:rFonts w:hint="eastAsia"/>
          <w:szCs w:val="24"/>
        </w:rPr>
        <w:t>图</w:t>
      </w:r>
      <w:r w:rsidR="00041A00" w:rsidRPr="00041A00">
        <w:rPr>
          <w:szCs w:val="24"/>
        </w:rPr>
        <w:t>5</w:t>
      </w:r>
      <w:r w:rsidR="002A22D3">
        <w:fldChar w:fldCharType="end"/>
      </w:r>
      <w:r w:rsidR="00330EE7" w:rsidRPr="00A432E6">
        <w:rPr>
          <w:rFonts w:hint="eastAsia"/>
          <w:szCs w:val="24"/>
        </w:rPr>
        <w:t>(c)</w:t>
      </w:r>
      <w:r w:rsidR="00330EE7">
        <w:rPr>
          <w:rFonts w:hint="eastAsia"/>
          <w:szCs w:val="24"/>
        </w:rPr>
        <w:t>迭代完成后行列标识的状态如图所示。</w:t>
      </w:r>
    </w:p>
    <w:p w14:paraId="3CE040B8"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021FAAE3" w14:textId="77777777" w:rsidR="0057253D" w:rsidRDefault="00DE78CB" w:rsidP="0057253D">
      <w:pPr>
        <w:pStyle w:val="a0"/>
        <w:keepNext/>
        <w:ind w:firstLineChars="0" w:firstLine="0"/>
        <w:jc w:val="center"/>
      </w:pPr>
      <w:r>
        <w:lastRenderedPageBreak/>
        <w:pict w14:anchorId="6C866A44">
          <v:shape id="_x0000_i1060" type="#_x0000_t75" style="width:190.5pt;height:197.25pt">
            <v:imagedata r:id="rId49" o:title="2Dbitset"/>
          </v:shape>
        </w:pict>
      </w:r>
    </w:p>
    <w:p w14:paraId="13EB8A5A" w14:textId="093EF8E7" w:rsidR="00416E8C" w:rsidRPr="007979CD" w:rsidRDefault="0057253D" w:rsidP="0057253D">
      <w:pPr>
        <w:pStyle w:val="a1"/>
      </w:pPr>
      <w:bookmarkStart w:id="51" w:name="_Toc278390029"/>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041A00">
        <w:rPr>
          <w:noProof/>
        </w:rPr>
        <w:t>7</w:t>
      </w:r>
      <w:r w:rsidR="00C90C03" w:rsidRPr="007979CD">
        <w:fldChar w:fldCharType="end"/>
      </w:r>
      <w:r w:rsidR="007979CD" w:rsidRPr="007979CD">
        <w:rPr>
          <w:rFonts w:hint="eastAsia"/>
        </w:rPr>
        <w:t xml:space="preserve">  </w:t>
      </w:r>
      <w:r w:rsidRPr="007979CD">
        <w:rPr>
          <w:rFonts w:hint="eastAsia"/>
        </w:rPr>
        <w:t>加入行列标识的迭代</w:t>
      </w:r>
      <w:bookmarkEnd w:id="51"/>
    </w:p>
    <w:p w14:paraId="4E2767E7" w14:textId="77777777"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A22D3">
        <w:fldChar w:fldCharType="begin"/>
      </w:r>
      <w:r w:rsidR="002A22D3">
        <w:instrText xml:space="preserve"> REF _Ref275724655 \h  \* MERGEFORMAT </w:instrText>
      </w:r>
      <w:r w:rsidR="002A22D3">
        <w:fldChar w:fldCharType="separate"/>
      </w:r>
      <w:r w:rsidR="00041A00" w:rsidRPr="00041A00">
        <w:rPr>
          <w:rFonts w:hint="eastAsia"/>
          <w:szCs w:val="24"/>
        </w:rPr>
        <w:t>图</w:t>
      </w:r>
      <w:r w:rsidR="00041A00" w:rsidRPr="00041A00">
        <w:rPr>
          <w:szCs w:val="24"/>
        </w:rPr>
        <w:t>6</w:t>
      </w:r>
      <w:r w:rsidR="002A22D3">
        <w:fldChar w:fldCharType="end"/>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58C9E527" w14:textId="77777777" w:rsidR="00A3409D" w:rsidRDefault="00A3409D" w:rsidP="00A3409D">
      <w:pPr>
        <w:pStyle w:val="MTDisplayEquation"/>
      </w:pPr>
      <w:r>
        <w:tab/>
      </w:r>
      <w:r w:rsidR="00DE78CB">
        <w:rPr>
          <w:position w:val="-62"/>
        </w:rPr>
        <w:pict w14:anchorId="7BA7ABDC">
          <v:shape id="_x0000_i1061" type="#_x0000_t75" style="width:162.75pt;height:81pt">
            <v:imagedata r:id="rId5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52" w:name="ZEqnNum661517"/>
      <w:r>
        <w:instrText>(</w:instrText>
      </w:r>
      <w:fldSimple w:instr=" SEQ MTSec \c \* Arabic \* MERGEFORMAT ">
        <w:r w:rsidR="00041A00">
          <w:rPr>
            <w:noProof/>
          </w:rPr>
          <w:instrText>3</w:instrText>
        </w:r>
      </w:fldSimple>
      <w:r>
        <w:instrText>.</w:instrText>
      </w:r>
      <w:fldSimple w:instr=" SEQ MTEqn \c \* Arabic \* MERGEFORMAT ">
        <w:r w:rsidR="00041A00">
          <w:rPr>
            <w:noProof/>
          </w:rPr>
          <w:instrText>6</w:instrText>
        </w:r>
      </w:fldSimple>
      <w:r>
        <w:instrText>)</w:instrText>
      </w:r>
      <w:bookmarkEnd w:id="52"/>
      <w:r w:rsidR="00C90C03">
        <w:fldChar w:fldCharType="end"/>
      </w:r>
    </w:p>
    <w:p w14:paraId="5468FA02" w14:textId="77777777" w:rsidR="00A93041" w:rsidRDefault="00A93041" w:rsidP="00AB6093">
      <w:pPr>
        <w:pStyle w:val="MTDisplayEquation"/>
        <w:ind w:firstLineChars="0" w:firstLine="0"/>
      </w:pPr>
      <w:r>
        <w:rPr>
          <w:rFonts w:hint="eastAsia"/>
        </w:rPr>
        <w:t>写成矩阵运算形式：</w:t>
      </w:r>
    </w:p>
    <w:p w14:paraId="5A4C0DB2" w14:textId="77777777" w:rsidR="00A93041" w:rsidRDefault="00A3409D" w:rsidP="00A3409D">
      <w:pPr>
        <w:pStyle w:val="MTDisplayEquation"/>
      </w:pPr>
      <w:r>
        <w:tab/>
      </w:r>
      <w:r w:rsidR="00DE78CB">
        <w:rPr>
          <w:position w:val="-56"/>
        </w:rPr>
        <w:pict w14:anchorId="6A790C2F">
          <v:shape id="_x0000_i1062" type="#_x0000_t75" style="width:201.75pt;height:65.25pt">
            <v:imagedata r:id="rId5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53" w:name="ZEqnNum607806"/>
      <w:r>
        <w:instrText>(</w:instrText>
      </w:r>
      <w:fldSimple w:instr=" SEQ MTSec \c \* Arabic \* MERGEFORMAT ">
        <w:r w:rsidR="00041A00">
          <w:rPr>
            <w:noProof/>
          </w:rPr>
          <w:instrText>3</w:instrText>
        </w:r>
      </w:fldSimple>
      <w:r>
        <w:instrText>.</w:instrText>
      </w:r>
      <w:fldSimple w:instr=" SEQ MTEqn \c \* Arabic \* MERGEFORMAT ">
        <w:r w:rsidR="00041A00">
          <w:rPr>
            <w:noProof/>
          </w:rPr>
          <w:instrText>7</w:instrText>
        </w:r>
      </w:fldSimple>
      <w:r>
        <w:instrText>)</w:instrText>
      </w:r>
      <w:bookmarkEnd w:id="53"/>
      <w:r w:rsidR="00C90C03">
        <w:fldChar w:fldCharType="end"/>
      </w:r>
    </w:p>
    <w:p w14:paraId="32B63FE1"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14BD68E4" w14:textId="77777777"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A22D3">
        <w:fldChar w:fldCharType="begin"/>
      </w:r>
      <w:r w:rsidR="002A22D3">
        <w:instrText xml:space="preserve"> REF _Ref275724655 \h \* MERGEFORMAT </w:instrText>
      </w:r>
      <w:r w:rsidR="002A22D3">
        <w:fldChar w:fldCharType="separate"/>
      </w:r>
      <w:r w:rsidR="00041A00" w:rsidRPr="00041A00">
        <w:rPr>
          <w:rFonts w:hint="eastAsia"/>
          <w:sz w:val="24"/>
        </w:rPr>
        <w:t>图</w:t>
      </w:r>
      <w:r w:rsidR="00041A00" w:rsidRPr="00041A00">
        <w:rPr>
          <w:sz w:val="24"/>
        </w:rPr>
        <w:t>6</w:t>
      </w:r>
      <w:r w:rsidR="002A22D3">
        <w:fldChar w:fldCharType="end"/>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w:t>
      </w:r>
      <w:r w:rsidR="00D22F01" w:rsidRPr="00734E7F">
        <w:rPr>
          <w:rFonts w:ascii="宋体" w:hAnsi="宋体" w:hint="eastAsia"/>
          <w:sz w:val="24"/>
        </w:rPr>
        <w:lastRenderedPageBreak/>
        <w:t>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416DB79D" w14:textId="77777777"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A22D3">
        <w:fldChar w:fldCharType="begin"/>
      </w:r>
      <w:r w:rsidR="002A22D3">
        <w:instrText xml:space="preserve"> REF _Ref275724655 \h \* MERGEFORMAT </w:instrText>
      </w:r>
      <w:r w:rsidR="002A22D3">
        <w:fldChar w:fldCharType="separate"/>
      </w:r>
      <w:r w:rsidR="00041A00" w:rsidRPr="00041A00">
        <w:rPr>
          <w:rFonts w:hint="eastAsia"/>
          <w:sz w:val="24"/>
        </w:rPr>
        <w:t>图</w:t>
      </w:r>
      <w:r w:rsidR="00041A00" w:rsidRPr="00041A00">
        <w:rPr>
          <w:sz w:val="24"/>
        </w:rPr>
        <w:t>6</w:t>
      </w:r>
      <w:r w:rsidR="002A22D3">
        <w:fldChar w:fldCharType="end"/>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2929D223"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446F42DC"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15CC604F" w14:textId="5C9779D5"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以下是算法频谱恢复流程图，详细伪代码和程序代码见附录</w:t>
      </w:r>
      <w:r w:rsidR="00A97789" w:rsidRPr="00734E7F">
        <w:rPr>
          <w:rFonts w:hint="eastAsia"/>
          <w:sz w:val="24"/>
        </w:rPr>
        <w:t>2</w:t>
      </w:r>
      <w:r w:rsidR="00AE211E" w:rsidRPr="00734E7F">
        <w:rPr>
          <w:rFonts w:hint="eastAsia"/>
          <w:sz w:val="24"/>
        </w:rPr>
        <w:t>;</w:t>
      </w:r>
    </w:p>
    <w:p w14:paraId="3A29D6FE" w14:textId="5D2AC748" w:rsidR="00456A1D" w:rsidRPr="00456A1D" w:rsidRDefault="00B94056" w:rsidP="00456A1D">
      <w:pPr>
        <w:spacing w:line="360" w:lineRule="auto"/>
        <w:rPr>
          <w:sz w:val="24"/>
        </w:rPr>
      </w:pPr>
      <w:r>
        <w:rPr>
          <w:sz w:val="24"/>
        </w:rPr>
        <w:object w:dxaOrig="13740" w:dyaOrig="14505" w14:anchorId="7229965A">
          <v:shape id="_x0000_i1096" type="#_x0000_t75" style="width:486.75pt;height:514.5pt" o:ole="">
            <v:imagedata r:id="rId52" o:title=""/>
          </v:shape>
          <o:OLEObject Type="Embed" ProgID="Visio.Drawing.15" ShapeID="_x0000_i1096" DrawAspect="Content" ObjectID="_1478455936" r:id="rId53"/>
        </w:object>
      </w:r>
    </w:p>
    <w:p w14:paraId="214A92C1" w14:textId="4B913E41" w:rsidR="00AF0B1C" w:rsidRPr="00631081" w:rsidRDefault="000E2A9C" w:rsidP="0005476C">
      <w:pPr>
        <w:pStyle w:val="a1"/>
      </w:pPr>
      <w:bookmarkStart w:id="54" w:name="_Toc278102107"/>
      <w:bookmarkStart w:id="55" w:name="_Toc278390030"/>
      <w:r w:rsidRPr="00631081">
        <w:rPr>
          <w:rFonts w:hint="eastAsia"/>
        </w:rPr>
        <w:t>图</w:t>
      </w:r>
      <w:r w:rsidR="00C90C03" w:rsidRPr="00631081">
        <w:fldChar w:fldCharType="begin"/>
      </w:r>
      <w:r w:rsidRPr="00631081">
        <w:instrText xml:space="preserve"> SEQ </w:instrText>
      </w:r>
      <w:r w:rsidRPr="00631081">
        <w:rPr>
          <w:rFonts w:hint="eastAsia"/>
        </w:rPr>
        <w:instrText>图</w:instrText>
      </w:r>
      <w:r w:rsidRPr="00631081">
        <w:rPr>
          <w:rFonts w:hint="eastAsia"/>
        </w:rPr>
        <w:instrText xml:space="preserve"> \* ARABIC</w:instrText>
      </w:r>
      <w:r w:rsidR="00C90C03" w:rsidRPr="00631081">
        <w:fldChar w:fldCharType="separate"/>
      </w:r>
      <w:r w:rsidR="00041A00">
        <w:rPr>
          <w:noProof/>
        </w:rPr>
        <w:t>8</w:t>
      </w:r>
      <w:r w:rsidR="00C90C03" w:rsidRPr="00631081">
        <w:fldChar w:fldCharType="end"/>
      </w:r>
      <w:r w:rsidR="00631081" w:rsidRPr="00631081">
        <w:rPr>
          <w:rFonts w:hint="eastAsia"/>
        </w:rPr>
        <w:t xml:space="preserve">  </w:t>
      </w:r>
      <w:r w:rsidRPr="00631081">
        <w:rPr>
          <w:rFonts w:hint="eastAsia"/>
        </w:rPr>
        <w:t>改进二维严格稀疏频谱表达算法流程</w:t>
      </w:r>
      <w:bookmarkEnd w:id="54"/>
      <w:bookmarkEnd w:id="55"/>
    </w:p>
    <w:p w14:paraId="44ECC949" w14:textId="77777777" w:rsidR="00AE211E" w:rsidRDefault="00AE211E" w:rsidP="00AE211E">
      <w:pPr>
        <w:pStyle w:val="2"/>
        <w:spacing w:before="156" w:after="156"/>
        <w:rPr>
          <w:rFonts w:ascii="黑体" w:hAnsi="黑体"/>
          <w:szCs w:val="28"/>
        </w:rPr>
      </w:pPr>
      <w:bookmarkStart w:id="56" w:name="_Toc278457890"/>
      <w:r w:rsidRPr="00AE211E">
        <w:rPr>
          <w:rFonts w:ascii="黑体" w:hAnsi="黑体" w:hint="eastAsia"/>
          <w:szCs w:val="28"/>
        </w:rPr>
        <w:t>算法分析及实验结果</w:t>
      </w:r>
      <w:bookmarkEnd w:id="56"/>
    </w:p>
    <w:p w14:paraId="4AF2C0D2"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lastRenderedPageBreak/>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5DDC272E"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61D80951" w14:textId="77777777" w:rsidR="005E2589" w:rsidRDefault="00DE78CB" w:rsidP="005E2589">
      <w:pPr>
        <w:pStyle w:val="a1"/>
        <w:keepNext/>
      </w:pPr>
      <w:r>
        <w:rPr>
          <w:noProof/>
        </w:rPr>
        <w:pict w14:anchorId="51B4D0D5">
          <v:shape id="_x0000_i1063" type="#_x0000_t75" style="width:352.5pt;height:201pt">
            <v:imagedata r:id="rId54" o:title="二维严格稀疏频谱表达算法对比"/>
          </v:shape>
        </w:pict>
      </w:r>
    </w:p>
    <w:p w14:paraId="37EA6110" w14:textId="1E0E2C97" w:rsidR="00137655" w:rsidRPr="00631081" w:rsidRDefault="005E2589" w:rsidP="005E2589">
      <w:pPr>
        <w:pStyle w:val="a1"/>
      </w:pPr>
      <w:bookmarkStart w:id="57" w:name="_Toc278102108"/>
      <w:bookmarkStart w:id="58" w:name="_Toc278390031"/>
      <w:r w:rsidRPr="00631081">
        <w:rPr>
          <w:rFonts w:hint="eastAsia"/>
        </w:rPr>
        <w:t>图</w:t>
      </w:r>
      <w:r w:rsidR="00C90C03" w:rsidRPr="00631081">
        <w:fldChar w:fldCharType="begin"/>
      </w:r>
      <w:r w:rsidRPr="00631081">
        <w:instrText xml:space="preserve"> SEQ </w:instrText>
      </w:r>
      <w:r w:rsidRPr="00631081">
        <w:rPr>
          <w:rFonts w:hint="eastAsia"/>
        </w:rPr>
        <w:instrText>图</w:instrText>
      </w:r>
      <w:r w:rsidRPr="00631081">
        <w:rPr>
          <w:rFonts w:hint="eastAsia"/>
        </w:rPr>
        <w:instrText xml:space="preserve"> \* ARABIC</w:instrText>
      </w:r>
      <w:r w:rsidR="00C90C03" w:rsidRPr="00631081">
        <w:fldChar w:fldCharType="separate"/>
      </w:r>
      <w:r w:rsidR="00041A00">
        <w:rPr>
          <w:noProof/>
        </w:rPr>
        <w:t>9</w:t>
      </w:r>
      <w:r w:rsidR="00C90C03" w:rsidRPr="00631081">
        <w:fldChar w:fldCharType="end"/>
      </w:r>
      <w:r w:rsidR="00631081" w:rsidRPr="00631081">
        <w:rPr>
          <w:rFonts w:hint="eastAsia"/>
        </w:rPr>
        <w:t xml:space="preserve">  </w:t>
      </w:r>
      <w:r w:rsidRPr="00631081">
        <w:rPr>
          <w:rFonts w:hint="eastAsia"/>
        </w:rPr>
        <w:t>不同稀疏度不同采样下各算法对比</w:t>
      </w:r>
      <w:bookmarkEnd w:id="57"/>
      <w:bookmarkEnd w:id="58"/>
    </w:p>
    <w:p w14:paraId="359A6739"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F76C953"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w:t>
      </w:r>
      <w:r w:rsidR="00421F45">
        <w:rPr>
          <w:rFonts w:ascii="宋体" w:hAnsi="宋体" w:hint="eastAsia"/>
        </w:rPr>
        <w:lastRenderedPageBreak/>
        <w:t>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0B166A45"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Pr>
          <w:rFonts w:hint="eastAsia"/>
        </w:rPr>
        <w:t>二维输入信号在不同稀疏度和不同采样值下，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75F788F1" w14:textId="5FEE58F8" w:rsidR="00D84230" w:rsidRDefault="00A4341A" w:rsidP="00D84230">
      <w:pPr>
        <w:pStyle w:val="a0"/>
        <w:ind w:firstLineChars="0" w:firstLine="0"/>
        <w:jc w:val="center"/>
      </w:pPr>
      <w:r>
        <w:rPr>
          <w:noProof/>
        </w:rPr>
        <w:drawing>
          <wp:inline distT="0" distB="0" distL="0" distR="0" wp14:anchorId="55D81E19" wp14:editId="47E5C615">
            <wp:extent cx="5514718" cy="238863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5">
                      <a:extLst>
                        <a:ext uri="{28A0092B-C50C-407E-A947-70E740481C1C}">
                          <a14:useLocalDpi xmlns:a14="http://schemas.microsoft.com/office/drawing/2010/main" val="0"/>
                        </a:ext>
                      </a:extLst>
                    </a:blip>
                    <a:stretch>
                      <a:fillRect/>
                    </a:stretch>
                  </pic:blipFill>
                  <pic:spPr>
                    <a:xfrm>
                      <a:off x="0" y="0"/>
                      <a:ext cx="5522780" cy="2392129"/>
                    </a:xfrm>
                    <a:prstGeom prst="rect">
                      <a:avLst/>
                    </a:prstGeom>
                  </pic:spPr>
                </pic:pic>
              </a:graphicData>
            </a:graphic>
          </wp:inline>
        </w:drawing>
      </w:r>
    </w:p>
    <w:p w14:paraId="344D8860" w14:textId="492E759D" w:rsidR="00494365" w:rsidRPr="007979CD" w:rsidRDefault="00DB0EE0" w:rsidP="00DB0EE0">
      <w:pPr>
        <w:pStyle w:val="a1"/>
      </w:pPr>
      <w:bookmarkStart w:id="59" w:name="_Toc278102109"/>
      <w:bookmarkStart w:id="60" w:name="_Toc278390032"/>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041A00">
        <w:rPr>
          <w:noProof/>
        </w:rPr>
        <w:t>10</w:t>
      </w:r>
      <w:r w:rsidR="00C90C03" w:rsidRPr="007979CD">
        <w:fldChar w:fldCharType="end"/>
      </w:r>
      <w:r w:rsidR="007979CD" w:rsidRPr="007979CD">
        <w:rPr>
          <w:rFonts w:hint="eastAsia"/>
        </w:rPr>
        <w:t xml:space="preserve">  </w:t>
      </w:r>
      <w:r w:rsidRPr="007979CD">
        <w:rPr>
          <w:rFonts w:hint="eastAsia"/>
        </w:rPr>
        <w:t>稀疏度</w:t>
      </w:r>
      <w:r w:rsidRPr="007979CD">
        <w:rPr>
          <w:rFonts w:hint="eastAsia"/>
        </w:rPr>
        <w:t>5000</w:t>
      </w:r>
      <w:r w:rsidRPr="007979CD">
        <w:rPr>
          <w:rFonts w:hint="eastAsia"/>
        </w:rPr>
        <w:t>二维</w:t>
      </w:r>
      <w:r w:rsidR="00D84230" w:rsidRPr="007979CD">
        <w:rPr>
          <w:rFonts w:hint="eastAsia"/>
        </w:rPr>
        <w:t>严格</w:t>
      </w:r>
      <w:r w:rsidRPr="007979CD">
        <w:rPr>
          <w:rFonts w:hint="eastAsia"/>
        </w:rPr>
        <w:t>稀疏频谱表达算法对比</w:t>
      </w:r>
      <w:r w:rsidR="00D84230" w:rsidRPr="007979CD">
        <w:rPr>
          <w:rFonts w:hint="eastAsia"/>
        </w:rPr>
        <w:t>FFTW</w:t>
      </w:r>
      <w:r w:rsidR="00D84230" w:rsidRPr="007979CD">
        <w:rPr>
          <w:rFonts w:hint="eastAsia"/>
        </w:rPr>
        <w:t>频谱</w:t>
      </w:r>
      <w:r w:rsidRPr="007979CD">
        <w:rPr>
          <w:rFonts w:hint="eastAsia"/>
          <w:i/>
        </w:rPr>
        <w:t>mse</w:t>
      </w:r>
      <w:r w:rsidRPr="007979CD">
        <w:rPr>
          <w:rFonts w:hint="eastAsia"/>
        </w:rPr>
        <w:t>=0.0011387</w:t>
      </w:r>
      <w:bookmarkEnd w:id="59"/>
      <w:bookmarkEnd w:id="60"/>
    </w:p>
    <w:p w14:paraId="1D75AA69" w14:textId="6C1907D6" w:rsidR="00D84230" w:rsidRDefault="00A4341A" w:rsidP="00D84230">
      <w:pPr>
        <w:pStyle w:val="a0"/>
        <w:keepNext/>
        <w:ind w:firstLineChars="0" w:firstLine="0"/>
        <w:jc w:val="center"/>
      </w:pPr>
      <w:r>
        <w:rPr>
          <w:noProof/>
        </w:rPr>
        <w:drawing>
          <wp:inline distT="0" distB="0" distL="0" distR="0" wp14:anchorId="174E81C0" wp14:editId="29D66B53">
            <wp:extent cx="5486400" cy="25783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6">
                      <a:extLst>
                        <a:ext uri="{28A0092B-C50C-407E-A947-70E740481C1C}">
                          <a14:useLocalDpi xmlns:a14="http://schemas.microsoft.com/office/drawing/2010/main" val="0"/>
                        </a:ext>
                      </a:extLst>
                    </a:blip>
                    <a:stretch>
                      <a:fillRect/>
                    </a:stretch>
                  </pic:blipFill>
                  <pic:spPr>
                    <a:xfrm>
                      <a:off x="0" y="0"/>
                      <a:ext cx="5489351" cy="2579772"/>
                    </a:xfrm>
                    <a:prstGeom prst="rect">
                      <a:avLst/>
                    </a:prstGeom>
                  </pic:spPr>
                </pic:pic>
              </a:graphicData>
            </a:graphic>
          </wp:inline>
        </w:drawing>
      </w:r>
    </w:p>
    <w:p w14:paraId="46174853" w14:textId="69C54873" w:rsidR="004102A3" w:rsidRPr="007979CD" w:rsidRDefault="00D84230" w:rsidP="001F0B7B">
      <w:pPr>
        <w:pStyle w:val="a1"/>
      </w:pPr>
      <w:bookmarkStart w:id="61" w:name="_Toc278102110"/>
      <w:bookmarkStart w:id="62" w:name="_Toc278390033"/>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041A00">
        <w:rPr>
          <w:noProof/>
        </w:rPr>
        <w:t>11</w:t>
      </w:r>
      <w:r w:rsidR="00C90C03" w:rsidRPr="007979CD">
        <w:fldChar w:fldCharType="end"/>
      </w:r>
      <w:r w:rsidR="007979CD" w:rsidRPr="007979CD">
        <w:rPr>
          <w:rFonts w:hint="eastAsia"/>
        </w:rPr>
        <w:t xml:space="preserve">  </w:t>
      </w:r>
      <w:r w:rsidRPr="007979CD">
        <w:rPr>
          <w:rFonts w:hint="eastAsia"/>
        </w:rPr>
        <w:t>稀疏度</w:t>
      </w:r>
      <w:r w:rsidRPr="007979CD">
        <w:rPr>
          <w:rFonts w:hint="eastAsia"/>
        </w:rPr>
        <w:t>10000</w:t>
      </w:r>
      <w:r w:rsidRPr="007979CD">
        <w:rPr>
          <w:rFonts w:hint="eastAsia"/>
        </w:rPr>
        <w:t>二维严格稀疏频谱表达算法对比</w:t>
      </w:r>
      <w:r w:rsidRPr="007979CD">
        <w:rPr>
          <w:rFonts w:hint="eastAsia"/>
        </w:rPr>
        <w:t>FFTW</w:t>
      </w:r>
      <w:r w:rsidRPr="007979CD">
        <w:rPr>
          <w:rFonts w:hint="eastAsia"/>
        </w:rPr>
        <w:t>频谱</w:t>
      </w:r>
      <w:r w:rsidRPr="007979CD">
        <w:rPr>
          <w:rFonts w:hint="eastAsia"/>
          <w:i/>
        </w:rPr>
        <w:t>mse</w:t>
      </w:r>
      <w:r w:rsidRPr="007979CD">
        <w:rPr>
          <w:rFonts w:hint="eastAsia"/>
        </w:rPr>
        <w:t>=0</w:t>
      </w:r>
      <w:r w:rsidR="00733794" w:rsidRPr="007979CD">
        <w:rPr>
          <w:rFonts w:hint="eastAsia"/>
        </w:rPr>
        <w:t>.0018217</w:t>
      </w:r>
      <w:bookmarkEnd w:id="61"/>
      <w:bookmarkEnd w:id="62"/>
    </w:p>
    <w:p w14:paraId="063E6B40" w14:textId="77777777" w:rsidR="00A432E6" w:rsidRPr="00A432E6" w:rsidRDefault="00A432E6" w:rsidP="00A432E6">
      <w:pPr>
        <w:pStyle w:val="a0"/>
        <w:ind w:firstLine="480"/>
      </w:pPr>
    </w:p>
    <w:p w14:paraId="23A53A96" w14:textId="77777777" w:rsidR="004102A3" w:rsidRDefault="00BC5CBE" w:rsidP="00C85B53">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14C55926" w14:textId="77777777" w:rsidR="00C85B53" w:rsidRPr="00BB6F33" w:rsidRDefault="00C85B53" w:rsidP="00C85B53">
      <w:pPr>
        <w:pStyle w:val="a0"/>
        <w:ind w:firstLineChars="0" w:firstLine="0"/>
      </w:pPr>
    </w:p>
    <w:p w14:paraId="71F9B34F" w14:textId="39109476" w:rsidR="00C85B53" w:rsidRPr="00785BD1" w:rsidRDefault="00C85B53" w:rsidP="00C85B53">
      <w:pPr>
        <w:pStyle w:val="a1"/>
        <w:keepNext/>
      </w:pPr>
      <w:bookmarkStart w:id="63" w:name="_Toc278102511"/>
      <w:r w:rsidRPr="00785BD1">
        <w:rPr>
          <w:rFonts w:hint="eastAsia"/>
        </w:rPr>
        <w:t>表格</w:t>
      </w:r>
      <w:r w:rsidR="00C90C03" w:rsidRPr="00785BD1">
        <w:fldChar w:fldCharType="begin"/>
      </w:r>
      <w:r w:rsidRPr="00785BD1">
        <w:instrText xml:space="preserve"> SEQ </w:instrText>
      </w:r>
      <w:r w:rsidRPr="00785BD1">
        <w:rPr>
          <w:rFonts w:hint="eastAsia"/>
        </w:rPr>
        <w:instrText>表格</w:instrText>
      </w:r>
      <w:r w:rsidRPr="00785BD1">
        <w:rPr>
          <w:rFonts w:hint="eastAsia"/>
        </w:rPr>
        <w:instrText xml:space="preserve"> \* ARABIC</w:instrText>
      </w:r>
      <w:r w:rsidR="00C90C03" w:rsidRPr="00785BD1">
        <w:fldChar w:fldCharType="separate"/>
      </w:r>
      <w:r w:rsidR="00041A00">
        <w:rPr>
          <w:noProof/>
        </w:rPr>
        <w:t>1</w:t>
      </w:r>
      <w:r w:rsidR="00C90C03" w:rsidRPr="00785BD1">
        <w:fldChar w:fldCharType="end"/>
      </w:r>
      <w:r w:rsidR="00785BD1" w:rsidRPr="00785BD1">
        <w:rPr>
          <w:rFonts w:hint="eastAsia"/>
        </w:rPr>
        <w:t xml:space="preserve">  </w:t>
      </w:r>
      <w:r w:rsidRPr="00785BD1">
        <w:rPr>
          <w:rFonts w:hint="eastAsia"/>
        </w:rPr>
        <w:t>二维严格稀疏频谱表达算法在不同稀疏度下</w:t>
      </w:r>
      <w:r w:rsidR="00A432E6" w:rsidRPr="00785BD1">
        <w:rPr>
          <w:rFonts w:hint="eastAsia"/>
        </w:rPr>
        <w:t>50*50</w:t>
      </w:r>
      <w:r w:rsidR="00A432E6" w:rsidRPr="00785BD1">
        <w:rPr>
          <w:rFonts w:hint="eastAsia"/>
        </w:rPr>
        <w:t>采样</w:t>
      </w:r>
      <w:r w:rsidRPr="00785BD1">
        <w:rPr>
          <w:rFonts w:hint="eastAsia"/>
        </w:rPr>
        <w:t>的实验结果</w:t>
      </w:r>
      <w:bookmarkEnd w:id="63"/>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61704B90" w14:textId="77777777" w:rsidTr="00A432E6">
        <w:trPr>
          <w:trHeight w:val="505"/>
        </w:trPr>
        <w:tc>
          <w:tcPr>
            <w:tcW w:w="1242" w:type="dxa"/>
            <w:shd w:val="clear" w:color="auto" w:fill="auto"/>
          </w:tcPr>
          <w:p w14:paraId="1360D9DC"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05927FA7" w14:textId="77777777" w:rsidR="00BC37D2" w:rsidRPr="00734E7F" w:rsidRDefault="00BC37D2" w:rsidP="00734E7F">
            <w:pPr>
              <w:pStyle w:val="a0"/>
              <w:tabs>
                <w:tab w:val="left" w:pos="1369"/>
              </w:tabs>
              <w:ind w:firstLineChars="0" w:firstLine="0"/>
              <w:jc w:val="center"/>
              <w:rPr>
                <w:i/>
                <w:sz w:val="21"/>
                <w:szCs w:val="21"/>
              </w:rPr>
            </w:pPr>
            <w:r w:rsidRPr="00734E7F">
              <w:rPr>
                <w:rFonts w:hint="eastAsia"/>
                <w:i/>
                <w:sz w:val="21"/>
                <w:szCs w:val="21"/>
              </w:rPr>
              <w:t>FFTW(ms)</w:t>
            </w:r>
          </w:p>
        </w:tc>
        <w:tc>
          <w:tcPr>
            <w:tcW w:w="3685" w:type="dxa"/>
            <w:shd w:val="clear" w:color="auto" w:fill="auto"/>
          </w:tcPr>
          <w:p w14:paraId="6037DC05"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00A432E6" w:rsidRPr="00734E7F">
              <w:rPr>
                <w:rFonts w:hint="eastAsia"/>
                <w:sz w:val="21"/>
                <w:szCs w:val="21"/>
              </w:rPr>
              <w:t xml:space="preserve"> </w:t>
            </w:r>
            <w:r w:rsidRPr="00734E7F">
              <w:rPr>
                <w:rFonts w:hint="eastAsia"/>
                <w:sz w:val="21"/>
                <w:szCs w:val="21"/>
              </w:rPr>
              <w:t>(ms)</w:t>
            </w:r>
          </w:p>
        </w:tc>
        <w:tc>
          <w:tcPr>
            <w:tcW w:w="1843" w:type="dxa"/>
            <w:shd w:val="clear" w:color="auto" w:fill="auto"/>
          </w:tcPr>
          <w:p w14:paraId="5A00880D"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155B7A8B" w14:textId="77777777" w:rsidTr="00A432E6">
        <w:trPr>
          <w:trHeight w:val="227"/>
        </w:trPr>
        <w:tc>
          <w:tcPr>
            <w:tcW w:w="1242" w:type="dxa"/>
            <w:shd w:val="clear" w:color="auto" w:fill="auto"/>
          </w:tcPr>
          <w:p w14:paraId="2C0FC248"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739D1E5E"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6DA2F0A9"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1EF76E9F"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2F62B3BD" w14:textId="77777777" w:rsidTr="00A432E6">
        <w:trPr>
          <w:trHeight w:val="227"/>
        </w:trPr>
        <w:tc>
          <w:tcPr>
            <w:tcW w:w="1242" w:type="dxa"/>
            <w:shd w:val="clear" w:color="auto" w:fill="auto"/>
          </w:tcPr>
          <w:p w14:paraId="7178E37C"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45BC06B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595A0E91"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6EEDAF15"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194763B6" w14:textId="77777777" w:rsidTr="00A432E6">
        <w:trPr>
          <w:trHeight w:val="227"/>
        </w:trPr>
        <w:tc>
          <w:tcPr>
            <w:tcW w:w="1242" w:type="dxa"/>
            <w:shd w:val="clear" w:color="auto" w:fill="auto"/>
          </w:tcPr>
          <w:p w14:paraId="78961DEB"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3206AC6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45115C03"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4603C272"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5362CB2E" w14:textId="77777777" w:rsidTr="00A432E6">
        <w:trPr>
          <w:trHeight w:val="227"/>
        </w:trPr>
        <w:tc>
          <w:tcPr>
            <w:tcW w:w="1242" w:type="dxa"/>
            <w:shd w:val="clear" w:color="auto" w:fill="auto"/>
          </w:tcPr>
          <w:p w14:paraId="62C8FDDA"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53BF9200"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7750E2DD"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751C2275"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739D8977" w14:textId="77777777" w:rsidTr="00A432E6">
        <w:trPr>
          <w:trHeight w:val="227"/>
        </w:trPr>
        <w:tc>
          <w:tcPr>
            <w:tcW w:w="1242" w:type="dxa"/>
            <w:shd w:val="clear" w:color="auto" w:fill="auto"/>
          </w:tcPr>
          <w:p w14:paraId="1019741D"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3B882C31"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72141B5B"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086A5DCF"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7DAF8E11" w14:textId="77777777" w:rsidR="004102A3" w:rsidRPr="005E55AB" w:rsidRDefault="004102A3" w:rsidP="00C85B53">
      <w:pPr>
        <w:pStyle w:val="a0"/>
        <w:ind w:firstLineChars="0" w:firstLine="0"/>
      </w:pPr>
    </w:p>
    <w:p w14:paraId="52EA1B7C" w14:textId="77777777" w:rsidR="00096FEF" w:rsidRDefault="004D7D2E" w:rsidP="004D7D2E">
      <w:pPr>
        <w:pStyle w:val="2"/>
        <w:spacing w:before="156" w:after="156"/>
      </w:pPr>
      <w:bookmarkStart w:id="64" w:name="_Toc278457891"/>
      <w:r>
        <w:rPr>
          <w:rFonts w:hint="eastAsia"/>
        </w:rPr>
        <w:t>本章小结</w:t>
      </w:r>
      <w:bookmarkEnd w:id="64"/>
    </w:p>
    <w:p w14:paraId="7A2D40E1" w14:textId="77777777"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算法原理，约束条件，不收敛条件，以及在不满足约束条件时现有的做法。针对这些算法，本章一一介绍了其中的不足和缺陷，并在改进算法中，对其大部分提出了优化解决方案，不仅实现了算法在任何稀疏度下可收敛，并优化了迭代次数由程序判定而无需用户先验设定，同时，保证了高效的性能。最后，对多种现有算法做了实验对比，证明了本章算法在稀疏度合理的范围内的最高效的。</w:t>
      </w:r>
    </w:p>
    <w:p w14:paraId="351EF9F7" w14:textId="77777777" w:rsidR="00AE211E" w:rsidRDefault="00AE211E" w:rsidP="00AE211E">
      <w:pPr>
        <w:pStyle w:val="a0"/>
        <w:ind w:firstLine="480"/>
      </w:pPr>
    </w:p>
    <w:p w14:paraId="006846E3" w14:textId="77777777" w:rsidR="00B3161E" w:rsidRDefault="00B3161E" w:rsidP="003F7EC2">
      <w:pPr>
        <w:pStyle w:val="a0"/>
        <w:ind w:firstLineChars="0" w:firstLine="0"/>
      </w:pPr>
    </w:p>
    <w:p w14:paraId="3B7410E3" w14:textId="77777777" w:rsidR="00AE211E" w:rsidRDefault="00AE211E" w:rsidP="00762501">
      <w:pPr>
        <w:pStyle w:val="a0"/>
        <w:ind w:firstLineChars="0" w:firstLine="0"/>
      </w:pPr>
    </w:p>
    <w:p w14:paraId="6EB8A490" w14:textId="77777777" w:rsidR="00F97795" w:rsidRDefault="00F97795" w:rsidP="00762501">
      <w:pPr>
        <w:pStyle w:val="a0"/>
        <w:ind w:firstLineChars="0" w:firstLine="0"/>
      </w:pPr>
    </w:p>
    <w:p w14:paraId="3C8E1735" w14:textId="77777777" w:rsidR="00F97795" w:rsidRDefault="00F97795" w:rsidP="00762501">
      <w:pPr>
        <w:pStyle w:val="a0"/>
        <w:ind w:firstLineChars="0" w:firstLine="0"/>
      </w:pPr>
    </w:p>
    <w:p w14:paraId="321D1F80" w14:textId="77777777" w:rsidR="00F97795" w:rsidRDefault="00F97795" w:rsidP="00762501">
      <w:pPr>
        <w:pStyle w:val="a0"/>
        <w:ind w:firstLineChars="0" w:firstLine="0"/>
      </w:pPr>
    </w:p>
    <w:p w14:paraId="224E43C6" w14:textId="77777777" w:rsidR="00CC4F38" w:rsidRDefault="00CC4F38" w:rsidP="00762501">
      <w:pPr>
        <w:pStyle w:val="a0"/>
        <w:ind w:firstLineChars="0" w:firstLine="0"/>
      </w:pPr>
    </w:p>
    <w:p w14:paraId="2F8AC757" w14:textId="77777777" w:rsidR="000B6FD7" w:rsidRDefault="000B6FD7" w:rsidP="00762501">
      <w:pPr>
        <w:pStyle w:val="a0"/>
        <w:ind w:firstLineChars="0" w:firstLine="0"/>
        <w:sectPr w:rsidR="000B6FD7">
          <w:headerReference w:type="even" r:id="rId57"/>
          <w:headerReference w:type="default" r:id="rId58"/>
          <w:footerReference w:type="default" r:id="rId59"/>
          <w:pgSz w:w="11906" w:h="16838"/>
          <w:pgMar w:top="1418" w:right="1134" w:bottom="1418" w:left="1701" w:header="851" w:footer="850" w:gutter="0"/>
          <w:pgNumType w:start="1"/>
          <w:cols w:space="425"/>
          <w:docGrid w:type="lines" w:linePitch="312"/>
        </w:sectPr>
      </w:pPr>
    </w:p>
    <w:p w14:paraId="7A0E2839"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0C2A07D3" w14:textId="77777777" w:rsidR="00096FEF" w:rsidRDefault="00B712A1">
      <w:pPr>
        <w:pStyle w:val="1"/>
        <w:spacing w:before="156" w:after="156"/>
      </w:pPr>
      <w:bookmarkStart w:id="65" w:name="_Toc278457892"/>
      <w:r>
        <w:rPr>
          <w:rFonts w:hint="eastAsia"/>
        </w:rPr>
        <w:lastRenderedPageBreak/>
        <w:t>二维图像稀疏频谱表达方法的</w:t>
      </w:r>
      <w:r w:rsidR="004D7D2E">
        <w:rPr>
          <w:rFonts w:hint="eastAsia"/>
        </w:rPr>
        <w:t>设计与实现</w:t>
      </w:r>
      <w:bookmarkEnd w:id="65"/>
    </w:p>
    <w:p w14:paraId="437AD988" w14:textId="77777777" w:rsidR="004D7D2E" w:rsidRDefault="004D7D2E" w:rsidP="004D7D2E">
      <w:pPr>
        <w:pStyle w:val="2"/>
        <w:spacing w:before="156" w:after="156"/>
      </w:pPr>
      <w:bookmarkStart w:id="66" w:name="_Toc278457893"/>
      <w:r>
        <w:rPr>
          <w:rFonts w:hint="eastAsia"/>
        </w:rPr>
        <w:t>二维图像频谱的稀疏特性</w:t>
      </w:r>
      <w:bookmarkEnd w:id="66"/>
    </w:p>
    <w:p w14:paraId="5AF812DE" w14:textId="77777777" w:rsidR="00CC0DAB" w:rsidRDefault="00CC0DAB" w:rsidP="00EF7E39">
      <w:pPr>
        <w:pStyle w:val="a0"/>
        <w:ind w:firstLineChars="0"/>
      </w:pPr>
      <w:r>
        <w:rPr>
          <w:rFonts w:hint="eastAsia"/>
        </w:rPr>
        <w:t>二维图像是数字图像处理领域广泛处理的信号对象，在空间表</w:t>
      </w:r>
      <w:r w:rsidR="00421CA5">
        <w:rPr>
          <w:rFonts w:hint="eastAsia"/>
        </w:rPr>
        <w:t>示上，二维图像按像素点排成一个二维矩阵。图像信号是有序信号，</w:t>
      </w:r>
      <w:r w:rsidR="00C42BA3">
        <w:rPr>
          <w:rFonts w:hint="eastAsia"/>
        </w:rPr>
        <w:t>其相邻两个像素点的值一般不会发生值大小的突变，正是因为遵循了不同</w:t>
      </w:r>
      <w:r w:rsidR="00421CA5">
        <w:rPr>
          <w:rFonts w:hint="eastAsia"/>
        </w:rPr>
        <w:t>的排列规则，这些二维像素点最后构成了不同的图像。因此，其傅里叶频谱也具有一定的规律性，</w:t>
      </w:r>
      <w:r w:rsidR="00D31C76">
        <w:rPr>
          <w:rFonts w:hint="eastAsia"/>
        </w:rPr>
        <w:t>如图是一个图像的空间表示和其频域幅值对数图：</w:t>
      </w:r>
    </w:p>
    <w:p w14:paraId="79F8AE07" w14:textId="77777777" w:rsidR="005C74DB" w:rsidRDefault="00DE78CB" w:rsidP="005C74DB">
      <w:pPr>
        <w:pStyle w:val="a0"/>
        <w:keepNext/>
        <w:ind w:left="420" w:firstLineChars="0" w:firstLine="420"/>
      </w:pPr>
      <w:r>
        <w:pict w14:anchorId="70808CA8">
          <v:shape id="_x0000_i1064" type="#_x0000_t75" style="width:372pt;height:183pt">
            <v:imagedata r:id="rId60" o:title="D2CF3044-6D4E-4280-BA55-36B961C618A9"/>
          </v:shape>
        </w:pict>
      </w:r>
    </w:p>
    <w:p w14:paraId="54394B83" w14:textId="74C5ECC7" w:rsidR="00F645A7" w:rsidRPr="00785BD1" w:rsidRDefault="005C74DB" w:rsidP="005C74DB">
      <w:pPr>
        <w:pStyle w:val="a1"/>
      </w:pPr>
      <w:bookmarkStart w:id="67" w:name="_Ref275947755"/>
      <w:bookmarkStart w:id="68" w:name="_Toc278102111"/>
      <w:bookmarkStart w:id="69" w:name="_Toc278390034"/>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041A00">
        <w:rPr>
          <w:noProof/>
        </w:rPr>
        <w:t>12</w:t>
      </w:r>
      <w:r w:rsidR="00C90C03" w:rsidRPr="00785BD1">
        <w:fldChar w:fldCharType="end"/>
      </w:r>
      <w:bookmarkEnd w:id="67"/>
      <w:r w:rsidR="00785BD1" w:rsidRPr="00785BD1">
        <w:rPr>
          <w:rFonts w:hint="eastAsia"/>
        </w:rPr>
        <w:t xml:space="preserve">  </w:t>
      </w:r>
      <w:r w:rsidRPr="00785BD1">
        <w:rPr>
          <w:rFonts w:hint="eastAsia"/>
        </w:rPr>
        <w:t>二维空间图像及其频谱对数图</w:t>
      </w:r>
      <w:bookmarkEnd w:id="68"/>
      <w:bookmarkEnd w:id="69"/>
    </w:p>
    <w:p w14:paraId="3512BBEE" w14:textId="77777777" w:rsidR="00F645A7" w:rsidRDefault="00594F87" w:rsidP="00EF7E39">
      <w:pPr>
        <w:pStyle w:val="a0"/>
        <w:ind w:firstLineChars="0"/>
      </w:pPr>
      <w:r>
        <w:rPr>
          <w:rFonts w:hint="eastAsia"/>
        </w:rPr>
        <w:t>上图左图为空间图像，右图为其对应的频谱图</w:t>
      </w:r>
      <w:r>
        <w:rPr>
          <w:rFonts w:hint="eastAsia"/>
        </w:rPr>
        <w:t>(</w:t>
      </w:r>
      <w:r>
        <w:rPr>
          <w:rFonts w:hint="eastAsia"/>
        </w:rPr>
        <w:t>本文中所有频谱都是零频分量居中显示后的对数频谱；</w:t>
      </w:r>
      <w:r>
        <w:rPr>
          <w:rFonts w:hint="eastAsia"/>
        </w:rPr>
        <w:t>),</w:t>
      </w:r>
      <w:r w:rsidR="00565316">
        <w:rPr>
          <w:rFonts w:hint="eastAsia"/>
        </w:rPr>
        <w:t>由于频谱幅值最大值最小值相差较大，为方便显示，使用对数归一化后的灰度图显示，图中，位于中心的是零频分量，对应空间图像中所有像素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也称直流分量。频谱中低频的部分一般对应了空间图像中总体的效果趋势，而高频成分对应图像的边缘和细节，还有很大一部分的噪声</w:t>
      </w:r>
      <w:r w:rsidR="00C85E5A">
        <w:rPr>
          <w:rFonts w:hint="eastAsia"/>
        </w:rPr>
        <w:t>。</w:t>
      </w:r>
    </w:p>
    <w:p w14:paraId="2AC05D0C" w14:textId="77777777" w:rsidR="000817C7" w:rsidRDefault="002A22D3" w:rsidP="00EF7E39">
      <w:pPr>
        <w:pStyle w:val="a0"/>
        <w:ind w:firstLineChars="0"/>
      </w:pPr>
      <w:r>
        <w:fldChar w:fldCharType="begin"/>
      </w:r>
      <w:r>
        <w:instrText xml:space="preserve"> REF _Ref275947755 \h  \* MERGEFORMAT </w:instrText>
      </w:r>
      <w:r>
        <w:fldChar w:fldCharType="separate"/>
      </w:r>
      <w:r w:rsidR="00041A00" w:rsidRPr="00785BD1">
        <w:rPr>
          <w:rFonts w:hint="eastAsia"/>
        </w:rPr>
        <w:t>图</w:t>
      </w:r>
      <w:r w:rsidR="00041A00">
        <w:t>12</w:t>
      </w:r>
      <w:r>
        <w:fldChar w:fldCharType="end"/>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fldChar w:fldCharType="begin"/>
      </w:r>
      <w:r>
        <w:instrText xml:space="preserve"> REF _Ref275972707 \h \* MERGEFORMAT </w:instrText>
      </w:r>
      <w:r>
        <w:fldChar w:fldCharType="separate"/>
      </w:r>
      <w:r w:rsidR="00041A00" w:rsidRPr="00785BD1">
        <w:rPr>
          <w:rFonts w:hint="eastAsia"/>
        </w:rPr>
        <w:t>图</w:t>
      </w:r>
      <w:r w:rsidR="00041A00">
        <w:t>13</w:t>
      </w:r>
      <w:r>
        <w:fldChar w:fldCharType="end"/>
      </w:r>
      <w:r w:rsidR="000817C7">
        <w:rPr>
          <w:rFonts w:hint="eastAsia"/>
        </w:rPr>
        <w:t>是对频谱对数分布图的幅值统计：</w:t>
      </w:r>
    </w:p>
    <w:p w14:paraId="30BE690E" w14:textId="77777777" w:rsidR="008334D7" w:rsidRDefault="008334D7" w:rsidP="00EF7E39">
      <w:pPr>
        <w:pStyle w:val="a0"/>
        <w:ind w:firstLineChars="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在于数字图像中得噪声，噪声是一种随机信号，其分布并不遵循任何规律，对于这类快速变</w:t>
      </w:r>
    </w:p>
    <w:p w14:paraId="13D113CF" w14:textId="77777777" w:rsidR="008334D7" w:rsidRDefault="00DE78CB" w:rsidP="008334D7">
      <w:pPr>
        <w:pStyle w:val="a0"/>
        <w:keepNext/>
        <w:ind w:left="420" w:firstLineChars="0" w:firstLine="420"/>
        <w:jc w:val="center"/>
      </w:pPr>
      <w:r>
        <w:lastRenderedPageBreak/>
        <w:pict w14:anchorId="0EA0F6CE">
          <v:shape id="_x0000_i1065" type="#_x0000_t75" style="width:348pt;height:179.25pt">
            <v:imagedata r:id="rId61" o:title="B3C6F984-C675-4BFE-AF33-FEBC3D0C1758"/>
          </v:shape>
        </w:pict>
      </w:r>
    </w:p>
    <w:p w14:paraId="56F197E2" w14:textId="3454B44D" w:rsidR="00D31C76" w:rsidRPr="00785BD1" w:rsidRDefault="008334D7" w:rsidP="008334D7">
      <w:pPr>
        <w:pStyle w:val="a1"/>
      </w:pPr>
      <w:bookmarkStart w:id="70" w:name="_Ref275972707"/>
      <w:bookmarkStart w:id="71" w:name="_Toc278102112"/>
      <w:bookmarkStart w:id="72" w:name="_Toc278390035"/>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041A00">
        <w:rPr>
          <w:noProof/>
        </w:rPr>
        <w:t>13</w:t>
      </w:r>
      <w:r w:rsidR="00C90C03" w:rsidRPr="00785BD1">
        <w:fldChar w:fldCharType="end"/>
      </w:r>
      <w:bookmarkEnd w:id="70"/>
      <w:r w:rsidR="00785BD1" w:rsidRPr="00785BD1">
        <w:rPr>
          <w:rFonts w:hint="eastAsia"/>
        </w:rPr>
        <w:t xml:space="preserve">  </w:t>
      </w:r>
      <w:r w:rsidRPr="00785BD1">
        <w:rPr>
          <w:rFonts w:hint="eastAsia"/>
        </w:rPr>
        <w:t>对数频谱幅值统计分布</w:t>
      </w:r>
      <w:bookmarkEnd w:id="71"/>
      <w:bookmarkEnd w:id="72"/>
    </w:p>
    <w:p w14:paraId="0D5C8EF9" w14:textId="77777777" w:rsidR="00BD502B" w:rsidRDefault="00803E1B" w:rsidP="00EF7E39">
      <w:pPr>
        <w:pStyle w:val="a0"/>
        <w:ind w:firstLineChars="0" w:firstLine="0"/>
      </w:pPr>
      <w:r>
        <w:rPr>
          <w:rFonts w:hint="eastAsia"/>
        </w:rPr>
        <w:t>化的信号，其频谱表现一般为高频成分，即需要更高频率，周期短，变化快得周期信号的线性叠加来拟合逼近。另外，对</w:t>
      </w:r>
      <w:r w:rsidR="002A22D3">
        <w:fldChar w:fldCharType="begin"/>
      </w:r>
      <w:r w:rsidR="002A22D3">
        <w:instrText xml:space="preserve"> REF _Ref275947755 \h \* MERGEFORMAT </w:instrText>
      </w:r>
      <w:r w:rsidR="002A22D3">
        <w:fldChar w:fldCharType="separate"/>
      </w:r>
      <w:r w:rsidR="00041A00" w:rsidRPr="00785BD1">
        <w:rPr>
          <w:rFonts w:hint="eastAsia"/>
        </w:rPr>
        <w:t>图</w:t>
      </w:r>
      <w:r w:rsidR="00041A00">
        <w:t>12</w:t>
      </w:r>
      <w:r w:rsidR="002A22D3">
        <w:fldChar w:fldCharType="end"/>
      </w:r>
      <w:r>
        <w:rPr>
          <w:rFonts w:hint="eastAsia"/>
        </w:rPr>
        <w:t>中频谱分布图的观察发现，整个频谱的分布也呈现一定的特点，大量幅值较大的频率集中在中心点附近，并由中心向外，幅值大小逐渐递减，非常类似高斯分布。</w:t>
      </w:r>
    </w:p>
    <w:p w14:paraId="32E5A014" w14:textId="77777777" w:rsidR="00D31C76" w:rsidRDefault="008334D7" w:rsidP="00B62C6B">
      <w:pPr>
        <w:pStyle w:val="a0"/>
        <w:ind w:firstLineChars="232" w:firstLine="557"/>
      </w:pPr>
      <w:r>
        <w:rPr>
          <w:rFonts w:hint="eastAsia"/>
        </w:rPr>
        <w:t>影响</w:t>
      </w:r>
      <w:r w:rsidR="00BD502B">
        <w:rPr>
          <w:rFonts w:hint="eastAsia"/>
        </w:rPr>
        <w:t>图像频谱稀疏度判断的主要原因，在于随机噪声在频域中产生的高频成分，如果能去除其影响后再评价图像的频谱稀疏性会更准确，去除噪声的方法有很多，由于已经知道噪声信号在图像频谱中必定体现为高频成分，可以考虑截去高频这种简单的方法，直接对频谱信号施加一个二维矩形函数即可达到此效果，但这种简单粗暴的高频截断方法往往会对原空间图像造成</w:t>
      </w:r>
      <w:r w:rsidR="001725AA">
        <w:rPr>
          <w:rFonts w:hint="eastAsia"/>
        </w:rPr>
        <w:t>破坏性的影响，事实上空间图像和频域图像是一种等价表示，二者都是一种有序信号，任何一方的有序性被强行破坏都会影响另一方的显示效果。高频截断相当于是频域中被截断部分信号的突变，其在空间图像中得影响是引入新的噪声。较简单可行的办法是，使用二维高斯函数。正是由于二维图像本身的频域分布及其类似高斯分布，因此可以假设正确的图像分布就是一个高斯分布和一个随机噪声频谱的叠加，对其施加二维高斯函数后，服从高斯分布的频率成分被保留，而不服从高斯分布的频率则被抑制，如果被抑制的都是噪声信号，那么久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类等图像处理中，一般使用高斯函数滤波做图像预处理，而在像边缘检测等研究中，使用高斯函数滤波预处理往往适得其反。在本文研究对二维图像的稀疏频谱恢复表达中，可以认为</w:t>
      </w:r>
      <w:r w:rsidR="003D46B2">
        <w:rPr>
          <w:rFonts w:hint="eastAsia"/>
        </w:rPr>
        <w:lastRenderedPageBreak/>
        <w:t>图像的稀疏频谱应该是高斯滤波后的频谱，算法最后恢复的，也是这样一种频谱，忽略了图像的</w:t>
      </w:r>
      <w:r w:rsidR="004D3FA8">
        <w:rPr>
          <w:rFonts w:hint="eastAsia"/>
        </w:rPr>
        <w:t>小细节和噪声部分，只保留图像总体和局部特征的图像频谱。最后，本文回根据出一个评价准则，来判断算法稀疏表达的优劣。</w:t>
      </w:r>
    </w:p>
    <w:p w14:paraId="2E3AECE5" w14:textId="77777777" w:rsidR="004D3FA8" w:rsidRDefault="004D3FA8" w:rsidP="00FA49D6">
      <w:pPr>
        <w:pStyle w:val="a0"/>
        <w:ind w:firstLineChars="0"/>
      </w:pPr>
      <w:r>
        <w:rPr>
          <w:rFonts w:hint="eastAsia"/>
        </w:rPr>
        <w:t>下图是经高斯函数预处理后的二维图像及其频谱分布图：</w:t>
      </w:r>
    </w:p>
    <w:p w14:paraId="259EC790" w14:textId="77777777" w:rsidR="00764160" w:rsidRDefault="00DE78CB" w:rsidP="00764160">
      <w:pPr>
        <w:pStyle w:val="a0"/>
        <w:keepNext/>
        <w:ind w:left="420" w:firstLineChars="0" w:firstLine="420"/>
        <w:jc w:val="center"/>
      </w:pPr>
      <w:r>
        <w:pict w14:anchorId="5028F45B">
          <v:shape id="_x0000_i1066" type="#_x0000_t75" style="width:361.5pt;height:176.25pt">
            <v:imagedata r:id="rId62" o:title="B0D81E76-C8DD-4D7A-B2BB-A82D66E2D666"/>
          </v:shape>
        </w:pict>
      </w:r>
    </w:p>
    <w:p w14:paraId="575AA5E5" w14:textId="7A7606E2" w:rsidR="00DA4172" w:rsidRPr="00785BD1" w:rsidRDefault="00764160" w:rsidP="00764160">
      <w:pPr>
        <w:pStyle w:val="a1"/>
      </w:pPr>
      <w:bookmarkStart w:id="73" w:name="_Ref275983547"/>
      <w:bookmarkStart w:id="74" w:name="_Toc278102113"/>
      <w:bookmarkStart w:id="75" w:name="_Toc278390036"/>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041A00">
        <w:rPr>
          <w:noProof/>
        </w:rPr>
        <w:t>14</w:t>
      </w:r>
      <w:r w:rsidR="00C90C03" w:rsidRPr="00785BD1">
        <w:fldChar w:fldCharType="end"/>
      </w:r>
      <w:bookmarkEnd w:id="73"/>
      <w:r w:rsidR="00785BD1" w:rsidRPr="00785BD1">
        <w:rPr>
          <w:rFonts w:hint="eastAsia"/>
        </w:rPr>
        <w:t xml:space="preserve">  </w:t>
      </w:r>
      <w:r w:rsidRPr="00785BD1">
        <w:rPr>
          <w:rFonts w:hint="eastAsia"/>
        </w:rPr>
        <w:t>高斯平滑后的图像及其对数频谱</w:t>
      </w:r>
      <w:bookmarkEnd w:id="74"/>
      <w:bookmarkEnd w:id="75"/>
    </w:p>
    <w:p w14:paraId="4B9B2014" w14:textId="77777777" w:rsidR="00DA4172" w:rsidRDefault="006C00CA" w:rsidP="00FA49D6">
      <w:pPr>
        <w:pStyle w:val="a0"/>
        <w:ind w:firstLineChars="0"/>
      </w:pPr>
      <w:r>
        <w:rPr>
          <w:rFonts w:hint="eastAsia"/>
        </w:rPr>
        <w:t>下图是</w:t>
      </w:r>
      <w:r w:rsidR="00DA4172">
        <w:rPr>
          <w:rFonts w:hint="eastAsia"/>
        </w:rPr>
        <w:t>高斯函数过滤后</w:t>
      </w:r>
      <w:r>
        <w:rPr>
          <w:rFonts w:hint="eastAsia"/>
        </w:rPr>
        <w:t>频</w:t>
      </w:r>
      <w:r w:rsidR="00DA4172">
        <w:rPr>
          <w:rFonts w:hint="eastAsia"/>
        </w:rPr>
        <w:t>谱对数</w:t>
      </w:r>
      <w:r w:rsidR="00764160">
        <w:rPr>
          <w:rFonts w:hint="eastAsia"/>
        </w:rPr>
        <w:t>谱幅值统计</w:t>
      </w:r>
      <w:r>
        <w:rPr>
          <w:rFonts w:hint="eastAsia"/>
        </w:rPr>
        <w:t>图</w:t>
      </w:r>
    </w:p>
    <w:p w14:paraId="192A6999" w14:textId="77777777" w:rsidR="00764160" w:rsidRDefault="00DE78CB" w:rsidP="00764160">
      <w:pPr>
        <w:pStyle w:val="a0"/>
        <w:keepNext/>
        <w:ind w:left="420" w:firstLineChars="0" w:firstLine="420"/>
        <w:jc w:val="center"/>
      </w:pPr>
      <w:r>
        <w:pict w14:anchorId="4E3337C0">
          <v:shape id="_x0000_i1067" type="#_x0000_t75" style="width:348pt;height:174.75pt">
            <v:imagedata r:id="rId63" o:title="A0D89ACF-C76F-464D-96C5-1715FFCFD795"/>
          </v:shape>
        </w:pict>
      </w:r>
    </w:p>
    <w:p w14:paraId="0B21CD41" w14:textId="2FFE629C" w:rsidR="00764160" w:rsidRPr="00785BD1" w:rsidRDefault="00764160" w:rsidP="00764160">
      <w:pPr>
        <w:pStyle w:val="a1"/>
      </w:pPr>
      <w:bookmarkStart w:id="76" w:name="_Toc278102114"/>
      <w:bookmarkStart w:id="77" w:name="_Toc278390037"/>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041A00">
        <w:rPr>
          <w:noProof/>
        </w:rPr>
        <w:t>15</w:t>
      </w:r>
      <w:r w:rsidR="00C90C03" w:rsidRPr="00785BD1">
        <w:fldChar w:fldCharType="end"/>
      </w:r>
      <w:r w:rsidR="00785BD1" w:rsidRPr="00785BD1">
        <w:rPr>
          <w:rFonts w:hint="eastAsia"/>
        </w:rPr>
        <w:t xml:space="preserve">  </w:t>
      </w:r>
      <w:r w:rsidRPr="00785BD1">
        <w:rPr>
          <w:rFonts w:hint="eastAsia"/>
        </w:rPr>
        <w:t>高斯平滑后的对数频谱统计分布</w:t>
      </w:r>
      <w:bookmarkEnd w:id="76"/>
      <w:bookmarkEnd w:id="77"/>
    </w:p>
    <w:p w14:paraId="2ACBF2B5" w14:textId="77777777" w:rsidR="00DA4172" w:rsidRDefault="00231F8C" w:rsidP="00231F8C">
      <w:pPr>
        <w:pStyle w:val="a0"/>
        <w:ind w:firstLineChars="0"/>
      </w:pPr>
      <w:r>
        <w:rPr>
          <w:rFonts w:hint="eastAsia"/>
        </w:rPr>
        <w:tab/>
      </w:r>
      <w:r w:rsidR="00DA4172">
        <w:rPr>
          <w:rFonts w:hint="eastAsia"/>
        </w:rPr>
        <w:t>如果把灰度值在</w:t>
      </w:r>
      <w:r w:rsidR="00DA4172">
        <w:rPr>
          <w:rFonts w:hint="eastAsia"/>
        </w:rPr>
        <w:t>50</w:t>
      </w:r>
      <w:r w:rsidR="00DA4172">
        <w:rPr>
          <w:rFonts w:hint="eastAsia"/>
        </w:rPr>
        <w:t>以下的都认为是噪声或系数逼近为零的频谱信号，那么对于大小为</w:t>
      </w:r>
      <w:r w:rsidR="00DA4172">
        <w:rPr>
          <w:rFonts w:hint="eastAsia"/>
        </w:rPr>
        <w:t>512*512</w:t>
      </w:r>
      <w:r w:rsidR="00DA4172">
        <w:rPr>
          <w:rFonts w:hint="eastAsia"/>
        </w:rPr>
        <w:t>的频谱，大概只有</w:t>
      </w:r>
      <w:r w:rsidR="00297E62">
        <w:rPr>
          <w:rFonts w:hint="eastAsia"/>
        </w:rPr>
        <w:t>2500</w:t>
      </w:r>
      <w:r w:rsidR="00297E62">
        <w:rPr>
          <w:rFonts w:hint="eastAsia"/>
        </w:rPr>
        <w:t>多个严格稀疏非零频率，这些频率也就是频谱对数图中中心点附近较亮的部分，除了一些图像的细</w:t>
      </w:r>
      <w:r w:rsidR="008334D7">
        <w:rPr>
          <w:rFonts w:hint="eastAsia"/>
        </w:rPr>
        <w:t>节，这些频率已经足够反应空间图像的特征，在图像识别和分类中已经足</w:t>
      </w:r>
      <w:r w:rsidR="00297E62">
        <w:rPr>
          <w:rFonts w:hint="eastAsia"/>
        </w:rPr>
        <w:t>够了。</w:t>
      </w:r>
    </w:p>
    <w:p w14:paraId="6D2AD727"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w:t>
      </w:r>
      <w:r w:rsidR="00764160">
        <w:rPr>
          <w:rFonts w:hint="eastAsia"/>
        </w:rPr>
        <w:lastRenderedPageBreak/>
        <w:t>中假设的那样，服从伯努利随机分布，而是具有更强的有序性，近似服从高斯分布。这两个特性使得第三章算法并不适用与二维图像稀疏频谱的恢复和表达</w:t>
      </w:r>
      <w:r w:rsidR="00594F87">
        <w:rPr>
          <w:rFonts w:hint="eastAsia"/>
        </w:rPr>
        <w:t>。</w:t>
      </w:r>
    </w:p>
    <w:p w14:paraId="1F8CE55C" w14:textId="77777777" w:rsidR="00C814EB" w:rsidRDefault="00C814EB" w:rsidP="00C814EB">
      <w:pPr>
        <w:pStyle w:val="2"/>
        <w:spacing w:before="156" w:after="156"/>
      </w:pPr>
      <w:bookmarkStart w:id="78" w:name="_Toc278457894"/>
      <w:r>
        <w:rPr>
          <w:rFonts w:hint="eastAsia"/>
        </w:rPr>
        <w:t>二维图像稀疏频谱表达关键问题</w:t>
      </w:r>
      <w:bookmarkEnd w:id="78"/>
    </w:p>
    <w:p w14:paraId="7B47CD5D" w14:textId="77777777" w:rsidR="00832D8F" w:rsidRDefault="00832D8F" w:rsidP="00832D8F">
      <w:pPr>
        <w:pStyle w:val="a0"/>
        <w:ind w:left="221" w:firstLineChars="83" w:firstLine="199"/>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D1141D">
        <w:rPr>
          <w:rFonts w:hint="eastAsia"/>
        </w:rPr>
        <w:t>，并不如第三章随机信号频谱那样严格稀疏，即频率系数或为零，或远大于</w:t>
      </w:r>
      <w:r>
        <w:rPr>
          <w:rFonts w:hint="eastAsia"/>
        </w:rPr>
        <w:t>零。图像频谱是表示采用一种近似逼近的稀疏表示方法，存在一定的误差，这种稀疏表示方法将一定阈值范围内的小幅值频率视为幅值为零的频率，并主要致力于恢复表达那些幅值显著不为零的稀疏频谱。但是如此一来，第三章中很多方法变得不再可用，</w:t>
      </w:r>
      <w:r w:rsidR="002C6A65" w:rsidRPr="00A432E6">
        <w:rPr>
          <w:rFonts w:hint="eastAsia"/>
          <w:i/>
        </w:rPr>
        <w:t>OFDM</w:t>
      </w:r>
      <w:r w:rsidR="002C6A65">
        <w:rPr>
          <w:rFonts w:hint="eastAsia"/>
        </w:rPr>
        <w:t>方法和基于线性编码理论的稀疏频谱恢复算法都是基于频域严格稀疏的原理，对于近似稀疏的频谱计算则无能为力，另外，二维图像的频谱分布不再服从第三章中假设的伯努利分布，这使得第三章的所有算法都不能轻易的在二维图像频谱恢复上取得成果。因此，要解决二维图像的稀疏频谱恢复表达，必须完成两个难题：</w:t>
      </w:r>
    </w:p>
    <w:p w14:paraId="0C9E6BEA"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噪声信号混迹于真实图像信号中，不像频谱中那样按频率高低分层而易于查找过滤，因此，从采样空间信号恢复其稀疏频谱，噪声信号的存在将影响最后恢复频谱的准确性，甚至所恢复频谱的相位也会随之发生偏移。</w:t>
      </w:r>
    </w:p>
    <w:p w14:paraId="349E9EB0" w14:textId="77777777" w:rsidR="002C6A65" w:rsidRDefault="002C6A65" w:rsidP="002C6A65">
      <w:pPr>
        <w:pStyle w:val="a0"/>
        <w:numPr>
          <w:ilvl w:val="3"/>
          <w:numId w:val="1"/>
        </w:numPr>
        <w:ind w:firstLineChars="0"/>
      </w:pPr>
      <w:r>
        <w:rPr>
          <w:rFonts w:hint="eastAsia"/>
        </w:rPr>
        <w:t>找到一种针对二维频谱信号服从高斯分布的</w:t>
      </w:r>
      <w:r w:rsidR="00601FEE">
        <w:rPr>
          <w:rFonts w:hint="eastAsia"/>
        </w:rPr>
        <w:t>稀疏</w:t>
      </w:r>
      <w:r>
        <w:rPr>
          <w:rFonts w:hint="eastAsia"/>
        </w:rPr>
        <w:t>频谱恢复表达算法</w:t>
      </w:r>
      <w:r w:rsidR="00601FEE">
        <w:rPr>
          <w:rFonts w:hint="eastAsia"/>
        </w:rPr>
        <w:t>。</w:t>
      </w:r>
      <w:r w:rsidR="00FD6B46">
        <w:rPr>
          <w:rFonts w:hint="eastAsia"/>
        </w:rPr>
        <w:t>二维图像的稀疏频谱分布较为集中，因此虽然具有合理的稀疏度，但并不能直接使用第三种提到的二维稀疏频谱恢复算法。如果只看低频部分，低频频谱并不稀疏，但是从整个频谱来看，计算那些幅值近似为零的频率是不必要的，而要获取整个低频区域频谱，也并不需要如快速傅里叶算法那样迭代所有二维信号。只要有和低频稀疏频谱数量相应的采样信号参与计算即可。但如何改变第三章中算法使之</w:t>
      </w:r>
      <w:r w:rsidR="00BA0A13">
        <w:rPr>
          <w:rFonts w:hint="eastAsia"/>
        </w:rPr>
        <w:t>适</w:t>
      </w:r>
      <w:r w:rsidR="00FD6B46">
        <w:rPr>
          <w:rFonts w:hint="eastAsia"/>
        </w:rPr>
        <w:t>用于这种服从高斯分布</w:t>
      </w:r>
      <w:r w:rsidR="00BA0A13">
        <w:rPr>
          <w:rFonts w:hint="eastAsia"/>
        </w:rPr>
        <w:t>的稀疏频谱是另一个难题。</w:t>
      </w:r>
    </w:p>
    <w:p w14:paraId="443AA5FF" w14:textId="77777777" w:rsidR="00AE62E3" w:rsidRDefault="00AE62E3" w:rsidP="00AE62E3">
      <w:pPr>
        <w:pStyle w:val="a0"/>
        <w:ind w:left="380" w:firstLineChars="0" w:firstLine="0"/>
      </w:pPr>
    </w:p>
    <w:p w14:paraId="18FEFC3C" w14:textId="77777777" w:rsidR="00BB6F33" w:rsidRPr="00832D8F" w:rsidRDefault="00BB6F33" w:rsidP="00AE62E3">
      <w:pPr>
        <w:pStyle w:val="a0"/>
        <w:ind w:left="380" w:firstLineChars="0" w:firstLine="0"/>
      </w:pPr>
    </w:p>
    <w:p w14:paraId="091F400C" w14:textId="77777777" w:rsidR="00C814EB" w:rsidRDefault="00C814EB" w:rsidP="00C814EB">
      <w:pPr>
        <w:pStyle w:val="2"/>
        <w:spacing w:before="156" w:after="156"/>
      </w:pPr>
      <w:bookmarkStart w:id="79" w:name="_Toc278457895"/>
      <w:r>
        <w:rPr>
          <w:rFonts w:hint="eastAsia"/>
        </w:rPr>
        <w:lastRenderedPageBreak/>
        <w:t>关键问题解决方案</w:t>
      </w:r>
      <w:bookmarkEnd w:id="79"/>
    </w:p>
    <w:p w14:paraId="0EE8D352" w14:textId="77777777" w:rsidR="00383333" w:rsidRDefault="00860716" w:rsidP="00BA0A13">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另外，稀疏频谱分布服从伯努利分布，每个频率是否稀疏的概率是相同的。在二维图像稀疏频谱恢复中，只能勉强满足其中一个假设，即近似稀疏频谱能够满足</w:t>
      </w:r>
      <w:r w:rsidR="00383333" w:rsidRPr="00F24E9A">
        <w:rPr>
          <w:rFonts w:hint="eastAsia"/>
          <w:i/>
        </w:rPr>
        <w:t>k=O(n)</w:t>
      </w:r>
      <w:r w:rsidR="00383333">
        <w:rPr>
          <w:rFonts w:hint="eastAsia"/>
        </w:rPr>
        <w:t>，但稀疏频谱分布更接近服从高斯分布。而第三章改进算法中，稀疏频谱分散是能够交替进行行列迭代的前提，因此，行列交替迭代频谱恢复的方式不能适用当前情形。</w:t>
      </w:r>
    </w:p>
    <w:p w14:paraId="14FFA4CB" w14:textId="77777777" w:rsidR="00383333" w:rsidRDefault="00383333" w:rsidP="00BA0A13">
      <w:pPr>
        <w:pStyle w:val="a0"/>
        <w:ind w:firstLine="480"/>
      </w:pPr>
      <w:r>
        <w:rPr>
          <w:rFonts w:hint="eastAsia"/>
        </w:rPr>
        <w:t>第三章中提到的另一种算法，</w:t>
      </w:r>
      <w:r w:rsidR="00F2066C">
        <w:rPr>
          <w:rFonts w:hint="eastAsia"/>
        </w:rPr>
        <w:t>采样基于线性编码理论的一维稀疏频谱恢复算法逐行恢复每一行频谱，因为使用</w:t>
      </w:r>
      <w:r w:rsidR="00F2066C" w:rsidRPr="00F24E9A">
        <w:rPr>
          <w:rFonts w:hint="eastAsia"/>
          <w:i/>
        </w:rPr>
        <w:t>BM</w:t>
      </w:r>
      <w:r w:rsidR="00F2066C">
        <w:rPr>
          <w:rFonts w:hint="eastAsia"/>
        </w:rPr>
        <w:t>算法构造错误定位多项式和使用</w:t>
      </w:r>
      <w:r w:rsidR="00F2066C" w:rsidRPr="00F24E9A">
        <w:rPr>
          <w:rFonts w:hint="eastAsia"/>
          <w:i/>
        </w:rPr>
        <w:t>Pan</w:t>
      </w:r>
      <w:r w:rsidR="00F2066C">
        <w:rPr>
          <w:rFonts w:hint="eastAsia"/>
        </w:rPr>
        <w:t>算法解出多项式的根作为稀疏频谱的位置这个过程并不需要考虑稀疏频谱服从什么样的分布，所以这个算法在这个问题上是可行的，但逐行使用</w:t>
      </w:r>
      <w:r w:rsidR="00F2066C" w:rsidRPr="00F24E9A">
        <w:rPr>
          <w:rFonts w:hint="eastAsia"/>
          <w:i/>
        </w:rPr>
        <w:t>BM</w:t>
      </w:r>
      <w:r w:rsidR="00F2066C">
        <w:rPr>
          <w:rFonts w:hint="eastAsia"/>
        </w:rPr>
        <w:t>和</w:t>
      </w:r>
      <w:r w:rsidR="00F2066C" w:rsidRPr="00F24E9A">
        <w:rPr>
          <w:rFonts w:hint="eastAsia"/>
          <w:i/>
        </w:rPr>
        <w:t>Pan</w:t>
      </w:r>
      <w:r w:rsidR="00F2066C">
        <w:rPr>
          <w:rFonts w:hint="eastAsia"/>
        </w:rPr>
        <w:t>算法解多项式代价略高，如果有方法能更好的利用二维信号空间分布的有利条件，就不希望考虑这个方法。另外，由于图像频谱是一种带噪声的近似稀疏，所以对含有噪声的采样信号，</w:t>
      </w:r>
      <w:r w:rsidR="00F2066C" w:rsidRPr="00F24E9A">
        <w:rPr>
          <w:rFonts w:hint="eastAsia"/>
          <w:i/>
        </w:rPr>
        <w:t>BM</w:t>
      </w:r>
      <w:r w:rsidR="00F2066C">
        <w:rPr>
          <w:rFonts w:hint="eastAsia"/>
        </w:rPr>
        <w:t>和</w:t>
      </w:r>
      <w:r w:rsidR="00F2066C" w:rsidRPr="00F24E9A">
        <w:rPr>
          <w:rFonts w:hint="eastAsia"/>
          <w:i/>
        </w:rPr>
        <w:t>Pan</w:t>
      </w:r>
      <w:r w:rsidR="00F2066C">
        <w:rPr>
          <w:rFonts w:hint="eastAsia"/>
        </w:rPr>
        <w:t>算法的组合也并不能保证能够找到正确的稀疏位置，有极大的可能会因为噪声的影响而使最后求解出得根偏离正确的稀疏位置。</w:t>
      </w:r>
    </w:p>
    <w:p w14:paraId="2E61B579" w14:textId="77777777" w:rsidR="00064FE0" w:rsidRDefault="008E5412" w:rsidP="00064FE0">
      <w:pPr>
        <w:pStyle w:val="3"/>
        <w:spacing w:before="156" w:after="156"/>
      </w:pPr>
      <w:bookmarkStart w:id="80" w:name="_Toc278457896"/>
      <w:r w:rsidRPr="008E5412">
        <w:rPr>
          <w:rFonts w:hint="eastAsia"/>
        </w:rPr>
        <w:t>近高斯分布稀疏频谱的恢复</w:t>
      </w:r>
      <w:r w:rsidR="00726BBB">
        <w:rPr>
          <w:rFonts w:hint="eastAsia"/>
        </w:rPr>
        <w:t>策略</w:t>
      </w:r>
      <w:bookmarkEnd w:id="80"/>
    </w:p>
    <w:p w14:paraId="757B9F7F" w14:textId="77777777" w:rsidR="00064FE0" w:rsidRDefault="002D381F" w:rsidP="00107B53">
      <w:pPr>
        <w:pStyle w:val="a0"/>
        <w:ind w:firstLine="480"/>
      </w:pPr>
      <w:r>
        <w:rPr>
          <w:rFonts w:hint="eastAsia"/>
        </w:rPr>
        <w:t>对以往算法的研究发现，稀疏频谱恢复主要分为两个步骤，一是设法求出</w:t>
      </w:r>
      <w:r w:rsidR="00107B53">
        <w:rPr>
          <w:rFonts w:hint="eastAsia"/>
        </w:rPr>
        <w:t>稀疏频谱分布的位置，</w:t>
      </w:r>
      <w:r w:rsidR="00343AD5">
        <w:rPr>
          <w:rFonts w:hint="eastAsia"/>
        </w:rPr>
        <w:t>也即相位。二是在第一步找到的稀疏频谱的位置上计算得到其相应幅值，</w:t>
      </w:r>
    </w:p>
    <w:p w14:paraId="22A2C25A" w14:textId="77777777" w:rsidR="00107B53" w:rsidRDefault="00107B53" w:rsidP="00C814EB">
      <w:pPr>
        <w:pStyle w:val="a0"/>
        <w:ind w:firstLineChars="0" w:firstLine="0"/>
      </w:pPr>
      <w:r>
        <w:rPr>
          <w:rFonts w:hint="eastAsia"/>
        </w:rPr>
        <w:t>本节也主要从这两个方面</w:t>
      </w:r>
      <w:r w:rsidR="00343AD5">
        <w:rPr>
          <w:rFonts w:hint="eastAsia"/>
        </w:rPr>
        <w:t>研究频谱恢复策略。</w:t>
      </w:r>
    </w:p>
    <w:p w14:paraId="5906A9DF" w14:textId="77777777" w:rsidR="006F4255" w:rsidRDefault="00343AD5" w:rsidP="00C814EB">
      <w:pPr>
        <w:pStyle w:val="a0"/>
        <w:ind w:firstLineChars="0" w:firstLine="0"/>
      </w:pPr>
      <w:r>
        <w:rPr>
          <w:rFonts w:hint="eastAsia"/>
        </w:rPr>
        <w:t>正如上一节所述，二维图像的稀疏频谱分布并满足第三章算法所假设的情形，对于大多数有规律的自然信号，包括二维图像信号，其频谱分布都近似高斯分布，正因为如此，二维图像频谱</w:t>
      </w:r>
      <w:r w:rsidR="00401CF0">
        <w:rPr>
          <w:rFonts w:hint="eastAsia"/>
        </w:rPr>
        <w:t>分布遵循一定的规律，通过对大量图像频谱分布的研究，可以大致定位出</w:t>
      </w:r>
      <w:r>
        <w:rPr>
          <w:rFonts w:hint="eastAsia"/>
        </w:rPr>
        <w:t>显著稀疏频谱的</w:t>
      </w:r>
      <w:r w:rsidR="00401CF0">
        <w:rPr>
          <w:rFonts w:hint="eastAsia"/>
        </w:rPr>
        <w:t>分布。</w:t>
      </w:r>
      <w:r w:rsidR="00327BA6">
        <w:rPr>
          <w:rFonts w:hint="eastAsia"/>
        </w:rPr>
        <w:t>总的</w:t>
      </w:r>
      <w:r w:rsidR="00F765A9">
        <w:rPr>
          <w:rFonts w:hint="eastAsia"/>
        </w:rPr>
        <w:t>来说，</w:t>
      </w:r>
      <w:r w:rsidR="00594F87">
        <w:rPr>
          <w:rFonts w:hint="eastAsia"/>
        </w:rPr>
        <w:t>以</w:t>
      </w:r>
      <w:r w:rsidR="002A22D3">
        <w:fldChar w:fldCharType="begin"/>
      </w:r>
      <w:r w:rsidR="002A22D3">
        <w:instrText xml:space="preserve"> REF _Ref275983547 \h \* MERGEFORMAT </w:instrText>
      </w:r>
      <w:r w:rsidR="002A22D3">
        <w:fldChar w:fldCharType="separate"/>
      </w:r>
      <w:r w:rsidR="00041A00" w:rsidRPr="00785BD1">
        <w:rPr>
          <w:rFonts w:hint="eastAsia"/>
        </w:rPr>
        <w:t>图</w:t>
      </w:r>
      <w:r w:rsidR="00041A00">
        <w:t>14</w:t>
      </w:r>
      <w:r w:rsidR="002A22D3">
        <w:fldChar w:fldCharType="end"/>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量的位置为原点，水平方向和垂直方向为坐标轴切分整个频谱空间，幅值远大于零的</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具体范围和区间的大小</w:t>
      </w:r>
      <w:r w:rsidR="00DD670A">
        <w:rPr>
          <w:rFonts w:hint="eastAsia"/>
        </w:rPr>
        <w:t>对随图像的不同和不同。坐标轴两侧的有限区间的长度在不同图像中变化范围较小，在稀疏频谱恢复算法中可以取其上限，在最大的区间内恢复频谱，最后得到的稀疏频谱是由恢复结果中幅值不为零的频率组成，虽然浪费了一些计算资源，但相比复杂的稀疏定位算法，这些资源是非常有限的，最后可以根据频谱恢复</w:t>
      </w:r>
      <w:r w:rsidR="00FC0DC0">
        <w:rPr>
          <w:rFonts w:hint="eastAsia"/>
        </w:rPr>
        <w:t>效果对区间大小进行微调</w:t>
      </w:r>
      <w:r w:rsidR="00327BA6">
        <w:rPr>
          <w:rFonts w:hint="eastAsia"/>
        </w:rPr>
        <w:t>，这部分频谱</w:t>
      </w:r>
      <w:r w:rsidR="00327BA6">
        <w:rPr>
          <w:rFonts w:hint="eastAsia"/>
        </w:rPr>
        <w:lastRenderedPageBreak/>
        <w:t>可以称为零散稀疏频谱</w:t>
      </w:r>
      <w:r w:rsidR="00FC0DC0">
        <w:rPr>
          <w:rFonts w:hint="eastAsia"/>
        </w:rPr>
        <w:t>。但是原点附近频谱分布范围较大</w:t>
      </w:r>
      <w:r w:rsidR="0040491F">
        <w:rPr>
          <w:rFonts w:hint="eastAsia"/>
        </w:rPr>
        <w:t>，这一部分的频谱分布集中，但具体的分布范围难以确定，本节中称这部分频谱为显著稀疏频谱</w:t>
      </w:r>
      <w:r w:rsidR="0040491F">
        <w:rPr>
          <w:rFonts w:hint="eastAsia"/>
        </w:rPr>
        <w:t>;</w:t>
      </w:r>
    </w:p>
    <w:p w14:paraId="6FAFAC2C" w14:textId="77777777" w:rsidR="00B700A4" w:rsidRDefault="008E5412" w:rsidP="00C814EB">
      <w:pPr>
        <w:pStyle w:val="a0"/>
        <w:ind w:firstLineChars="0" w:firstLine="0"/>
      </w:pPr>
      <w:r>
        <w:rPr>
          <w:rFonts w:hint="eastAsia"/>
        </w:rPr>
        <w:tab/>
      </w:r>
      <w:r w:rsidR="00327BA6">
        <w:rPr>
          <w:rFonts w:hint="eastAsia"/>
        </w:rPr>
        <w:t>首先需要一个策略能够区分这两类频谱分布，以在恢复幅值时针对不同的分布使用不同的幅值恢复侧率。</w:t>
      </w:r>
      <w:r w:rsidR="002D381F">
        <w:rPr>
          <w:rFonts w:hint="eastAsia"/>
        </w:rPr>
        <w:t>本节主要研究</w:t>
      </w:r>
      <w:r>
        <w:rPr>
          <w:rFonts w:hint="eastAsia"/>
        </w:rPr>
        <w:t>如何确定原点附近</w:t>
      </w:r>
      <w:r w:rsidR="00327BA6">
        <w:rPr>
          <w:rFonts w:hint="eastAsia"/>
        </w:rPr>
        <w:t>的显著</w:t>
      </w:r>
      <w:r>
        <w:rPr>
          <w:rFonts w:hint="eastAsia"/>
        </w:rPr>
        <w:t>稀疏</w:t>
      </w:r>
      <w:r w:rsidR="002D381F">
        <w:rPr>
          <w:rFonts w:hint="eastAsia"/>
        </w:rPr>
        <w:t>频谱分布范围的大小，</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p>
    <w:p w14:paraId="416CFDDC" w14:textId="77777777" w:rsidR="00CF0084" w:rsidRDefault="00CF0084" w:rsidP="00C814EB">
      <w:pPr>
        <w:pStyle w:val="a0"/>
        <w:ind w:firstLineChars="0" w:firstLine="0"/>
      </w:pPr>
      <w:r>
        <w:rPr>
          <w:rFonts w:hint="eastAsia"/>
        </w:rPr>
        <w:tab/>
      </w:r>
      <w:r w:rsidR="002D381F">
        <w:rPr>
          <w:rFonts w:hint="eastAsia"/>
        </w:rPr>
        <w:t>本章算法的恢复策略类似第三章算法，同样是</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315BC2">
        <w:rPr>
          <w:rFonts w:hint="eastAsia"/>
        </w:rPr>
        <w:t>能够在恢复频谱幅值前知道哪里是显著稀疏频谱分布，哪里是零散稀疏频谱分布。本章假设二维图像显著稀疏频谱</w:t>
      </w:r>
      <w:r w:rsidR="00F56361">
        <w:rPr>
          <w:rFonts w:hint="eastAsia"/>
        </w:rPr>
        <w:t>分布近似高</w:t>
      </w:r>
      <w:r w:rsidR="00315BC2">
        <w:rPr>
          <w:rFonts w:hint="eastAsia"/>
        </w:rPr>
        <w:t>斯分布，因此，可以像上一节中那样通过高斯函数来确定原点附近的</w:t>
      </w:r>
      <w:r w:rsidR="00F56361">
        <w:rPr>
          <w:rFonts w:hint="eastAsia"/>
        </w:rPr>
        <w:t>分布，区别于上一节中对完整二维频谱过滤，本节提出的策略能够无需计算完整的二维频谱，而仅需操作行列采样信号的一维傅里叶变换序列即可估算出需要恢复的二维频谱的稀疏分布。</w:t>
      </w:r>
      <w:r w:rsidR="00C90C03"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C90C03" w:rsidRPr="00734E7F">
        <w:rPr>
          <w:color w:val="FFFFFF"/>
        </w:rPr>
        <w:fldChar w:fldCharType="begin"/>
      </w:r>
      <w:r w:rsidR="003B7A24" w:rsidRPr="00734E7F">
        <w:rPr>
          <w:color w:val="FFFFFF"/>
        </w:rPr>
        <w:instrText xml:space="preserve"> SEQ MTEqn \r \h \* MERGEFORMAT </w:instrText>
      </w:r>
      <w:r w:rsidR="00C90C03" w:rsidRPr="00734E7F">
        <w:rPr>
          <w:color w:val="FFFFFF"/>
        </w:rPr>
        <w:fldChar w:fldCharType="end"/>
      </w:r>
      <w:r w:rsidR="00C90C03" w:rsidRPr="00734E7F">
        <w:rPr>
          <w:color w:val="FFFFFF"/>
        </w:rPr>
        <w:fldChar w:fldCharType="begin"/>
      </w:r>
      <w:r w:rsidR="003B7A24" w:rsidRPr="00734E7F">
        <w:rPr>
          <w:color w:val="FFFFFF"/>
        </w:rPr>
        <w:instrText xml:space="preserve"> SEQ MTSec \h \* MERGEFORMAT </w:instrText>
      </w:r>
      <w:r w:rsidR="00C90C03" w:rsidRPr="00734E7F">
        <w:rPr>
          <w:color w:val="FFFFFF"/>
        </w:rPr>
        <w:fldChar w:fldCharType="end"/>
      </w:r>
      <w:r w:rsidR="00C90C03" w:rsidRPr="00734E7F">
        <w:rPr>
          <w:color w:val="FFFFFF"/>
        </w:rPr>
        <w:fldChar w:fldCharType="end"/>
      </w:r>
    </w:p>
    <w:p w14:paraId="0D53ADBA" w14:textId="77777777" w:rsidR="00B9750C" w:rsidRDefault="00771DA0" w:rsidP="00FE435F">
      <w:pPr>
        <w:pStyle w:val="a0"/>
        <w:ind w:firstLineChars="0" w:firstLine="0"/>
      </w:pPr>
      <w:r>
        <w:rPr>
          <w:rFonts w:hint="eastAsia"/>
        </w:rPr>
        <w:tab/>
      </w:r>
      <w:r w:rsidR="00F56361">
        <w:rPr>
          <w:rFonts w:hint="eastAsia"/>
        </w:rPr>
        <w:t>使用</w:t>
      </w:r>
      <w:r w:rsidR="00F440FD">
        <w:rPr>
          <w:rFonts w:hint="eastAsia"/>
        </w:rPr>
        <w:t>高斯函数过滤二维频谱的过程</w:t>
      </w:r>
      <w:r w:rsidR="00F56361">
        <w:rPr>
          <w:rFonts w:hint="eastAsia"/>
        </w:rPr>
        <w:t>可以用以下一个公式表示</w:t>
      </w:r>
      <w:r w:rsidR="00B9750C">
        <w:rPr>
          <w:rFonts w:hint="eastAsia"/>
        </w:rPr>
        <w:t>：</w:t>
      </w:r>
    </w:p>
    <w:p w14:paraId="5E3C7303" w14:textId="77777777" w:rsidR="00FE435F" w:rsidRDefault="00FE435F" w:rsidP="00FE435F">
      <w:pPr>
        <w:pStyle w:val="MTDisplayEquation"/>
      </w:pPr>
      <w:r>
        <w:tab/>
      </w:r>
      <w:r w:rsidR="00DE78CB">
        <w:rPr>
          <w:position w:val="-30"/>
        </w:rPr>
        <w:pict w14:anchorId="1DEEA1C9">
          <v:shape id="_x0000_i1068" type="#_x0000_t75" style="width:189.75pt;height:45.75pt">
            <v:imagedata r:id="rId6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4</w:instrText>
        </w:r>
      </w:fldSimple>
      <w:r>
        <w:instrText>.</w:instrText>
      </w:r>
      <w:fldSimple w:instr=" SEQ MTEqn \c \* Arabic \* MERGEFORMAT ">
        <w:r w:rsidR="00041A00">
          <w:rPr>
            <w:noProof/>
          </w:rPr>
          <w:instrText>1</w:instrText>
        </w:r>
      </w:fldSimple>
      <w:r>
        <w:instrText>)</w:instrText>
      </w:r>
      <w:r w:rsidR="00C90C03">
        <w:fldChar w:fldCharType="end"/>
      </w:r>
    </w:p>
    <w:p w14:paraId="50152E01"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DB3526">
        <w:rPr>
          <w:rFonts w:hint="eastAsia"/>
        </w:rPr>
        <w:t>对应这样的表现形式</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5792B620" w14:textId="77777777" w:rsidR="008A3103" w:rsidRPr="008A3103" w:rsidRDefault="008A3103" w:rsidP="008A3103">
      <w:pPr>
        <w:pStyle w:val="MTDisplayEquation"/>
      </w:pPr>
      <w:r>
        <w:tab/>
      </w:r>
      <w:r w:rsidR="00DE78CB">
        <w:rPr>
          <w:position w:val="-106"/>
        </w:rPr>
        <w:pict w14:anchorId="66C1581C">
          <v:shape id="_x0000_i1069" type="#_x0000_t75" style="width:183pt;height:114pt">
            <v:imagedata r:id="rId6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81" w:name="ZEqnNum271095"/>
      <w:r>
        <w:instrText>(</w:instrText>
      </w:r>
      <w:fldSimple w:instr=" SEQ MTSec \c \* Arabic \* MERGEFORMAT ">
        <w:r w:rsidR="00041A00">
          <w:rPr>
            <w:noProof/>
          </w:rPr>
          <w:instrText>4</w:instrText>
        </w:r>
      </w:fldSimple>
      <w:r>
        <w:instrText>.</w:instrText>
      </w:r>
      <w:fldSimple w:instr=" SEQ MTEqn \c \* Arabic \* MERGEFORMAT ">
        <w:r w:rsidR="00041A00">
          <w:rPr>
            <w:noProof/>
          </w:rPr>
          <w:instrText>2</w:instrText>
        </w:r>
      </w:fldSimple>
      <w:r>
        <w:instrText>)</w:instrText>
      </w:r>
      <w:bookmarkEnd w:id="81"/>
      <w:r w:rsidR="00C90C03">
        <w:fldChar w:fldCharType="end"/>
      </w:r>
    </w:p>
    <w:p w14:paraId="3261DAB1" w14:textId="77777777" w:rsidR="00465014" w:rsidRPr="005A44F5" w:rsidRDefault="00081FB8" w:rsidP="00465014">
      <w:pPr>
        <w:pStyle w:val="MTDisplayEquation"/>
        <w:ind w:firstLineChars="0" w:firstLine="0"/>
      </w:pPr>
      <w:r>
        <w:rPr>
          <w:rFonts w:hint="eastAsia"/>
        </w:rPr>
        <w:t>式</w:t>
      </w:r>
      <w:r w:rsidR="00C90C03">
        <w:fldChar w:fldCharType="begin"/>
      </w:r>
      <w:r>
        <w:instrText xml:space="preserve"> GOTOBUTTON ZEqnNum271095  \* MERGEFORMAT </w:instrText>
      </w:r>
      <w:fldSimple w:instr=" REF ZEqnNum271095 \* Charformat \! \* MERGEFORMAT ">
        <w:r w:rsidR="00041A00">
          <w:instrText>(4.2)</w:instrText>
        </w:r>
      </w:fldSimple>
      <w:r w:rsidR="00C90C03">
        <w:fldChar w:fldCharType="end"/>
      </w:r>
      <w:r>
        <w:rPr>
          <w:rFonts w:hint="eastAsia"/>
        </w:rPr>
        <w:t>的意义在于，把对二维傅里</w:t>
      </w:r>
      <w:r w:rsidR="0040491F">
        <w:rPr>
          <w:rFonts w:hint="eastAsia"/>
        </w:rPr>
        <w:t>叶变换后的完整频谱做高斯函数过滤转换成了在每个</w:t>
      </w:r>
      <w:r w:rsidR="0040491F">
        <w:rPr>
          <w:rFonts w:hint="eastAsia"/>
        </w:rPr>
        <w:lastRenderedPageBreak/>
        <w:t>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C90C03">
        <w:fldChar w:fldCharType="begin"/>
      </w:r>
      <w:r w:rsidR="00E61C95">
        <w:instrText xml:space="preserve"> GOTOBUTTON ZEqnNum271095  \* MERGEFORMAT </w:instrText>
      </w:r>
      <w:fldSimple w:instr=" REF ZEqnNum271095 \* Charformat \! \* MERGEFORMAT ">
        <w:r w:rsidR="00041A00">
          <w:instrText>(4.2)</w:instrText>
        </w:r>
      </w:fldSimple>
      <w:r w:rsidR="00C90C03">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6F0F95CF"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43F31A6A"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604923DB"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C90C03">
        <w:rPr>
          <w:sz w:val="24"/>
        </w:rPr>
        <w:fldChar w:fldCharType="begin"/>
      </w:r>
      <w:r w:rsidR="009E57ED">
        <w:rPr>
          <w:sz w:val="24"/>
        </w:rPr>
        <w:instrText xml:space="preserve"> GOTOBUTTON ZEqnNum661517  \* MERGEFORMAT </w:instrText>
      </w:r>
      <w:r w:rsidR="00C90C03">
        <w:rPr>
          <w:sz w:val="24"/>
        </w:rPr>
        <w:fldChar w:fldCharType="begin"/>
      </w:r>
      <w:r w:rsidR="009E57ED">
        <w:rPr>
          <w:sz w:val="24"/>
        </w:rPr>
        <w:instrText xml:space="preserve"> REF ZEqnNum661517 \* Charformat \! \* MERGEFORMAT </w:instrText>
      </w:r>
      <w:r w:rsidR="00C90C03">
        <w:rPr>
          <w:sz w:val="24"/>
        </w:rPr>
        <w:fldChar w:fldCharType="separate"/>
      </w:r>
      <w:r w:rsidR="00041A00" w:rsidRPr="00041A00">
        <w:rPr>
          <w:sz w:val="24"/>
        </w:rPr>
        <w:instrText>(3.6)</w:instrText>
      </w:r>
      <w:r w:rsidR="00C90C03">
        <w:rPr>
          <w:sz w:val="24"/>
        </w:rPr>
        <w:fldChar w:fldCharType="end"/>
      </w:r>
      <w:r w:rsidR="00C90C03">
        <w:rPr>
          <w:sz w:val="24"/>
        </w:rPr>
        <w:fldChar w:fldCharType="end"/>
      </w:r>
      <w:r w:rsidR="009E57ED">
        <w:rPr>
          <w:rFonts w:hint="eastAsia"/>
          <w:sz w:val="24"/>
        </w:rPr>
        <w:t>，</w:t>
      </w:r>
      <w:r w:rsidR="00C90C03">
        <w:rPr>
          <w:sz w:val="24"/>
        </w:rPr>
        <w:fldChar w:fldCharType="begin"/>
      </w:r>
      <w:r w:rsidR="009E57ED">
        <w:rPr>
          <w:sz w:val="24"/>
        </w:rPr>
        <w:instrText xml:space="preserve"> GOTOBUTTON ZEqnNum607806  \* MERGEFORMAT </w:instrText>
      </w:r>
      <w:r w:rsidR="00C90C03">
        <w:rPr>
          <w:sz w:val="24"/>
        </w:rPr>
        <w:fldChar w:fldCharType="begin"/>
      </w:r>
      <w:r w:rsidR="009E57ED">
        <w:rPr>
          <w:sz w:val="24"/>
        </w:rPr>
        <w:instrText xml:space="preserve"> REF ZEqnNum607806 \* Charformat \! \* MERGEFORMAT </w:instrText>
      </w:r>
      <w:r w:rsidR="00C90C03">
        <w:rPr>
          <w:sz w:val="24"/>
        </w:rPr>
        <w:fldChar w:fldCharType="separate"/>
      </w:r>
      <w:r w:rsidR="00041A00" w:rsidRPr="00041A00">
        <w:rPr>
          <w:sz w:val="24"/>
        </w:rPr>
        <w:instrText>(3.7)</w:instrText>
      </w:r>
      <w:r w:rsidR="00C90C03">
        <w:rPr>
          <w:sz w:val="24"/>
        </w:rPr>
        <w:fldChar w:fldCharType="end"/>
      </w:r>
      <w:r w:rsidR="00C90C03">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70F1701B"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7966BD0F"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Pr>
          <w:rFonts w:hint="eastAsia"/>
          <w:sz w:val="24"/>
        </w:rPr>
        <w:t>K</w:t>
      </w:r>
      <w:r w:rsidR="001C3449">
        <w:rPr>
          <w:rFonts w:hint="eastAsia"/>
          <w:sz w:val="24"/>
        </w:rPr>
        <w:t>个稀</w:t>
      </w:r>
      <w:r w:rsidR="001C3449">
        <w:rPr>
          <w:rFonts w:hint="eastAsia"/>
          <w:sz w:val="24"/>
        </w:rPr>
        <w:lastRenderedPageBreak/>
        <w:t>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Pr>
          <w:rFonts w:hint="eastAsia"/>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756FCF06"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总的来说，本节提出的算法是基于一种模糊定位方法，首先确定一个可以覆盖所有稀疏频率的范围，并且，这个范围尽可能小。假设这个范围内的所有频率都是稀疏的，按照第三章公式</w:t>
      </w:r>
      <w:r w:rsidR="00C90C03">
        <w:rPr>
          <w:sz w:val="24"/>
        </w:rPr>
        <w:fldChar w:fldCharType="begin"/>
      </w:r>
      <w:r>
        <w:rPr>
          <w:sz w:val="24"/>
        </w:rPr>
        <w:instrText xml:space="preserve"> GOTOBUTTON ZEqnNum661517  \* MERGEFORMAT </w:instrText>
      </w:r>
      <w:r w:rsidR="00C90C03">
        <w:rPr>
          <w:sz w:val="24"/>
        </w:rPr>
        <w:fldChar w:fldCharType="begin"/>
      </w:r>
      <w:r>
        <w:rPr>
          <w:sz w:val="24"/>
        </w:rPr>
        <w:instrText xml:space="preserve"> REF ZEqnNum661517 \* Charformat \! \* MERGEFORMAT </w:instrText>
      </w:r>
      <w:r w:rsidR="00C90C03">
        <w:rPr>
          <w:sz w:val="24"/>
        </w:rPr>
        <w:fldChar w:fldCharType="separate"/>
      </w:r>
      <w:r w:rsidR="00041A00" w:rsidRPr="00041A00">
        <w:rPr>
          <w:sz w:val="24"/>
        </w:rPr>
        <w:instrText>(3.6)</w:instrText>
      </w:r>
      <w:r w:rsidR="00C90C03">
        <w:rPr>
          <w:sz w:val="24"/>
        </w:rPr>
        <w:fldChar w:fldCharType="end"/>
      </w:r>
      <w:r w:rsidR="00C90C03">
        <w:rPr>
          <w:sz w:val="24"/>
        </w:rPr>
        <w:fldChar w:fldCharType="end"/>
      </w:r>
      <w:r>
        <w:rPr>
          <w:rFonts w:hint="eastAsia"/>
          <w:sz w:val="24"/>
        </w:rPr>
        <w:t>，</w:t>
      </w:r>
      <w:r w:rsidR="00C90C03">
        <w:rPr>
          <w:sz w:val="24"/>
        </w:rPr>
        <w:fldChar w:fldCharType="begin"/>
      </w:r>
      <w:r>
        <w:rPr>
          <w:sz w:val="24"/>
        </w:rPr>
        <w:instrText xml:space="preserve"> GOTOBUTTON ZEqnNum607806  \* MERGEFORMAT </w:instrText>
      </w:r>
      <w:r w:rsidR="00C90C03">
        <w:rPr>
          <w:sz w:val="24"/>
        </w:rPr>
        <w:fldChar w:fldCharType="begin"/>
      </w:r>
      <w:r>
        <w:rPr>
          <w:sz w:val="24"/>
        </w:rPr>
        <w:instrText xml:space="preserve"> REF ZEqnNum607806 \* Charformat \! \* MERGEFORMAT </w:instrText>
      </w:r>
      <w:r w:rsidR="00C90C03">
        <w:rPr>
          <w:sz w:val="24"/>
        </w:rPr>
        <w:fldChar w:fldCharType="separate"/>
      </w:r>
      <w:r w:rsidR="00041A00" w:rsidRPr="00041A00">
        <w:rPr>
          <w:sz w:val="24"/>
        </w:rPr>
        <w:instrText>(3.7)</w:instrText>
      </w:r>
      <w:r w:rsidR="00C90C03">
        <w:rPr>
          <w:sz w:val="24"/>
        </w:rPr>
        <w:fldChar w:fldCharType="end"/>
      </w:r>
      <w:r w:rsidR="00C90C03">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5D660CA5" w14:textId="77777777" w:rsidR="00910FD1" w:rsidRPr="00647C30" w:rsidRDefault="00A44325" w:rsidP="00910FD1">
      <w:pPr>
        <w:pStyle w:val="3"/>
        <w:spacing w:before="156" w:after="156"/>
        <w:rPr>
          <w:rFonts w:ascii="黑体" w:hAnsi="黑体"/>
        </w:rPr>
      </w:pPr>
      <w:bookmarkStart w:id="82" w:name="_Toc278457897"/>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82"/>
    </w:p>
    <w:p w14:paraId="2EFFEC56"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上一节中提出了使用模糊定位方法确定稀疏频率位置和恢复幅值的方法，实际上如果频谱是严格稀疏的，即只有幅值大于零稀疏频率和幅值等于零的稀疏频率，没有噪声频率，那么按照第三章公式</w:t>
      </w:r>
      <w:r w:rsidR="00C90C03">
        <w:fldChar w:fldCharType="begin"/>
      </w:r>
      <w:r>
        <w:instrText xml:space="preserve"> GOTOBUTTON ZEqnNum661517  \* MERGEFORMAT </w:instrText>
      </w:r>
      <w:fldSimple w:instr=" REF ZEqnNum661517 \* Charformat \! \* MERGEFORMAT ">
        <w:r w:rsidR="00041A00">
          <w:instrText>(3.6)</w:instrText>
        </w:r>
      </w:fldSimple>
      <w:r w:rsidR="00C90C03">
        <w:fldChar w:fldCharType="end"/>
      </w:r>
      <w:r>
        <w:rPr>
          <w:rFonts w:hint="eastAsia"/>
        </w:rPr>
        <w:t>，</w:t>
      </w:r>
      <w:r w:rsidR="00C90C03">
        <w:fldChar w:fldCharType="begin"/>
      </w:r>
      <w:r>
        <w:instrText xml:space="preserve"> GOTOBUTTON ZEqnNum607806  \* MERGEFORMAT </w:instrText>
      </w:r>
      <w:fldSimple w:instr=" REF ZEqnNum607806 \* Charformat \! \* MERGEFORMAT ">
        <w:r w:rsidR="00041A00">
          <w:instrText>(3.7)</w:instrText>
        </w:r>
      </w:fldSimple>
      <w:r w:rsidR="00C90C03">
        <w:fldChar w:fldCharType="end"/>
      </w:r>
      <w:r>
        <w:rPr>
          <w:rFonts w:hint="eastAsia"/>
        </w:rPr>
        <w:t>可以顺利的恢复相应位置频率的幅值。但实际应用中，噪声总是存在的。在图像的二维频谱中，噪声的影响不可忽略，虽然大部分噪声频谱大都是高频分量，分布在离零频分量较远的空间，</w:t>
      </w:r>
      <w:r w:rsidR="009A2260">
        <w:rPr>
          <w:rFonts w:hint="eastAsia"/>
        </w:rPr>
        <w:t>但是，只要噪声信号存在，就会影响</w:t>
      </w:r>
      <w:r w:rsidR="00C90C03">
        <w:fldChar w:fldCharType="begin"/>
      </w:r>
      <w:r w:rsidR="009A2260">
        <w:instrText xml:space="preserve"> GOTOBUTTON ZEqnNum661517  \* MERGEFORMAT </w:instrText>
      </w:r>
      <w:fldSimple w:instr=" REF ZEqnNum661517 \* Charformat \! \* MERGEFORMAT ">
        <w:r w:rsidR="00041A00">
          <w:instrText>(3.6)</w:instrText>
        </w:r>
      </w:fldSimple>
      <w:r w:rsidR="00C90C03">
        <w:fldChar w:fldCharType="end"/>
      </w:r>
      <w:r w:rsidR="009A2260">
        <w:rPr>
          <w:rFonts w:hint="eastAsia"/>
        </w:rPr>
        <w:t>，</w:t>
      </w:r>
      <w:r w:rsidR="00C90C03">
        <w:fldChar w:fldCharType="begin"/>
      </w:r>
      <w:r w:rsidR="009A2260">
        <w:instrText xml:space="preserve"> GOTOBUTTON ZEqnNum607806  \* MERGEFORMAT </w:instrText>
      </w:r>
      <w:fldSimple w:instr=" REF ZEqnNum607806 \* Charformat \! \* MERGEFORMAT ">
        <w:r w:rsidR="00041A00">
          <w:instrText>(3.7)</w:instrText>
        </w:r>
      </w:fldSimple>
      <w:r w:rsidR="00C90C03">
        <w:fldChar w:fldCharType="end"/>
      </w:r>
      <w:r w:rsidR="009A2260">
        <w:rPr>
          <w:rFonts w:hint="eastAsia"/>
        </w:rPr>
        <w:t>式计算幅值的正确性，如何排除噪声的影响，使得</w:t>
      </w:r>
      <w:r w:rsidR="00C90C03">
        <w:fldChar w:fldCharType="begin"/>
      </w:r>
      <w:r w:rsidR="009A2260">
        <w:instrText xml:space="preserve"> GOTOBUTTON ZEqnNum661517  \* MERGEFORMAT </w:instrText>
      </w:r>
      <w:fldSimple w:instr=" REF ZEqnNum661517 \* Charformat \! \* MERGEFORMAT ">
        <w:r w:rsidR="00041A00">
          <w:instrText>(3.6)</w:instrText>
        </w:r>
      </w:fldSimple>
      <w:r w:rsidR="00C90C03">
        <w:fldChar w:fldCharType="end"/>
      </w:r>
      <w:r w:rsidR="009A2260">
        <w:rPr>
          <w:rFonts w:hint="eastAsia"/>
        </w:rPr>
        <w:t>，</w:t>
      </w:r>
      <w:r w:rsidR="00C90C03">
        <w:fldChar w:fldCharType="begin"/>
      </w:r>
      <w:r w:rsidR="009A2260">
        <w:instrText xml:space="preserve"> GOTOBUTTON ZEqnNum607806  \* MERGEFORMAT </w:instrText>
      </w:r>
      <w:fldSimple w:instr=" REF ZEqnNum607806 \* Charformat \! \* MERGEFORMAT ">
        <w:r w:rsidR="00041A00">
          <w:instrText>(3.7)</w:instrText>
        </w:r>
      </w:fldSimple>
      <w:r w:rsidR="00C90C03">
        <w:fldChar w:fldCharType="end"/>
      </w:r>
      <w:r w:rsidR="009A2260">
        <w:rPr>
          <w:rFonts w:hint="eastAsia"/>
        </w:rPr>
        <w:t>式能够正确的计算得到相应位置频率的幅值是本节要讨论的话题。</w:t>
      </w:r>
    </w:p>
    <w:p w14:paraId="2B1A6347"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2E5F71F0"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上一节提供了一种在得到频谱前估算显著稀疏频谱分布的方法，显著稀疏频谱分布之外的区域就是被高斯函数过滤掉得区域，也就是噪声分布的范围。但仅仅知道噪声分布的范围是远远不够的，因为算法需要借助</w:t>
      </w:r>
      <w:r w:rsidR="00C90C03">
        <w:fldChar w:fldCharType="begin"/>
      </w:r>
      <w:r>
        <w:instrText xml:space="preserve"> GOTOBUTTON ZEqnNum661517  \* MERGEFORMAT </w:instrText>
      </w:r>
      <w:fldSimple w:instr=" REF ZEqnNum661517 \* Charformat \! \* MERGEFORMAT ">
        <w:r w:rsidR="00041A00">
          <w:instrText>(3.6)</w:instrText>
        </w:r>
      </w:fldSimple>
      <w:r w:rsidR="00C90C03">
        <w:fldChar w:fldCharType="end"/>
      </w:r>
      <w:r>
        <w:rPr>
          <w:rFonts w:hint="eastAsia"/>
        </w:rPr>
        <w:t>，</w:t>
      </w:r>
      <w:r w:rsidR="00C90C03">
        <w:fldChar w:fldCharType="begin"/>
      </w:r>
      <w:r>
        <w:instrText xml:space="preserve"> GOTOBUTTON ZEqnNum607806  \* MERGEFORMAT </w:instrText>
      </w:r>
      <w:fldSimple w:instr=" REF ZEqnNum607806 \* Charformat \! \* MERGEFORMAT ">
        <w:r w:rsidR="00041A00">
          <w:instrText>(3.7)</w:instrText>
        </w:r>
      </w:fldSimple>
      <w:r w:rsidR="00C90C03">
        <w:fldChar w:fldCharType="end"/>
      </w:r>
      <w:r>
        <w:rPr>
          <w:rFonts w:hint="eastAsia"/>
        </w:rPr>
        <w:t>类似的方法计算幅值，每一个噪声都会对</w:t>
      </w:r>
      <w:r w:rsidR="00C90C03">
        <w:fldChar w:fldCharType="begin"/>
      </w:r>
      <w:r>
        <w:instrText xml:space="preserve"> GOTOBUTTON ZEqnNum607806  \* MERGEFORMAT </w:instrText>
      </w:r>
      <w:fldSimple w:instr=" REF ZEqnNum607806 \* Charformat \! \* MERGEFORMAT ">
        <w:r w:rsidR="00041A00">
          <w:instrText>(3.7)</w:instrText>
        </w:r>
      </w:fldSimple>
      <w:r w:rsidR="00C90C03">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1EA2C12E" w14:textId="77777777" w:rsidR="00397BB6" w:rsidRDefault="00CA3D2C" w:rsidP="00910FD1">
      <w:pPr>
        <w:pStyle w:val="a0"/>
        <w:ind w:firstLine="480"/>
      </w:pPr>
      <w:r>
        <w:rPr>
          <w:rFonts w:hint="eastAsia"/>
        </w:rPr>
        <w:t>在本文第二章介绍优化采样稀疏傅里叶算法时，引入了一个卷积选择函数，通过该函数与频谱的卷积，可以将所有稀疏频率筛选出来，并在这些频率周围形成一个平坦的筛选通过区。该函数与普通矩形选择函数相比的优势在于其尾部并不像矩形函数那样突变，因此在筛选时不会发生某些处于通过区边缘的函数被遗漏，同时，光滑的下降曲线</w:t>
      </w:r>
      <w:r>
        <w:rPr>
          <w:rFonts w:hint="eastAsia"/>
        </w:rPr>
        <w:lastRenderedPageBreak/>
        <w:t>不会给频谱带来额外的噪声。</w:t>
      </w:r>
    </w:p>
    <w:p w14:paraId="64D9D601"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13F3CB78" w14:textId="77777777" w:rsidR="008A3E15" w:rsidRDefault="00DE78CB" w:rsidP="008A3E15">
      <w:pPr>
        <w:pStyle w:val="a0"/>
        <w:keepNext/>
        <w:ind w:firstLineChars="0" w:firstLine="0"/>
        <w:jc w:val="center"/>
      </w:pPr>
      <w:r>
        <w:pict w14:anchorId="225E1DF0">
          <v:shape id="_x0000_i1070" type="#_x0000_t75" style="width:385.5pt;height:255.75pt">
            <v:imagedata r:id="rId66" o:title="卷积过滤函数-小"/>
          </v:shape>
        </w:pict>
      </w:r>
    </w:p>
    <w:p w14:paraId="0AD16BAD" w14:textId="6F76BFBD" w:rsidR="00556179" w:rsidRPr="00785BD1" w:rsidRDefault="008A3E15" w:rsidP="008A3E15">
      <w:pPr>
        <w:pStyle w:val="a1"/>
      </w:pPr>
      <w:bookmarkStart w:id="83" w:name="_Toc278102115"/>
      <w:bookmarkStart w:id="84" w:name="_Toc278390038"/>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041A00">
        <w:rPr>
          <w:noProof/>
        </w:rPr>
        <w:t>16</w:t>
      </w:r>
      <w:r w:rsidR="00C90C03" w:rsidRPr="00785BD1">
        <w:fldChar w:fldCharType="end"/>
      </w:r>
      <w:r w:rsidR="00785BD1" w:rsidRPr="00785BD1">
        <w:rPr>
          <w:rFonts w:hint="eastAsia"/>
        </w:rPr>
        <w:t xml:space="preserve">  </w:t>
      </w:r>
      <w:r w:rsidRPr="00785BD1">
        <w:rPr>
          <w:rFonts w:hint="eastAsia"/>
        </w:rPr>
        <w:t>频域稀疏频谱选择函数</w:t>
      </w:r>
      <w:bookmarkEnd w:id="83"/>
      <w:bookmarkEnd w:id="84"/>
    </w:p>
    <w:p w14:paraId="1F1C7E5A" w14:textId="77777777" w:rsidR="003146E8" w:rsidRDefault="00DB540A" w:rsidP="00BF453F">
      <w:pPr>
        <w:pStyle w:val="a0"/>
        <w:ind w:firstLineChars="0" w:firstLine="0"/>
      </w:pPr>
      <w:r>
        <w:rPr>
          <w:rFonts w:hint="eastAsia"/>
        </w:rPr>
        <w:tab/>
      </w:r>
      <w:r>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较容易想到的是使用空间域的卷积代替频域乘积，同时需要求得过滤函数的傅里叶逆变换。</w:t>
      </w:r>
      <w:r>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23280682" w14:textId="77777777" w:rsidR="00CA6A58" w:rsidRDefault="00CA6A58" w:rsidP="008B6EA5">
      <w:pPr>
        <w:pStyle w:val="a0"/>
        <w:ind w:firstLineChars="0" w:firstLine="480"/>
      </w:pPr>
      <w:r>
        <w:rPr>
          <w:rFonts w:hint="eastAsia"/>
        </w:rPr>
        <w:t>空间域滤波可以作为频域滤波的一种等价方式，可以考虑作为上述对过滤函数第三</w:t>
      </w:r>
      <w:r>
        <w:rPr>
          <w:rFonts w:hint="eastAsia"/>
        </w:rPr>
        <w:lastRenderedPageBreak/>
        <w:t>点要求的解决办法。但是具体如何将频域的过滤函数映射到空间域，并完成相应的操作，与过滤函数的选取非常相关。例如，对于高斯函数，</w:t>
      </w:r>
      <w:r w:rsidR="008220B8">
        <w:rPr>
          <w:rFonts w:hint="eastAsia"/>
        </w:rPr>
        <w:t>其通过傅里叶逆变换到空间域中仍然是一个高斯函数，区别仅在于标量系数。其简单可行也是空间域滤波大量采用高斯函数来作低通，高通滤波的原因之一。因此，首先，过滤函数的选取要满足第一第二点要求，其次，在满足这两点的同时，应尽量使对过滤函数的第三点要求易于实现。</w:t>
      </w:r>
    </w:p>
    <w:p w14:paraId="518E6B76" w14:textId="77777777" w:rsidR="004647BA" w:rsidRDefault="004647BA" w:rsidP="008B6EA5">
      <w:pPr>
        <w:pStyle w:val="a0"/>
        <w:ind w:firstLineChars="0" w:firstLine="480"/>
      </w:pPr>
    </w:p>
    <w:p w14:paraId="5FBD7D95" w14:textId="77777777" w:rsidR="008A3E15" w:rsidRDefault="00DE78CB" w:rsidP="008A3E15">
      <w:pPr>
        <w:pStyle w:val="a0"/>
        <w:keepNext/>
        <w:ind w:firstLineChars="0" w:firstLine="480"/>
        <w:jc w:val="center"/>
      </w:pPr>
      <w:r>
        <w:pict w14:anchorId="0FAF4C05">
          <v:shape id="_x0000_i1071" type="#_x0000_t75" style="width:255pt;height:209.25pt">
            <v:imagedata r:id="rId67" o:title="convolution"/>
          </v:shape>
        </w:pict>
      </w:r>
    </w:p>
    <w:p w14:paraId="0387B6AB" w14:textId="495FAAB1" w:rsidR="004647BA" w:rsidRPr="00785BD1" w:rsidRDefault="008A3E15" w:rsidP="008A3E15">
      <w:pPr>
        <w:pStyle w:val="a1"/>
      </w:pPr>
      <w:bookmarkStart w:id="85" w:name="_Toc278102116"/>
      <w:bookmarkStart w:id="86" w:name="_Toc278390039"/>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041A00">
        <w:rPr>
          <w:noProof/>
        </w:rPr>
        <w:t>17</w:t>
      </w:r>
      <w:r w:rsidR="00C90C03" w:rsidRPr="00785BD1">
        <w:fldChar w:fldCharType="end"/>
      </w:r>
      <w:r w:rsidR="00785BD1" w:rsidRPr="00785BD1">
        <w:rPr>
          <w:rFonts w:hint="eastAsia"/>
        </w:rPr>
        <w:t xml:space="preserve">  </w:t>
      </w:r>
      <w:r w:rsidRPr="00785BD1">
        <w:rPr>
          <w:rFonts w:hint="eastAsia"/>
        </w:rPr>
        <w:t>空间窗口</w:t>
      </w:r>
      <w:r w:rsidR="00F24E9A" w:rsidRPr="00785BD1">
        <w:rPr>
          <w:rFonts w:hint="eastAsia"/>
        </w:rPr>
        <w:t>滑动</w:t>
      </w:r>
      <w:r w:rsidRPr="00785BD1">
        <w:rPr>
          <w:rFonts w:hint="eastAsia"/>
        </w:rPr>
        <w:t>卷积方法</w:t>
      </w:r>
      <w:bookmarkEnd w:id="85"/>
      <w:bookmarkEnd w:id="86"/>
    </w:p>
    <w:p w14:paraId="08776311"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67202557"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57457437" w14:textId="77777777" w:rsidR="00285122" w:rsidRDefault="00285122" w:rsidP="00910FD1">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1E883441" w14:textId="77777777" w:rsidR="00B62C6B" w:rsidRPr="00910FD1" w:rsidRDefault="00B62C6B" w:rsidP="00910FD1">
      <w:pPr>
        <w:pStyle w:val="a0"/>
        <w:ind w:firstLine="480"/>
      </w:pPr>
    </w:p>
    <w:p w14:paraId="6A496605" w14:textId="77777777" w:rsidR="00C814EB" w:rsidRDefault="00C814EB" w:rsidP="00C814EB">
      <w:pPr>
        <w:pStyle w:val="2"/>
        <w:spacing w:before="156" w:after="156"/>
      </w:pPr>
      <w:bookmarkStart w:id="87" w:name="_Toc278457898"/>
      <w:r>
        <w:rPr>
          <w:rFonts w:hint="eastAsia"/>
        </w:rPr>
        <w:lastRenderedPageBreak/>
        <w:t>算法设计与实现</w:t>
      </w:r>
      <w:bookmarkEnd w:id="87"/>
    </w:p>
    <w:p w14:paraId="1CDBC7CD"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368CD239"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5369AAE0" w14:textId="77777777" w:rsidR="00F4749B" w:rsidRDefault="00F4749B" w:rsidP="00F4749B">
      <w:pPr>
        <w:pStyle w:val="MTDisplayEquation"/>
      </w:pPr>
      <w:r>
        <w:tab/>
      </w:r>
      <w:r w:rsidR="00DE78CB">
        <w:rPr>
          <w:position w:val="-72"/>
        </w:rPr>
        <w:pict w14:anchorId="53040866">
          <v:shape id="_x0000_i1072" type="#_x0000_t75" style="width:169.5pt;height:90.75pt">
            <v:imagedata r:id="rId6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4</w:instrText>
        </w:r>
      </w:fldSimple>
      <w:r>
        <w:instrText>.</w:instrText>
      </w:r>
      <w:fldSimple w:instr=" SEQ MTEqn \c \* Arabic \* MERGEFORMAT ">
        <w:r w:rsidR="00041A00">
          <w:rPr>
            <w:noProof/>
          </w:rPr>
          <w:instrText>3</w:instrText>
        </w:r>
      </w:fldSimple>
      <w:r>
        <w:instrText>)</w:instrText>
      </w:r>
      <w:r w:rsidR="00C90C03">
        <w:fldChar w:fldCharType="end"/>
      </w:r>
    </w:p>
    <w:p w14:paraId="17CD28DF"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5363AA66" w14:textId="6A1DAEC1" w:rsidR="00EF063B" w:rsidRDefault="001D5D82" w:rsidP="009741E7">
      <w:pPr>
        <w:pStyle w:val="a0"/>
        <w:ind w:firstLineChars="0" w:firstLine="0"/>
        <w:rPr>
          <w:rFonts w:hint="eastAsia"/>
        </w:rPr>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因为初始化的内容并不受输入信号值得影响。但是必须在算法进入稀疏频谱恢复迭代前完成。其关系如图所示：</w:t>
      </w:r>
    </w:p>
    <w:p w14:paraId="05F68E34" w14:textId="1DCEF708" w:rsidR="00EF063B" w:rsidRPr="00EF063B" w:rsidRDefault="009741E7" w:rsidP="009741E7">
      <w:pPr>
        <w:pStyle w:val="a0"/>
        <w:ind w:firstLineChars="0" w:firstLine="0"/>
        <w:jc w:val="center"/>
      </w:pPr>
      <w:r>
        <w:object w:dxaOrig="9360" w:dyaOrig="3315" w14:anchorId="3AE67FBA">
          <v:shape id="_x0000_i1097" type="#_x0000_t75" style="width:468pt;height:165.75pt" o:ole="">
            <v:imagedata r:id="rId69" o:title=""/>
          </v:shape>
          <o:OLEObject Type="Embed" ProgID="Visio.Drawing.15" ShapeID="_x0000_i1097" DrawAspect="Content" ObjectID="_1478455937" r:id="rId70"/>
        </w:object>
      </w:r>
      <w:bookmarkStart w:id="88" w:name="_Toc278102117"/>
      <w:bookmarkStart w:id="89" w:name="_Toc278390040"/>
      <w:r w:rsidR="00EF063B" w:rsidRPr="009741E7">
        <w:rPr>
          <w:rFonts w:hint="eastAsia"/>
          <w:b/>
          <w:sz w:val="21"/>
          <w:szCs w:val="21"/>
        </w:rPr>
        <w:t>图</w:t>
      </w:r>
      <w:r w:rsidR="00C90C03" w:rsidRPr="009741E7">
        <w:rPr>
          <w:b/>
          <w:sz w:val="21"/>
          <w:szCs w:val="21"/>
        </w:rPr>
        <w:fldChar w:fldCharType="begin"/>
      </w:r>
      <w:r w:rsidR="00EF063B" w:rsidRPr="009741E7">
        <w:rPr>
          <w:b/>
          <w:sz w:val="21"/>
          <w:szCs w:val="21"/>
        </w:rPr>
        <w:instrText xml:space="preserve"> SEQ </w:instrText>
      </w:r>
      <w:r w:rsidR="00EF063B" w:rsidRPr="009741E7">
        <w:rPr>
          <w:rFonts w:hint="eastAsia"/>
          <w:b/>
          <w:sz w:val="21"/>
          <w:szCs w:val="21"/>
        </w:rPr>
        <w:instrText>图</w:instrText>
      </w:r>
      <w:r w:rsidR="00EF063B" w:rsidRPr="009741E7">
        <w:rPr>
          <w:rFonts w:hint="eastAsia"/>
          <w:b/>
          <w:sz w:val="21"/>
          <w:szCs w:val="21"/>
        </w:rPr>
        <w:instrText xml:space="preserve"> \* ARABIC</w:instrText>
      </w:r>
      <w:r w:rsidR="00C90C03" w:rsidRPr="009741E7">
        <w:rPr>
          <w:b/>
          <w:sz w:val="21"/>
          <w:szCs w:val="21"/>
        </w:rPr>
        <w:fldChar w:fldCharType="separate"/>
      </w:r>
      <w:r w:rsidR="00041A00">
        <w:rPr>
          <w:b/>
          <w:noProof/>
          <w:sz w:val="21"/>
          <w:szCs w:val="21"/>
        </w:rPr>
        <w:t>18</w:t>
      </w:r>
      <w:r w:rsidR="00C90C03" w:rsidRPr="009741E7">
        <w:rPr>
          <w:b/>
          <w:sz w:val="21"/>
          <w:szCs w:val="21"/>
        </w:rPr>
        <w:fldChar w:fldCharType="end"/>
      </w:r>
      <w:r w:rsidR="00785BD1" w:rsidRPr="009741E7">
        <w:rPr>
          <w:rFonts w:hint="eastAsia"/>
          <w:b/>
          <w:sz w:val="21"/>
          <w:szCs w:val="21"/>
        </w:rPr>
        <w:t xml:space="preserve">  </w:t>
      </w:r>
      <w:r w:rsidR="00EF063B" w:rsidRPr="009741E7">
        <w:rPr>
          <w:rFonts w:hint="eastAsia"/>
          <w:b/>
          <w:sz w:val="21"/>
          <w:szCs w:val="21"/>
        </w:rPr>
        <w:t>并行初始化先后顺序</w:t>
      </w:r>
      <w:bookmarkEnd w:id="88"/>
      <w:bookmarkEnd w:id="89"/>
    </w:p>
    <w:p w14:paraId="5EBA0C59"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227899A9"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07ABAE62" w14:textId="77777777" w:rsidR="00BA5C7A" w:rsidRDefault="006E428F" w:rsidP="00E80660">
      <w:pPr>
        <w:pStyle w:val="MTDisplayEquation"/>
      </w:pPr>
      <w:r>
        <w:tab/>
      </w:r>
      <w:r w:rsidR="00DE78CB">
        <w:rPr>
          <w:position w:val="-54"/>
        </w:rPr>
        <w:pict w14:anchorId="41F5DFD2">
          <v:shape id="_x0000_i1073" type="#_x0000_t75" style="width:123pt;height:65.25pt">
            <v:imagedata r:id="rId7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4</w:instrText>
        </w:r>
      </w:fldSimple>
      <w:r>
        <w:instrText>.</w:instrText>
      </w:r>
      <w:fldSimple w:instr=" SEQ MTEqn \c \* Arabic \* MERGEFORMAT ">
        <w:r w:rsidR="00041A00">
          <w:rPr>
            <w:noProof/>
          </w:rPr>
          <w:instrText>4</w:instrText>
        </w:r>
      </w:fldSimple>
      <w:r>
        <w:instrText>)</w:instrText>
      </w:r>
      <w:r w:rsidR="00C90C03">
        <w:fldChar w:fldCharType="end"/>
      </w:r>
    </w:p>
    <w:p w14:paraId="604D8BBD"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9F6BCF6"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主线程在采样并计算完所有采样中间频谱后，检查初始化进程是否已完成并返回。只有在初始化线程执行完成后，主线程才能进入到下一步的计算迭代步骤。</w:t>
      </w:r>
    </w:p>
    <w:p w14:paraId="29BBE10A"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27B514E6"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w:t>
      </w:r>
      <w:r w:rsidR="00811C89">
        <w:rPr>
          <w:rFonts w:hint="eastAsia"/>
        </w:rPr>
        <w:lastRenderedPageBreak/>
        <w:t>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68EF9458"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4A1AD72C"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02BD9FB6"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3FA4ABBC"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2B5D21FE"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2EEDDDD3" w14:textId="77777777" w:rsidR="00C84296" w:rsidRPr="00C84296" w:rsidRDefault="00C84296" w:rsidP="00C84296">
      <w:pPr>
        <w:pStyle w:val="MTDisplayEquation"/>
      </w:pPr>
      <w:r>
        <w:tab/>
      </w:r>
      <w:r w:rsidR="00DE78CB">
        <w:rPr>
          <w:position w:val="-14"/>
        </w:rPr>
        <w:pict w14:anchorId="10984D6A">
          <v:shape id="_x0000_i1074" type="#_x0000_t75" style="width:93pt;height:21pt">
            <v:imagedata r:id="rId7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4</w:instrText>
        </w:r>
      </w:fldSimple>
      <w:r>
        <w:instrText>.</w:instrText>
      </w:r>
      <w:fldSimple w:instr=" SEQ MTEqn \c \* Arabic \* MERGEFORMAT ">
        <w:r w:rsidR="00041A00">
          <w:rPr>
            <w:noProof/>
          </w:rPr>
          <w:instrText>5</w:instrText>
        </w:r>
      </w:fldSimple>
      <w:r>
        <w:instrText>)</w:instrText>
      </w:r>
      <w:r w:rsidR="00C90C03">
        <w:fldChar w:fldCharType="end"/>
      </w:r>
    </w:p>
    <w:p w14:paraId="7663A53E"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67C72133"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5D518E19"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1CC5367E"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54C83858"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20266721"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7C4F2AB0"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042589A4"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2F1E1B0A"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w:t>
      </w:r>
      <w:r w:rsidR="005125FF">
        <w:rPr>
          <w:rFonts w:hint="eastAsia"/>
        </w:rPr>
        <w:lastRenderedPageBreak/>
        <w:t>算其结果作为二维系数频谱的第</w:t>
      </w:r>
      <w:r w:rsidR="005125FF" w:rsidRPr="00F97795">
        <w:rPr>
          <w:rFonts w:hint="eastAsia"/>
          <w:i/>
        </w:rPr>
        <w:t>i</w:t>
      </w:r>
      <w:r w:rsidR="005125FF">
        <w:rPr>
          <w:rFonts w:hint="eastAsia"/>
        </w:rPr>
        <w:t>行系数频率；</w:t>
      </w:r>
    </w:p>
    <w:p w14:paraId="31002CE5"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6EC713FF" w14:textId="77777777" w:rsidR="005D38F3" w:rsidRDefault="00B52BB4" w:rsidP="005125FF">
      <w:pPr>
        <w:pStyle w:val="a0"/>
        <w:ind w:left="380" w:firstLineChars="0" w:firstLine="0"/>
      </w:pPr>
      <w:r>
        <w:rPr>
          <w:rFonts w:hint="eastAsia"/>
        </w:rPr>
        <w:t>上述循环成功退出后，显著稀疏频谱的恢</w:t>
      </w:r>
      <w:r w:rsidR="005D38F3">
        <w:rPr>
          <w:rFonts w:hint="eastAsia"/>
        </w:rPr>
        <w:t>复基本完成。并不需要在读取行采样中</w:t>
      </w:r>
    </w:p>
    <w:p w14:paraId="6657106D" w14:textId="77777777" w:rsidR="005125FF" w:rsidRDefault="005D38F3" w:rsidP="005D38F3">
      <w:pPr>
        <w:pStyle w:val="a0"/>
        <w:ind w:firstLineChars="0" w:firstLine="0"/>
      </w:pPr>
      <w:r>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351E09ED" w14:textId="77777777" w:rsidR="004E659A" w:rsidRPr="004E659A" w:rsidRDefault="004E659A" w:rsidP="005D38F3">
      <w:pPr>
        <w:pStyle w:val="a0"/>
        <w:ind w:firstLineChars="0" w:firstLine="0"/>
        <w:rPr>
          <w:rFonts w:ascii="黑体" w:eastAsia="黑体" w:hAnsi="黑体"/>
        </w:rPr>
      </w:pPr>
      <w:r w:rsidRPr="004E659A">
        <w:rPr>
          <w:rFonts w:ascii="黑体" w:eastAsia="黑体" w:hAnsi="黑体" w:hint="eastAsia"/>
        </w:rPr>
        <w:t>算法详细流程</w:t>
      </w:r>
    </w:p>
    <w:p w14:paraId="65D78067" w14:textId="27E79F96" w:rsidR="00F342EB" w:rsidRDefault="006B5937" w:rsidP="009741E7">
      <w:pPr>
        <w:pStyle w:val="a0"/>
        <w:ind w:firstLineChars="0" w:firstLine="420"/>
      </w:pPr>
      <w:r>
        <w:rPr>
          <w:rFonts w:hint="eastAsia"/>
        </w:rPr>
        <w:t>图</w:t>
      </w:r>
      <w:r>
        <w:rPr>
          <w:rFonts w:hint="eastAsia"/>
        </w:rPr>
        <w:t>19</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活动图描述了二维图像稀疏频谱表达算法的整个过程。</w:t>
      </w:r>
      <w:r w:rsidR="00F342EB">
        <w:rPr>
          <w:rFonts w:hint="eastAsia"/>
        </w:rPr>
        <w:t>详细设计伪代码和部分程序见附录；</w:t>
      </w:r>
    </w:p>
    <w:p w14:paraId="4309B481" w14:textId="77777777" w:rsidR="006B5937" w:rsidRDefault="006B5937" w:rsidP="006B5937">
      <w:pPr>
        <w:pStyle w:val="2"/>
        <w:spacing w:before="156" w:after="156"/>
      </w:pPr>
      <w:bookmarkStart w:id="90" w:name="_Toc278457899"/>
      <w:r>
        <w:rPr>
          <w:rFonts w:hint="eastAsia"/>
        </w:rPr>
        <w:t>算法分析及优化</w:t>
      </w:r>
      <w:bookmarkEnd w:id="90"/>
    </w:p>
    <w:p w14:paraId="665E952C"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558DB0CB" w14:textId="77777777" w:rsidR="006B5937" w:rsidRDefault="006B5937" w:rsidP="006B5937">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37C44698" w14:textId="77777777" w:rsidR="005D38F3" w:rsidRPr="006B5937" w:rsidRDefault="005D38F3" w:rsidP="005D38F3">
      <w:pPr>
        <w:pStyle w:val="a0"/>
        <w:ind w:firstLineChars="0" w:firstLine="0"/>
      </w:pPr>
    </w:p>
    <w:p w14:paraId="7FD50FCE" w14:textId="77777777" w:rsidR="00E61FA7" w:rsidRDefault="00DE78CB" w:rsidP="00E61FA7">
      <w:pPr>
        <w:pStyle w:val="a0"/>
        <w:keepNext/>
        <w:ind w:firstLineChars="0" w:firstLine="0"/>
      </w:pPr>
      <w:r>
        <w:pict w14:anchorId="3DDE91FB">
          <v:shape id="_x0000_i1075" type="#_x0000_t75" style="width:459.75pt;height:646.5pt">
            <v:imagedata r:id="rId73" o:title="sparseflow"/>
          </v:shape>
        </w:pict>
      </w:r>
    </w:p>
    <w:p w14:paraId="2BCC42D4" w14:textId="0459300B" w:rsidR="005125FF" w:rsidRPr="00B21BFB" w:rsidRDefault="00E61FA7" w:rsidP="00E61FA7">
      <w:pPr>
        <w:pStyle w:val="a1"/>
      </w:pPr>
      <w:bookmarkStart w:id="91" w:name="_Toc278102118"/>
      <w:bookmarkStart w:id="92" w:name="_Toc278390041"/>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041A00">
        <w:rPr>
          <w:noProof/>
        </w:rPr>
        <w:t>19</w:t>
      </w:r>
      <w:r w:rsidR="00C90C03" w:rsidRPr="00B21BFB">
        <w:fldChar w:fldCharType="end"/>
      </w:r>
      <w:r w:rsidR="00B21BFB" w:rsidRPr="00B21BFB">
        <w:rPr>
          <w:rFonts w:hint="eastAsia"/>
        </w:rPr>
        <w:t xml:space="preserve">  </w:t>
      </w:r>
      <w:r w:rsidRPr="00B21BFB">
        <w:rPr>
          <w:rFonts w:hint="eastAsia"/>
        </w:rPr>
        <w:t>二维稀疏频谱表达算法流程</w:t>
      </w:r>
      <w:bookmarkEnd w:id="91"/>
      <w:bookmarkEnd w:id="92"/>
    </w:p>
    <w:p w14:paraId="562C958F" w14:textId="77777777" w:rsidR="00061E45" w:rsidRDefault="00061E45" w:rsidP="005125FF">
      <w:pPr>
        <w:pStyle w:val="a0"/>
        <w:ind w:firstLineChars="0" w:firstLine="0"/>
      </w:pPr>
    </w:p>
    <w:p w14:paraId="077260ED" w14:textId="77777777" w:rsidR="00061E45" w:rsidRDefault="004E7C9E" w:rsidP="006B5937">
      <w:pPr>
        <w:pStyle w:val="a0"/>
        <w:ind w:firstLineChars="0" w:firstLine="0"/>
        <w:rPr>
          <w:rFonts w:ascii="宋体" w:hAnsi="宋体"/>
        </w:rPr>
      </w:pPr>
      <w:r>
        <w:rPr>
          <w:rFonts w:ascii="宋体" w:hAnsi="宋体" w:hint="eastAsia"/>
        </w:rPr>
        <w:t>算法的时间消耗主要表现在：</w:t>
      </w:r>
    </w:p>
    <w:p w14:paraId="49FD0CA2"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0BDA86F6"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方向的迭代，从列方向恢复频谱。加验证模式时，无优化内存访问行为。</w:t>
      </w:r>
    </w:p>
    <w:p w14:paraId="59783241"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732CCBDD"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1895DED7"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489293D4" w14:textId="77777777" w:rsidR="008958FA" w:rsidRDefault="001A7A61" w:rsidP="001A7A61">
      <w:pPr>
        <w:pStyle w:val="a0"/>
        <w:numPr>
          <w:ilvl w:val="3"/>
          <w:numId w:val="1"/>
        </w:numPr>
        <w:ind w:firstLineChars="0"/>
      </w:pPr>
      <w:r>
        <w:rPr>
          <w:rFonts w:hint="eastAsia"/>
        </w:rPr>
        <w:t>零散分布稀疏频谱恢复行列两次迭代过程：</w:t>
      </w:r>
    </w:p>
    <w:p w14:paraId="3A3E0EEC"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79CF4494" w14:textId="77777777" w:rsidR="001A7A61" w:rsidRPr="001607FB" w:rsidRDefault="00FE19A5" w:rsidP="00FE19A5">
      <w:pPr>
        <w:pStyle w:val="a0"/>
        <w:ind w:left="380" w:firstLineChars="0" w:firstLine="480"/>
      </w:pPr>
      <w:r>
        <w:rPr>
          <w:rFonts w:hint="eastAsia"/>
        </w:rPr>
        <w:lastRenderedPageBreak/>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1F86E198"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14895991" w14:textId="77777777" w:rsidR="001607FB" w:rsidRDefault="001607FB" w:rsidP="001607FB">
      <w:pPr>
        <w:pStyle w:val="a0"/>
        <w:numPr>
          <w:ilvl w:val="3"/>
          <w:numId w:val="1"/>
        </w:numPr>
        <w:ind w:firstLineChars="0"/>
      </w:pPr>
      <w:r>
        <w:rPr>
          <w:rFonts w:hint="eastAsia"/>
        </w:rPr>
        <w:t>显著稀疏频谱恢复过程：</w:t>
      </w:r>
    </w:p>
    <w:p w14:paraId="743DBEE1"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7FD0A835"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02D1FDCE" w14:textId="77777777" w:rsidR="00923409" w:rsidRPr="00547E5D" w:rsidRDefault="00923409" w:rsidP="00B62C6B">
      <w:pPr>
        <w:pStyle w:val="a0"/>
        <w:ind w:firstLineChars="0"/>
      </w:pPr>
    </w:p>
    <w:p w14:paraId="4D0287C0" w14:textId="77777777" w:rsidR="008958FA" w:rsidRDefault="008958FA" w:rsidP="008958FA">
      <w:pPr>
        <w:pStyle w:val="2"/>
        <w:spacing w:before="156" w:after="156"/>
      </w:pPr>
      <w:bookmarkStart w:id="93" w:name="_Toc278457900"/>
      <w:r>
        <w:rPr>
          <w:rFonts w:hint="eastAsia"/>
        </w:rPr>
        <w:t>本章小结</w:t>
      </w:r>
      <w:bookmarkEnd w:id="93"/>
    </w:p>
    <w:p w14:paraId="751EA844" w14:textId="77777777" w:rsidR="008958FA" w:rsidRPr="008958FA" w:rsidRDefault="00F97795" w:rsidP="008958FA">
      <w:pPr>
        <w:pStyle w:val="a0"/>
        <w:ind w:firstLineChars="0" w:firstLine="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342A2F8A" w14:textId="77777777" w:rsidR="00C814EB" w:rsidRDefault="00C814EB" w:rsidP="00C814EB">
      <w:pPr>
        <w:pStyle w:val="a0"/>
        <w:ind w:firstLineChars="0" w:firstLine="0"/>
      </w:pPr>
    </w:p>
    <w:p w14:paraId="516E9E45" w14:textId="77777777" w:rsidR="00C814EB" w:rsidRDefault="00C814EB" w:rsidP="004D7D2E">
      <w:pPr>
        <w:pStyle w:val="a0"/>
        <w:ind w:firstLineChars="0" w:firstLine="0"/>
      </w:pPr>
    </w:p>
    <w:p w14:paraId="1BBA8E71" w14:textId="77777777" w:rsidR="004D7D2E" w:rsidRDefault="004D7D2E" w:rsidP="00061E45">
      <w:pPr>
        <w:widowControl/>
        <w:jc w:val="left"/>
      </w:pPr>
    </w:p>
    <w:p w14:paraId="5EF74291" w14:textId="77777777" w:rsidR="006B5937" w:rsidRDefault="006B5937" w:rsidP="00061E45">
      <w:pPr>
        <w:widowControl/>
        <w:jc w:val="left"/>
      </w:pPr>
    </w:p>
    <w:p w14:paraId="4EC19362" w14:textId="77777777" w:rsidR="006B5937" w:rsidRDefault="006B5937" w:rsidP="00061E45">
      <w:pPr>
        <w:widowControl/>
        <w:jc w:val="left"/>
      </w:pPr>
    </w:p>
    <w:p w14:paraId="73400737" w14:textId="77777777" w:rsidR="006B5937" w:rsidRDefault="006B5937" w:rsidP="00061E45">
      <w:pPr>
        <w:widowControl/>
        <w:jc w:val="left"/>
      </w:pPr>
    </w:p>
    <w:p w14:paraId="7A61C968" w14:textId="77777777" w:rsidR="006B5937" w:rsidRDefault="006B5937" w:rsidP="00061E45">
      <w:pPr>
        <w:widowControl/>
        <w:jc w:val="left"/>
      </w:pPr>
    </w:p>
    <w:p w14:paraId="14788183" w14:textId="77777777" w:rsidR="006B5937" w:rsidRDefault="006B5937" w:rsidP="00061E45">
      <w:pPr>
        <w:widowControl/>
        <w:jc w:val="left"/>
      </w:pPr>
    </w:p>
    <w:p w14:paraId="6E0D3343" w14:textId="77777777" w:rsidR="006B5937" w:rsidRDefault="006B5937" w:rsidP="00061E45">
      <w:pPr>
        <w:widowControl/>
        <w:jc w:val="left"/>
      </w:pPr>
    </w:p>
    <w:p w14:paraId="0B7485C8" w14:textId="77777777" w:rsidR="006B5937" w:rsidRDefault="006B5937" w:rsidP="00061E45">
      <w:pPr>
        <w:widowControl/>
        <w:jc w:val="left"/>
      </w:pPr>
    </w:p>
    <w:p w14:paraId="103D07A0" w14:textId="77777777" w:rsidR="006B5937" w:rsidRDefault="006B5937" w:rsidP="00061E45">
      <w:pPr>
        <w:widowControl/>
        <w:jc w:val="left"/>
      </w:pPr>
    </w:p>
    <w:p w14:paraId="105A40EC" w14:textId="77777777" w:rsidR="00B62C6B" w:rsidRDefault="00B62C6B" w:rsidP="00061E45">
      <w:pPr>
        <w:widowControl/>
        <w:jc w:val="left"/>
      </w:pPr>
    </w:p>
    <w:p w14:paraId="71794F42" w14:textId="77777777" w:rsidR="00B62C6B" w:rsidRDefault="00B62C6B" w:rsidP="00061E45">
      <w:pPr>
        <w:widowControl/>
        <w:jc w:val="left"/>
      </w:pPr>
    </w:p>
    <w:p w14:paraId="55E299A7" w14:textId="77777777" w:rsidR="006B5937" w:rsidRDefault="006B5937" w:rsidP="00061E45">
      <w:pPr>
        <w:widowControl/>
        <w:jc w:val="left"/>
      </w:pPr>
    </w:p>
    <w:p w14:paraId="712D6D1D" w14:textId="77777777" w:rsidR="004D7D2E" w:rsidRDefault="00C66AA8" w:rsidP="00C66AA8">
      <w:pPr>
        <w:pStyle w:val="1"/>
        <w:spacing w:before="156" w:after="156"/>
      </w:pPr>
      <w:bookmarkStart w:id="94" w:name="_Toc278457901"/>
      <w:r w:rsidRPr="00C66AA8">
        <w:rPr>
          <w:rFonts w:hint="eastAsia"/>
        </w:rPr>
        <w:lastRenderedPageBreak/>
        <w:t>二维</w:t>
      </w:r>
      <w:r w:rsidR="008F504F">
        <w:rPr>
          <w:rFonts w:hint="eastAsia"/>
        </w:rPr>
        <w:t>图像</w:t>
      </w:r>
      <w:r w:rsidRPr="00C66AA8">
        <w:rPr>
          <w:rFonts w:hint="eastAsia"/>
        </w:rPr>
        <w:t>稀疏频谱表达算法</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94"/>
    </w:p>
    <w:p w14:paraId="76BFDC61"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第四章中提出了一种针对二维图像稀疏频谱的表达算法，对详细分析了算法的性能和时间复杂度。本章中将从实验角度分析算法在实际应用中得表现</w:t>
      </w:r>
      <w:r w:rsidR="002F7503">
        <w:rPr>
          <w:rFonts w:hint="eastAsia"/>
        </w:rPr>
        <w:t>。</w:t>
      </w:r>
    </w:p>
    <w:p w14:paraId="39767657" w14:textId="77777777" w:rsidR="00BB288F" w:rsidRPr="00BB288F" w:rsidRDefault="000422FA" w:rsidP="00BB288F">
      <w:pPr>
        <w:pStyle w:val="2"/>
        <w:spacing w:before="156" w:after="156"/>
      </w:pPr>
      <w:bookmarkStart w:id="95" w:name="_Toc278457902"/>
      <w:r>
        <w:rPr>
          <w:rFonts w:hint="eastAsia"/>
        </w:rPr>
        <w:t>二维图像稀疏频谱表达算法实验</w:t>
      </w:r>
      <w:r w:rsidR="0090334C">
        <w:rPr>
          <w:rFonts w:hint="eastAsia"/>
        </w:rPr>
        <w:t>结果</w:t>
      </w:r>
      <w:r>
        <w:rPr>
          <w:rFonts w:hint="eastAsia"/>
        </w:rPr>
        <w:t>分析</w:t>
      </w:r>
      <w:bookmarkEnd w:id="95"/>
    </w:p>
    <w:p w14:paraId="10A6C040"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682A0627" w14:textId="77777777" w:rsidR="00C852B1" w:rsidRPr="00C852B1" w:rsidRDefault="00C852B1" w:rsidP="00AE25FE">
      <w:pPr>
        <w:pStyle w:val="3"/>
        <w:spacing w:before="156" w:after="156"/>
      </w:pPr>
      <w:bookmarkStart w:id="96" w:name="_Toc278457903"/>
      <w:r w:rsidRPr="00C852B1">
        <w:rPr>
          <w:rFonts w:hint="eastAsia"/>
        </w:rPr>
        <w:t>图像质量评价方法</w:t>
      </w:r>
      <w:bookmarkEnd w:id="96"/>
    </w:p>
    <w:p w14:paraId="2F3AFB22" w14:textId="77777777"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图像的各种偏差来估算评价图像的好坏。属于此做法的两个经典的评价方法为最小均方误差</w:t>
      </w:r>
      <w:r w:rsidR="00876E02">
        <w:rPr>
          <w:rFonts w:hint="eastAsia"/>
        </w:rPr>
        <w:t>(</w:t>
      </w:r>
      <w:r w:rsidR="00876E02" w:rsidRPr="001E35F9">
        <w:rPr>
          <w:rFonts w:hint="eastAsia"/>
          <w:i/>
        </w:rPr>
        <w:t>MSE</w:t>
      </w:r>
      <w:r w:rsidR="00876E02">
        <w:rPr>
          <w:rFonts w:hint="eastAsia"/>
        </w:rPr>
        <w:t>)</w:t>
      </w:r>
      <w:r w:rsidR="00876E02">
        <w:rPr>
          <w:rFonts w:hint="eastAsia"/>
        </w:rPr>
        <w:t>及峰值信噪比</w:t>
      </w:r>
      <w:r w:rsidR="00876E02">
        <w:rPr>
          <w:rFonts w:hint="eastAsia"/>
        </w:rPr>
        <w:t>(</w:t>
      </w:r>
      <w:r w:rsidR="00876E02" w:rsidRPr="001E35F9">
        <w:rPr>
          <w:rFonts w:hint="eastAsia"/>
          <w:i/>
        </w:rPr>
        <w:t>PSNR</w:t>
      </w:r>
      <w:r w:rsidR="00876E02">
        <w:rPr>
          <w:rFonts w:hint="eastAsia"/>
        </w:rPr>
        <w:t>)</w:t>
      </w:r>
      <w:r w:rsidR="00876E02">
        <w:rPr>
          <w:rFonts w:hint="eastAsia"/>
        </w:rPr>
        <w:t>。</w:t>
      </w:r>
    </w:p>
    <w:p w14:paraId="04C10F96"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C90C03"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C90C03" w:rsidRPr="00AE3B4E">
        <w:rPr>
          <w:color w:val="FFFFFF" w:themeColor="background1"/>
        </w:rPr>
        <w:fldChar w:fldCharType="begin"/>
      </w:r>
      <w:r w:rsidR="002F7503" w:rsidRPr="00AE3B4E">
        <w:rPr>
          <w:color w:val="FFFFFF" w:themeColor="background1"/>
        </w:rPr>
        <w:instrText xml:space="preserve"> SEQ MTEqn \r \h \* MERGEFORMAT </w:instrText>
      </w:r>
      <w:r w:rsidR="00C90C03" w:rsidRPr="00AE3B4E">
        <w:rPr>
          <w:color w:val="FFFFFF" w:themeColor="background1"/>
        </w:rPr>
        <w:fldChar w:fldCharType="end"/>
      </w:r>
      <w:r w:rsidR="00C90C03" w:rsidRPr="00AE3B4E">
        <w:rPr>
          <w:color w:val="FFFFFF" w:themeColor="background1"/>
        </w:rPr>
        <w:fldChar w:fldCharType="begin"/>
      </w:r>
      <w:r w:rsidR="002F7503" w:rsidRPr="00AE3B4E">
        <w:rPr>
          <w:color w:val="FFFFFF" w:themeColor="background1"/>
        </w:rPr>
        <w:instrText xml:space="preserve"> SEQ MTSec \h \* MERGEFORMAT </w:instrText>
      </w:r>
      <w:r w:rsidR="00C90C03" w:rsidRPr="00AE3B4E">
        <w:rPr>
          <w:color w:val="FFFFFF" w:themeColor="background1"/>
        </w:rPr>
        <w:fldChar w:fldCharType="end"/>
      </w:r>
      <w:r w:rsidR="00C90C03" w:rsidRPr="00AE3B4E">
        <w:rPr>
          <w:color w:val="FFFFFF" w:themeColor="background1"/>
        </w:rPr>
        <w:fldChar w:fldCharType="end"/>
      </w:r>
    </w:p>
    <w:p w14:paraId="7D7FA4DC" w14:textId="77777777" w:rsidR="006D60F8" w:rsidRDefault="002F7503" w:rsidP="002F7503">
      <w:pPr>
        <w:pStyle w:val="MTDisplayEquation"/>
      </w:pPr>
      <w:r>
        <w:tab/>
      </w:r>
      <w:r w:rsidR="00DE78CB">
        <w:rPr>
          <w:position w:val="-30"/>
        </w:rPr>
        <w:pict w14:anchorId="1E93260C">
          <v:shape id="_x0000_i1076" type="#_x0000_t75" style="width:137.25pt;height:39pt">
            <v:imagedata r:id="rId7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5</w:instrText>
        </w:r>
      </w:fldSimple>
      <w:r>
        <w:instrText>.</w:instrText>
      </w:r>
      <w:fldSimple w:instr=" SEQ MTEqn \c \* Arabic \* MERGEFORMAT ">
        <w:r w:rsidR="00041A00">
          <w:rPr>
            <w:noProof/>
          </w:rPr>
          <w:instrText>1</w:instrText>
        </w:r>
      </w:fldSimple>
      <w:r>
        <w:instrText>)</w:instrText>
      </w:r>
      <w:r w:rsidR="00C90C03">
        <w:fldChar w:fldCharType="end"/>
      </w:r>
    </w:p>
    <w:p w14:paraId="24E4950B"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70368A0E" w14:textId="77777777" w:rsidR="001E35F9" w:rsidRPr="001E35F9" w:rsidRDefault="001E35F9" w:rsidP="001E35F9">
      <w:pPr>
        <w:pStyle w:val="MTDisplayEquation"/>
      </w:pPr>
      <w:r>
        <w:tab/>
      </w:r>
      <w:r w:rsidR="00DE78CB">
        <w:rPr>
          <w:position w:val="-64"/>
        </w:rPr>
        <w:pict w14:anchorId="0E27685D">
          <v:shape id="_x0000_i1077" type="#_x0000_t75" style="width:172.5pt;height:53.25pt">
            <v:imagedata r:id="rId7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5</w:instrText>
        </w:r>
      </w:fldSimple>
      <w:r>
        <w:instrText>.</w:instrText>
      </w:r>
      <w:fldSimple w:instr=" SEQ MTEqn \c \* Arabic \* MERGEFORMAT ">
        <w:r w:rsidR="00041A00">
          <w:rPr>
            <w:noProof/>
          </w:rPr>
          <w:instrText>2</w:instrText>
        </w:r>
      </w:fldSimple>
      <w:r>
        <w:instrText>)</w:instrText>
      </w:r>
      <w:r w:rsidR="00C90C03">
        <w:fldChar w:fldCharType="end"/>
      </w:r>
    </w:p>
    <w:p w14:paraId="775B2ABA" w14:textId="77777777"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存在很强的从属关系，正是这些从属关系使不同的二维图像展现出不同的信息。基于这些原理提出了基于结构失真的图像质量评价方法，简称结构相似度评价</w:t>
      </w:r>
      <w:r w:rsidR="00AA493F">
        <w:rPr>
          <w:rFonts w:hint="eastAsia"/>
        </w:rPr>
        <w:t>(</w:t>
      </w:r>
      <w:r w:rsidR="00AA493F" w:rsidRPr="00AA493F">
        <w:rPr>
          <w:rFonts w:hint="eastAsia"/>
          <w:i/>
        </w:rPr>
        <w:t>SSIM</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7F831448" w14:textId="77777777" w:rsidR="00601FD7" w:rsidRDefault="00601FD7" w:rsidP="00601FD7">
      <w:pPr>
        <w:pStyle w:val="MTDisplayEquation"/>
      </w:pPr>
      <w:r>
        <w:tab/>
      </w:r>
      <w:r w:rsidR="00DE78CB">
        <w:rPr>
          <w:position w:val="-36"/>
        </w:rPr>
        <w:pict w14:anchorId="18DB6EA3">
          <v:shape id="_x0000_i1078" type="#_x0000_t75" style="width:207pt;height:42pt">
            <v:imagedata r:id="rId7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041A00">
          <w:rPr>
            <w:noProof/>
          </w:rPr>
          <w:instrText>5</w:instrText>
        </w:r>
      </w:fldSimple>
      <w:r>
        <w:instrText>.</w:instrText>
      </w:r>
      <w:fldSimple w:instr=" SEQ MTEqn \c \* Arabic \* MERGEFORMAT ">
        <w:r w:rsidR="00041A00">
          <w:rPr>
            <w:noProof/>
          </w:rPr>
          <w:instrText>3</w:instrText>
        </w:r>
      </w:fldSimple>
      <w:r>
        <w:instrText>)</w:instrText>
      </w:r>
      <w:r w:rsidR="00C90C03">
        <w:fldChar w:fldCharType="end"/>
      </w:r>
    </w:p>
    <w:p w14:paraId="62AE11F4"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是源图像和评价图像的协方差。具体的技术方法和图像卷积列斯，使用一个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4AF3AAF6" w14:textId="77777777" w:rsidR="000A3CE4" w:rsidRPr="00EA782A" w:rsidRDefault="000A3CE4" w:rsidP="00EA782A">
      <w:pPr>
        <w:pStyle w:val="a0"/>
        <w:ind w:firstLineChars="0" w:firstLine="0"/>
      </w:pPr>
    </w:p>
    <w:p w14:paraId="00F279BC" w14:textId="77777777" w:rsidR="00601FD7" w:rsidRDefault="00AE25FE" w:rsidP="00AE25FE">
      <w:pPr>
        <w:pStyle w:val="3"/>
        <w:spacing w:before="156" w:after="156"/>
      </w:pPr>
      <w:bookmarkStart w:id="97" w:name="_Toc278457904"/>
      <w:r w:rsidRPr="00AE25FE">
        <w:rPr>
          <w:rFonts w:hint="eastAsia"/>
        </w:rPr>
        <w:t>实验及结果分析</w:t>
      </w:r>
      <w:bookmarkEnd w:id="97"/>
    </w:p>
    <w:p w14:paraId="7134D705"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466252">
        <w:rPr>
          <w:rFonts w:hint="eastAsia"/>
        </w:rPr>
        <w:t>分别在不同的采样行列，以及不同的高斯函数方差下使用第四章二维图像稀疏频谱表达算法的实验。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466252">
        <w:rPr>
          <w:rFonts w:hint="eastAsia"/>
        </w:rPr>
        <w:t>实验主要参数列表和其相应的实验结果。</w:t>
      </w:r>
    </w:p>
    <w:p w14:paraId="1329BDBA" w14:textId="77777777" w:rsidR="001D0506" w:rsidRDefault="00DE78CB" w:rsidP="001D0506">
      <w:pPr>
        <w:pStyle w:val="a0"/>
        <w:keepNext/>
        <w:ind w:firstLine="480"/>
        <w:jc w:val="center"/>
      </w:pPr>
      <w:r>
        <w:pict w14:anchorId="35301531">
          <v:shape id="_x0000_i1079" type="#_x0000_t75" style="width:425.25pt;height:209.25pt">
            <v:imagedata r:id="rId77" o:title="lena_input"/>
          </v:shape>
        </w:pict>
      </w:r>
    </w:p>
    <w:p w14:paraId="43603E98" w14:textId="2449A9E3" w:rsidR="00B60EA8" w:rsidRPr="00B21BFB" w:rsidRDefault="001D0506" w:rsidP="001D0506">
      <w:pPr>
        <w:pStyle w:val="a1"/>
      </w:pPr>
      <w:bookmarkStart w:id="98" w:name="_Toc278102119"/>
      <w:bookmarkStart w:id="99" w:name="_Toc278390042"/>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041A00">
        <w:rPr>
          <w:noProof/>
        </w:rPr>
        <w:t>20</w:t>
      </w:r>
      <w:r w:rsidR="00C90C03" w:rsidRPr="00B21BFB">
        <w:fldChar w:fldCharType="end"/>
      </w:r>
      <w:r w:rsidR="00B21BFB" w:rsidRPr="00B21BFB">
        <w:rPr>
          <w:rFonts w:hint="eastAsia"/>
        </w:rPr>
        <w:t xml:space="preserve">  </w:t>
      </w:r>
      <w:r w:rsidRPr="00B21BFB">
        <w:rPr>
          <w:rFonts w:hint="eastAsia"/>
        </w:rPr>
        <w:t>输入图像</w:t>
      </w:r>
      <w:r w:rsidRPr="00B21BFB">
        <w:rPr>
          <w:rFonts w:hint="eastAsia"/>
        </w:rPr>
        <w:t>lena</w:t>
      </w:r>
      <w:r w:rsidRPr="00B21BFB">
        <w:rPr>
          <w:rFonts w:hint="eastAsia"/>
        </w:rPr>
        <w:t>及其</w:t>
      </w:r>
      <w:r w:rsidRPr="00B21BFB">
        <w:rPr>
          <w:rFonts w:hint="eastAsia"/>
        </w:rPr>
        <w:t>FFTW</w:t>
      </w:r>
      <w:r w:rsidRPr="00B21BFB">
        <w:rPr>
          <w:rFonts w:hint="eastAsia"/>
        </w:rPr>
        <w:t>频谱对数灰度图</w:t>
      </w:r>
      <w:bookmarkEnd w:id="98"/>
      <w:bookmarkEnd w:id="99"/>
    </w:p>
    <w:p w14:paraId="5E4E25A2" w14:textId="77777777" w:rsidR="001D0506" w:rsidRDefault="008C7219" w:rsidP="00466252">
      <w:pPr>
        <w:pStyle w:val="a0"/>
        <w:ind w:firstLineChars="83" w:firstLine="199"/>
      </w:pPr>
      <w:r>
        <w:rPr>
          <w:rFonts w:hint="eastAsia"/>
        </w:rPr>
        <w:t>上图是经</w:t>
      </w:r>
      <w:r w:rsidRPr="001C23C1">
        <w:rPr>
          <w:rFonts w:hint="eastAsia"/>
          <w:i/>
        </w:rPr>
        <w:t>FFTW</w:t>
      </w:r>
      <w:r>
        <w:rPr>
          <w:rFonts w:hint="eastAsia"/>
        </w:rPr>
        <w:t>变换后得到的频谱对数灰度图，统计</w:t>
      </w:r>
      <w:r w:rsidRPr="001C23C1">
        <w:rPr>
          <w:rFonts w:hint="eastAsia"/>
          <w:i/>
        </w:rPr>
        <w:t>FFTW</w:t>
      </w:r>
      <w:r>
        <w:rPr>
          <w:rFonts w:hint="eastAsia"/>
        </w:rPr>
        <w:t>计算频谱总数为</w:t>
      </w:r>
      <w:r>
        <w:rPr>
          <w:rFonts w:hint="eastAsia"/>
        </w:rPr>
        <w:t>262144</w:t>
      </w:r>
      <w:r>
        <w:rPr>
          <w:rFonts w:hint="eastAsia"/>
        </w:rPr>
        <w:t>。计算模式为</w:t>
      </w:r>
      <w:r w:rsidRPr="001C23C1">
        <w:rPr>
          <w:rFonts w:hint="eastAsia"/>
          <w:i/>
        </w:rPr>
        <w:t>FFTW</w:t>
      </w:r>
      <w:r>
        <w:rPr>
          <w:rFonts w:hint="eastAsia"/>
        </w:rPr>
        <w:t>_</w:t>
      </w:r>
      <w:r w:rsidR="00C91F95" w:rsidRPr="001C23C1">
        <w:rPr>
          <w:rFonts w:hint="eastAsia"/>
          <w:i/>
        </w:rPr>
        <w:t>ESTIMATE</w:t>
      </w:r>
      <w:r>
        <w:rPr>
          <w:rFonts w:hint="eastAsia"/>
        </w:rPr>
        <w:t>，共耗时</w:t>
      </w:r>
      <w:r w:rsidR="00955581">
        <w:rPr>
          <w:rFonts w:hint="eastAsia"/>
        </w:rPr>
        <w:t>12</w:t>
      </w:r>
      <w:r>
        <w:rPr>
          <w:rFonts w:hint="eastAsia"/>
        </w:rPr>
        <w:t>ms</w:t>
      </w:r>
      <w:r>
        <w:rPr>
          <w:rFonts w:hint="eastAsia"/>
        </w:rPr>
        <w:t>。</w:t>
      </w:r>
    </w:p>
    <w:p w14:paraId="77069E93" w14:textId="77777777" w:rsidR="000A3CE4" w:rsidRDefault="000A3CE4" w:rsidP="00466252">
      <w:pPr>
        <w:pStyle w:val="a0"/>
        <w:ind w:firstLineChars="83" w:firstLine="199"/>
      </w:pPr>
    </w:p>
    <w:p w14:paraId="53FE6EBA" w14:textId="77777777" w:rsidR="000A3CE4" w:rsidRPr="000627D9" w:rsidRDefault="000A3CE4" w:rsidP="000A3CE4">
      <w:pPr>
        <w:pStyle w:val="a0"/>
        <w:ind w:firstLineChars="0" w:firstLine="0"/>
        <w:rPr>
          <w:b/>
          <w:sz w:val="21"/>
          <w:szCs w:val="21"/>
        </w:rPr>
      </w:pPr>
    </w:p>
    <w:p w14:paraId="62EAC330" w14:textId="5B7DA421" w:rsidR="000A3CE4" w:rsidRPr="000627D9" w:rsidRDefault="000A3CE4" w:rsidP="000A3CE4">
      <w:pPr>
        <w:pStyle w:val="a1"/>
        <w:keepNext/>
      </w:pPr>
      <w:bookmarkStart w:id="100" w:name="_Toc278102512"/>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041A00">
        <w:rPr>
          <w:noProof/>
        </w:rPr>
        <w:t>2</w:t>
      </w:r>
      <w:r w:rsidR="00C90C03" w:rsidRPr="000627D9">
        <w:fldChar w:fldCharType="end"/>
      </w:r>
      <w:r w:rsidR="000627D9" w:rsidRPr="000627D9">
        <w:rPr>
          <w:rFonts w:hint="eastAsia"/>
        </w:rPr>
        <w:t xml:space="preserve">  </w:t>
      </w:r>
      <w:r w:rsidRPr="000627D9">
        <w:rPr>
          <w:rFonts w:hint="eastAsia"/>
        </w:rPr>
        <w:t>实验对比</w:t>
      </w:r>
      <w:r w:rsidRPr="000627D9">
        <w:rPr>
          <w:rFonts w:hint="eastAsia"/>
        </w:rPr>
        <w:t xml:space="preserve">1 </w:t>
      </w:r>
      <w:r w:rsidRPr="000627D9">
        <w:rPr>
          <w:rFonts w:hint="eastAsia"/>
        </w:rPr>
        <w:t>无验证稀疏频谱表达主要参数</w:t>
      </w:r>
      <w:bookmarkEnd w:id="100"/>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50FC4BB8" w14:textId="77777777" w:rsidTr="00734E7F">
        <w:trPr>
          <w:trHeight w:val="546"/>
          <w:jc w:val="center"/>
        </w:trPr>
        <w:tc>
          <w:tcPr>
            <w:tcW w:w="1384" w:type="dxa"/>
            <w:tcBorders>
              <w:top w:val="single" w:sz="8" w:space="0" w:color="000000"/>
              <w:bottom w:val="single" w:sz="8" w:space="0" w:color="000000"/>
            </w:tcBorders>
            <w:shd w:val="clear" w:color="auto" w:fill="auto"/>
          </w:tcPr>
          <w:p w14:paraId="634EFEAC"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688CFE7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040A662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1DFEDBD6"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5544748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高斯函数方差</w:t>
            </w:r>
          </w:p>
        </w:tc>
        <w:tc>
          <w:tcPr>
            <w:tcW w:w="1628" w:type="dxa"/>
            <w:tcBorders>
              <w:top w:val="single" w:sz="8" w:space="0" w:color="000000"/>
              <w:bottom w:val="single" w:sz="8" w:space="0" w:color="000000"/>
            </w:tcBorders>
            <w:shd w:val="clear" w:color="auto" w:fill="auto"/>
          </w:tcPr>
          <w:p w14:paraId="3E36A247"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w:t>
            </w:r>
            <w:r w:rsidR="00A350E9" w:rsidRPr="00734E7F">
              <w:rPr>
                <w:rFonts w:hint="eastAsia"/>
                <w:bCs/>
                <w:color w:val="000000"/>
                <w:sz w:val="21"/>
                <w:szCs w:val="21"/>
              </w:rPr>
              <w:t>恢复</w:t>
            </w:r>
            <w:r w:rsidRPr="00734E7F">
              <w:rPr>
                <w:rFonts w:hint="eastAsia"/>
                <w:bCs/>
                <w:color w:val="000000"/>
                <w:sz w:val="21"/>
                <w:szCs w:val="21"/>
              </w:rPr>
              <w:t>验证</w:t>
            </w:r>
          </w:p>
        </w:tc>
      </w:tr>
      <w:tr w:rsidR="00734E7F" w:rsidRPr="00734E7F" w14:paraId="0F33A3AA" w14:textId="77777777" w:rsidTr="00734E7F">
        <w:trPr>
          <w:trHeight w:val="370"/>
          <w:jc w:val="center"/>
        </w:trPr>
        <w:tc>
          <w:tcPr>
            <w:tcW w:w="1384" w:type="dxa"/>
            <w:shd w:val="clear" w:color="auto" w:fill="C0C0C0"/>
          </w:tcPr>
          <w:p w14:paraId="79F1A815"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46CA3074"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55B1B1AC"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1CFA0407"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3E7953A4"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4F8A7EE9"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4B1A5D44" w14:textId="77777777" w:rsidR="00A350E9" w:rsidRDefault="00A350E9" w:rsidP="00A350E9">
      <w:pPr>
        <w:pStyle w:val="a0"/>
        <w:ind w:firstLineChars="0" w:firstLine="0"/>
      </w:pPr>
    </w:p>
    <w:p w14:paraId="4D78CF7F"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2EBD1427" w14:textId="77777777" w:rsidR="00700BEE" w:rsidRDefault="00DE78CB" w:rsidP="00700BEE">
      <w:pPr>
        <w:pStyle w:val="a0"/>
        <w:keepNext/>
        <w:ind w:firstLineChars="0" w:firstLine="0"/>
        <w:jc w:val="center"/>
      </w:pPr>
      <w:r>
        <w:pict w14:anchorId="10A9D890">
          <v:shape id="_x0000_i1080" type="#_x0000_t75" style="width:431.25pt;height:215.25pt">
            <v:imagedata r:id="rId78" o:title="lena_202_80_18883"/>
          </v:shape>
        </w:pict>
      </w:r>
    </w:p>
    <w:p w14:paraId="26BAEDEB" w14:textId="65326A14" w:rsidR="00653206" w:rsidRPr="00B21BFB" w:rsidRDefault="00700BEE" w:rsidP="00700BEE">
      <w:pPr>
        <w:pStyle w:val="a1"/>
      </w:pPr>
      <w:bookmarkStart w:id="101" w:name="_Toc278102120"/>
      <w:bookmarkStart w:id="102" w:name="_Toc278390043"/>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041A00">
        <w:rPr>
          <w:noProof/>
        </w:rPr>
        <w:t>21</w:t>
      </w:r>
      <w:r w:rsidR="00C90C03" w:rsidRPr="00B21BFB">
        <w:fldChar w:fldCharType="end"/>
      </w:r>
      <w:r w:rsidR="00B21BFB" w:rsidRPr="00B21BFB">
        <w:rPr>
          <w:rFonts w:hint="eastAsia"/>
        </w:rPr>
        <w:t xml:space="preserve">  </w:t>
      </w:r>
      <w:r w:rsidRPr="00B21BFB">
        <w:rPr>
          <w:rFonts w:hint="eastAsia"/>
        </w:rPr>
        <w:t>稀疏度为</w:t>
      </w:r>
      <w:r w:rsidRPr="00B21BFB">
        <w:rPr>
          <w:rFonts w:hint="eastAsia"/>
        </w:rPr>
        <w:t>18883</w:t>
      </w:r>
      <w:r w:rsidR="001310DC" w:rsidRPr="00B21BFB">
        <w:rPr>
          <w:rFonts w:hint="eastAsia"/>
        </w:rPr>
        <w:t>的频谱表达</w:t>
      </w:r>
      <w:r w:rsidRPr="00B21BFB">
        <w:rPr>
          <w:rFonts w:hint="eastAsia"/>
        </w:rPr>
        <w:t>图像</w:t>
      </w:r>
      <w:r w:rsidR="00A0539C" w:rsidRPr="00B21BFB">
        <w:rPr>
          <w:rFonts w:hint="eastAsia"/>
          <w:i/>
        </w:rPr>
        <w:t>P</w:t>
      </w:r>
      <w:r w:rsidR="001310DC" w:rsidRPr="00B21BFB">
        <w:rPr>
          <w:rFonts w:hint="eastAsia"/>
          <w:i/>
        </w:rPr>
        <w:t>S</w:t>
      </w:r>
      <w:r w:rsidR="00A0539C" w:rsidRPr="00B21BFB">
        <w:rPr>
          <w:rFonts w:hint="eastAsia"/>
          <w:i/>
        </w:rPr>
        <w:t>N</w:t>
      </w:r>
      <w:r w:rsidR="001310DC" w:rsidRPr="00B21BFB">
        <w:rPr>
          <w:rFonts w:hint="eastAsia"/>
          <w:i/>
        </w:rPr>
        <w:t>R</w:t>
      </w:r>
      <w:r w:rsidR="001310DC" w:rsidRPr="00B21BFB">
        <w:rPr>
          <w:rFonts w:hint="eastAsia"/>
        </w:rPr>
        <w:t>=</w:t>
      </w:r>
      <w:r w:rsidR="00DD1F1E" w:rsidRPr="00B21BFB">
        <w:rPr>
          <w:rFonts w:hint="eastAsia"/>
        </w:rPr>
        <w:t>26.8615</w:t>
      </w:r>
      <w:r w:rsidR="00447708" w:rsidRPr="00B21BFB">
        <w:rPr>
          <w:rFonts w:hint="eastAsia"/>
          <w:i/>
        </w:rPr>
        <w:t>dB</w:t>
      </w:r>
      <w:r w:rsidR="004E6278" w:rsidRPr="00B21BFB">
        <w:rPr>
          <w:rFonts w:hint="eastAsia"/>
        </w:rPr>
        <w:t>,SSIM=0.9314</w:t>
      </w:r>
      <w:bookmarkEnd w:id="101"/>
      <w:bookmarkEnd w:id="102"/>
    </w:p>
    <w:p w14:paraId="6C460A5D"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1310DC">
        <w:rPr>
          <w:rFonts w:hint="eastAsia"/>
        </w:rPr>
        <w:t>，从行方向恢复二维稀疏频谱。因为启用从列方向恢复稀疏频谱并验证行方向恢复结果的模式，只采样</w:t>
      </w:r>
      <w:r w:rsidR="001310DC">
        <w:rPr>
          <w:rFonts w:hint="eastAsia"/>
        </w:rPr>
        <w:t>10</w:t>
      </w:r>
      <w:r w:rsidR="001310DC">
        <w:rPr>
          <w:rFonts w:hint="eastAsia"/>
        </w:rPr>
        <w:t>行，主要用于帮助计算酸非高斯区稀疏频谱。输入图像规模较小，整个算法运行耗时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1310DC">
        <w:rPr>
          <w:rFonts w:hint="eastAsia"/>
        </w:rPr>
        <w:t>要慢一些。最后经稀疏表达频谱还原的二维空间图像相比源图的峰值信噪比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E908A7">
        <w:rPr>
          <w:rFonts w:hint="eastAsia"/>
        </w:rPr>
        <w:t>：另外启用列方向恢复频谱的验证模式采样更多行的表达效果和本次试验相差不大。</w:t>
      </w:r>
    </w:p>
    <w:p w14:paraId="56088240" w14:textId="77777777" w:rsidR="00A3432D" w:rsidRDefault="00554730" w:rsidP="00A3432D">
      <w:pPr>
        <w:pStyle w:val="a0"/>
        <w:ind w:firstLine="480"/>
      </w:pPr>
      <w:r>
        <w:rPr>
          <w:rFonts w:hint="eastAsia"/>
        </w:rPr>
        <w:t>以下是其他几组不同参数下得运行结果，由于输入图像规模较小，运行时间性能上差距</w:t>
      </w:r>
      <w:r>
        <w:rPr>
          <w:rFonts w:hint="eastAsia"/>
        </w:rPr>
        <w:t>FFTW</w:t>
      </w:r>
      <w:r>
        <w:rPr>
          <w:rFonts w:hint="eastAsia"/>
        </w:rPr>
        <w:t>较大，实验结果仅作</w:t>
      </w:r>
      <w:r w:rsidR="00A3432D">
        <w:rPr>
          <w:rFonts w:hint="eastAsia"/>
        </w:rPr>
        <w:t>稀疏频谱表达</w:t>
      </w:r>
      <w:r>
        <w:rPr>
          <w:rFonts w:hint="eastAsia"/>
        </w:rPr>
        <w:t>准确度参考</w:t>
      </w:r>
      <w:r w:rsidR="00BE5016">
        <w:rPr>
          <w:rFonts w:hint="eastAsia"/>
        </w:rPr>
        <w:t>,</w:t>
      </w:r>
      <w:r w:rsidR="00BE5016">
        <w:rPr>
          <w:rFonts w:hint="eastAsia"/>
        </w:rPr>
        <w:t>表中最后一行是加入列验证模式的稀疏频谱表达，</w:t>
      </w:r>
      <w:r>
        <w:rPr>
          <w:rFonts w:hint="eastAsia"/>
        </w:rPr>
        <w:t>：</w:t>
      </w:r>
    </w:p>
    <w:p w14:paraId="1F79C3D1" w14:textId="7AAF11E9" w:rsidR="00A3432D" w:rsidRPr="000627D9" w:rsidRDefault="00A3432D" w:rsidP="00A3432D">
      <w:pPr>
        <w:pStyle w:val="a1"/>
        <w:keepNext/>
      </w:pPr>
      <w:bookmarkStart w:id="103" w:name="_Toc278102513"/>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041A00">
        <w:rPr>
          <w:noProof/>
        </w:rPr>
        <w:t>3</w:t>
      </w:r>
      <w:r w:rsidR="00C90C03" w:rsidRPr="000627D9">
        <w:fldChar w:fldCharType="end"/>
      </w:r>
      <w:r w:rsidR="000627D9" w:rsidRPr="000627D9">
        <w:rPr>
          <w:rFonts w:hint="eastAsia"/>
        </w:rPr>
        <w:t xml:space="preserve">  </w:t>
      </w:r>
      <w:r w:rsidRPr="000627D9">
        <w:rPr>
          <w:rFonts w:hint="eastAsia"/>
        </w:rPr>
        <w:t>实验对比</w:t>
      </w:r>
      <w:r w:rsidRPr="000627D9">
        <w:rPr>
          <w:rFonts w:hint="eastAsia"/>
        </w:rPr>
        <w:t xml:space="preserve">2 </w:t>
      </w:r>
      <w:r w:rsidRPr="000627D9">
        <w:rPr>
          <w:rFonts w:hint="eastAsia"/>
        </w:rPr>
        <w:t>不同参数下稀疏频谱表达</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0DA9FF53" w14:textId="77777777" w:rsidTr="00734E7F">
        <w:tc>
          <w:tcPr>
            <w:tcW w:w="1326" w:type="dxa"/>
            <w:shd w:val="clear" w:color="auto" w:fill="auto"/>
          </w:tcPr>
          <w:p w14:paraId="1D59F85A"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1F995CDB"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598BEDF6"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6834DD3E"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4F187C6C"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796A2076" w14:textId="77777777" w:rsidR="00A3432D" w:rsidRPr="00734E7F" w:rsidRDefault="00A0539C" w:rsidP="00734E7F">
            <w:pPr>
              <w:pStyle w:val="a0"/>
              <w:ind w:firstLineChars="0" w:firstLine="0"/>
              <w:jc w:val="center"/>
              <w:rPr>
                <w:sz w:val="21"/>
                <w:szCs w:val="21"/>
              </w:rPr>
            </w:pPr>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776C37EA"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23FBB3F9" w14:textId="77777777" w:rsidTr="00734E7F">
        <w:tc>
          <w:tcPr>
            <w:tcW w:w="1326" w:type="dxa"/>
            <w:shd w:val="clear" w:color="auto" w:fill="auto"/>
          </w:tcPr>
          <w:p w14:paraId="4DB4DB9C"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2E59BBF3"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438C2FAB"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740D9D84"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4960CE75"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21DD41F0"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40374916"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32C76FB8" w14:textId="77777777" w:rsidTr="00734E7F">
        <w:tc>
          <w:tcPr>
            <w:tcW w:w="1326" w:type="dxa"/>
            <w:shd w:val="clear" w:color="auto" w:fill="auto"/>
          </w:tcPr>
          <w:p w14:paraId="0A342F47"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F0665C7"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037B3280"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284D1C9D"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314F6AC8"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4EC059E4"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4445547F"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3493885F" w14:textId="77777777" w:rsidTr="00734E7F">
        <w:tc>
          <w:tcPr>
            <w:tcW w:w="1326" w:type="dxa"/>
            <w:shd w:val="clear" w:color="auto" w:fill="auto"/>
          </w:tcPr>
          <w:p w14:paraId="2815A8AE"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61F4F5F3"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0D8C43D9"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591383C5"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5CB2EF49"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5792B1BD"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31B980EB"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4C559B30" w14:textId="77777777" w:rsidTr="00734E7F">
        <w:tc>
          <w:tcPr>
            <w:tcW w:w="1326" w:type="dxa"/>
            <w:shd w:val="clear" w:color="auto" w:fill="auto"/>
          </w:tcPr>
          <w:p w14:paraId="1AE3658D" w14:textId="77777777" w:rsidR="00A3432D" w:rsidRPr="00734E7F" w:rsidRDefault="00BE5016" w:rsidP="00734E7F">
            <w:pPr>
              <w:pStyle w:val="a0"/>
              <w:ind w:firstLineChars="0" w:firstLine="0"/>
              <w:jc w:val="center"/>
              <w:rPr>
                <w:sz w:val="21"/>
                <w:szCs w:val="21"/>
              </w:rPr>
            </w:pPr>
            <w:r w:rsidRPr="00734E7F">
              <w:rPr>
                <w:rFonts w:hint="eastAsia"/>
                <w:sz w:val="21"/>
                <w:szCs w:val="21"/>
              </w:rPr>
              <w:lastRenderedPageBreak/>
              <w:t>10</w:t>
            </w:r>
          </w:p>
        </w:tc>
        <w:tc>
          <w:tcPr>
            <w:tcW w:w="1326" w:type="dxa"/>
            <w:shd w:val="clear" w:color="auto" w:fill="auto"/>
          </w:tcPr>
          <w:p w14:paraId="20BB9F2D"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58D649BA"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2FD7503E"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722E3509"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71B5844A"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5BA10BFC"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5DFF1DB3" w14:textId="77777777" w:rsidTr="00734E7F">
        <w:tc>
          <w:tcPr>
            <w:tcW w:w="1326" w:type="dxa"/>
            <w:shd w:val="clear" w:color="auto" w:fill="auto"/>
          </w:tcPr>
          <w:p w14:paraId="0B2F55B6"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6" w:type="dxa"/>
            <w:shd w:val="clear" w:color="auto" w:fill="auto"/>
          </w:tcPr>
          <w:p w14:paraId="31F7CF5B"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0ADA9E4B"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7FF75A9D"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4F5C4227"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2162BB98" w14:textId="77777777" w:rsidR="00BE5016" w:rsidRPr="00734E7F" w:rsidRDefault="007F543C" w:rsidP="00734E7F">
            <w:pPr>
              <w:pStyle w:val="a0"/>
              <w:ind w:firstLineChars="0" w:firstLine="0"/>
              <w:jc w:val="center"/>
              <w:rPr>
                <w:sz w:val="21"/>
                <w:szCs w:val="21"/>
              </w:rPr>
            </w:pPr>
            <w:r w:rsidRPr="00734E7F">
              <w:rPr>
                <w:sz w:val="21"/>
                <w:szCs w:val="21"/>
              </w:rPr>
              <w:t>25.8214</w:t>
            </w:r>
          </w:p>
        </w:tc>
        <w:tc>
          <w:tcPr>
            <w:tcW w:w="1327" w:type="dxa"/>
            <w:shd w:val="clear" w:color="auto" w:fill="auto"/>
          </w:tcPr>
          <w:p w14:paraId="63C37F7F" w14:textId="77777777" w:rsidR="00BE5016" w:rsidRPr="00734E7F" w:rsidRDefault="007F543C" w:rsidP="00734E7F">
            <w:pPr>
              <w:pStyle w:val="a0"/>
              <w:ind w:firstLineChars="0" w:firstLine="0"/>
              <w:jc w:val="center"/>
              <w:rPr>
                <w:sz w:val="21"/>
                <w:szCs w:val="21"/>
              </w:rPr>
            </w:pPr>
            <w:r w:rsidRPr="00734E7F">
              <w:rPr>
                <w:sz w:val="21"/>
                <w:szCs w:val="21"/>
              </w:rPr>
              <w:t>0.9037</w:t>
            </w:r>
          </w:p>
        </w:tc>
      </w:tr>
    </w:tbl>
    <w:p w14:paraId="1F2351D1" w14:textId="77777777" w:rsidR="00121A34" w:rsidRDefault="00121A34" w:rsidP="00121A34">
      <w:pPr>
        <w:pStyle w:val="a0"/>
        <w:ind w:firstLineChars="0" w:firstLine="0"/>
      </w:pPr>
    </w:p>
    <w:p w14:paraId="29068715" w14:textId="77777777" w:rsidR="00A05BEF" w:rsidRDefault="00121A34" w:rsidP="008244C7">
      <w:pPr>
        <w:pStyle w:val="a0"/>
        <w:ind w:firstLineChars="0" w:firstLine="480"/>
      </w:pPr>
      <w:r>
        <w:rPr>
          <w:rFonts w:hint="eastAsia"/>
        </w:rPr>
        <w:t>下图分别是上表中第一行和第三行的稀疏频谱表达效果，限于篇幅，此处不全部所有表达效果。</w:t>
      </w:r>
    </w:p>
    <w:p w14:paraId="7A790765" w14:textId="77777777" w:rsidR="00156BF5" w:rsidRDefault="00DE78CB" w:rsidP="00156BF5">
      <w:pPr>
        <w:pStyle w:val="a0"/>
        <w:ind w:firstLineChars="0" w:firstLine="0"/>
      </w:pPr>
      <w:r>
        <w:pict w14:anchorId="5EE5C508">
          <v:shape id="_x0000_i1081" type="#_x0000_t75" style="width:6in;height:453.75pt">
            <v:imagedata r:id="rId79" o:title="lena_compare"/>
          </v:shape>
        </w:pict>
      </w:r>
      <w:bookmarkStart w:id="104" w:name="_Ref277425905"/>
    </w:p>
    <w:p w14:paraId="101D9492" w14:textId="0DD7215D" w:rsidR="00915BC2" w:rsidRPr="000627D9" w:rsidRDefault="003A1DB3" w:rsidP="003A1DB3">
      <w:pPr>
        <w:pStyle w:val="a1"/>
      </w:pPr>
      <w:bookmarkStart w:id="105" w:name="_Toc278102121"/>
      <w:bookmarkStart w:id="106" w:name="_Toc278390044"/>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22</w:t>
      </w:r>
      <w:r w:rsidR="00C90C03" w:rsidRPr="000627D9">
        <w:fldChar w:fldCharType="end"/>
      </w:r>
      <w:bookmarkEnd w:id="104"/>
      <w:r w:rsidR="00B21BFB" w:rsidRPr="000627D9">
        <w:rPr>
          <w:rFonts w:hint="eastAsia"/>
        </w:rPr>
        <w:t xml:space="preserve">  </w:t>
      </w:r>
      <w:r w:rsidRPr="000627D9">
        <w:rPr>
          <w:rFonts w:hint="eastAsia"/>
        </w:rPr>
        <w:t>不同稀疏度下稀疏频谱表达效果</w:t>
      </w:r>
      <w:bookmarkEnd w:id="105"/>
      <w:bookmarkEnd w:id="106"/>
    </w:p>
    <w:p w14:paraId="203105A1" w14:textId="77777777" w:rsidR="00041A00" w:rsidRDefault="003A1DB3" w:rsidP="00156BF5">
      <w:pPr>
        <w:pStyle w:val="a0"/>
        <w:ind w:firstLineChars="0" w:firstLine="0"/>
      </w:pPr>
      <w:r>
        <w:rPr>
          <w:rFonts w:hint="eastAsia"/>
        </w:rPr>
        <w:t>上</w:t>
      </w:r>
      <w:r w:rsidR="002A22D3">
        <w:fldChar w:fldCharType="begin"/>
      </w:r>
      <w:r w:rsidR="002A22D3">
        <w:instrText xml:space="preserve"> REF _Ref277425905 \h \* MERGEFORMAT </w:instrText>
      </w:r>
      <w:r w:rsidR="002A22D3">
        <w:fldChar w:fldCharType="separate"/>
      </w:r>
    </w:p>
    <w:p w14:paraId="217CC49F" w14:textId="77777777" w:rsidR="00041A00" w:rsidRDefault="00041A00" w:rsidP="00156BF5">
      <w:pPr>
        <w:pStyle w:val="a0"/>
        <w:ind w:firstLineChars="0" w:firstLine="0"/>
      </w:pPr>
      <w:r w:rsidRPr="000627D9">
        <w:rPr>
          <w:rFonts w:hint="eastAsia"/>
        </w:rPr>
        <w:t>图</w:t>
      </w:r>
      <w:r>
        <w:t>22</w:t>
      </w:r>
      <w:r w:rsidR="002A22D3">
        <w:fldChar w:fldCharType="end"/>
      </w:r>
      <w:r w:rsidR="003A1DB3" w:rsidRPr="001C23C1">
        <w:rPr>
          <w:rFonts w:hint="eastAsia"/>
        </w:rPr>
        <w:t>(a1),(a2)</w:t>
      </w:r>
      <w:r w:rsidR="003A1DB3">
        <w:rPr>
          <w:rFonts w:hint="eastAsia"/>
        </w:rPr>
        <w:t>为稀疏度为</w:t>
      </w:r>
      <w:r w:rsidR="003A1DB3">
        <w:rPr>
          <w:rFonts w:hint="eastAsia"/>
        </w:rPr>
        <w:t>10076</w:t>
      </w:r>
      <w:r w:rsidR="003A1DB3">
        <w:rPr>
          <w:rFonts w:hint="eastAsia"/>
        </w:rPr>
        <w:t>时的稀疏频谱表达效果，相比</w:t>
      </w:r>
      <w:r w:rsidR="002A22D3">
        <w:fldChar w:fldCharType="begin"/>
      </w:r>
      <w:r w:rsidR="002A22D3">
        <w:instrText xml:space="preserve"> REF _Ref277425905 \h \* MERGEFORMAT </w:instrText>
      </w:r>
      <w:r w:rsidR="002A22D3">
        <w:fldChar w:fldCharType="separate"/>
      </w:r>
    </w:p>
    <w:p w14:paraId="59D967A6" w14:textId="586C2CE0" w:rsidR="002E77E8" w:rsidRDefault="00041A00" w:rsidP="002E77E8">
      <w:pPr>
        <w:pStyle w:val="a0"/>
        <w:ind w:firstLineChars="0" w:firstLine="0"/>
      </w:pPr>
      <w:r w:rsidRPr="000627D9">
        <w:rPr>
          <w:rFonts w:hint="eastAsia"/>
        </w:rPr>
        <w:t>图</w:t>
      </w:r>
      <w:r>
        <w:t>22</w:t>
      </w:r>
      <w:r w:rsidR="002A22D3">
        <w:fldChar w:fldCharType="end"/>
      </w:r>
      <w:r w:rsidR="003A1DB3" w:rsidRPr="001C23C1">
        <w:rPr>
          <w:rFonts w:hint="eastAsia"/>
        </w:rPr>
        <w:t>(a3),(a4)</w:t>
      </w:r>
      <w:r w:rsidR="003A1DB3">
        <w:rPr>
          <w:rFonts w:hint="eastAsia"/>
        </w:rPr>
        <w:t>稀疏度为</w:t>
      </w:r>
      <w:r w:rsidR="003A1DB3">
        <w:rPr>
          <w:rFonts w:hint="eastAsia"/>
        </w:rPr>
        <w:t>11852</w:t>
      </w:r>
      <w:r w:rsidR="003A1DB3">
        <w:rPr>
          <w:rFonts w:hint="eastAsia"/>
        </w:rPr>
        <w:t>的稀疏频谱表达，少了</w:t>
      </w:r>
      <w:r w:rsidR="003A1DB3">
        <w:rPr>
          <w:rFonts w:hint="eastAsia"/>
        </w:rPr>
        <w:t>1776</w:t>
      </w:r>
      <w:r w:rsidR="003A1DB3">
        <w:rPr>
          <w:rFonts w:hint="eastAsia"/>
        </w:rPr>
        <w:t>个频谱。其表达效果也略逊一筹。可以</w:t>
      </w:r>
      <w:r w:rsidR="00A05BEF">
        <w:rPr>
          <w:rFonts w:hint="eastAsia"/>
        </w:rPr>
        <w:t>从两者的峰值信噪比和结构相似度中体现出来。</w:t>
      </w:r>
    </w:p>
    <w:p w14:paraId="046A3781" w14:textId="77777777" w:rsidR="001C23C1" w:rsidRDefault="001C23C1" w:rsidP="00C66AA8">
      <w:pPr>
        <w:pStyle w:val="a0"/>
        <w:ind w:firstLine="480"/>
      </w:pPr>
    </w:p>
    <w:p w14:paraId="79E00E6D" w14:textId="77777777" w:rsidR="00F83CE7" w:rsidRDefault="008244C7" w:rsidP="00C66AA8">
      <w:pPr>
        <w:pStyle w:val="a0"/>
        <w:ind w:firstLine="480"/>
      </w:pPr>
      <w:r>
        <w:rPr>
          <w:rFonts w:hint="eastAsia"/>
        </w:rPr>
        <w:t>实验</w:t>
      </w:r>
      <w:r>
        <w:rPr>
          <w:rFonts w:hint="eastAsia"/>
        </w:rPr>
        <w:t>2</w:t>
      </w:r>
      <w:r>
        <w:rPr>
          <w:rFonts w:hint="eastAsia"/>
        </w:rPr>
        <w:t>：</w:t>
      </w:r>
    </w:p>
    <w:p w14:paraId="23965F24" w14:textId="77777777" w:rsidR="008244C7" w:rsidRDefault="008244C7" w:rsidP="00C66AA8">
      <w:pPr>
        <w:pStyle w:val="a0"/>
        <w:ind w:firstLine="480"/>
      </w:pPr>
      <w:r>
        <w:rPr>
          <w:rFonts w:hint="eastAsia"/>
        </w:rPr>
        <w:t>对输入大小为</w:t>
      </w:r>
      <w:r w:rsidR="00515005">
        <w:rPr>
          <w:rFonts w:hint="eastAsia"/>
        </w:rPr>
        <w:t>2448</w:t>
      </w:r>
      <w:r>
        <w:rPr>
          <w:rFonts w:ascii="宋体" w:hAnsi="宋体" w:hint="eastAsia"/>
        </w:rPr>
        <w:t>×</w:t>
      </w:r>
      <w:r w:rsidR="00515005">
        <w:rPr>
          <w:rFonts w:hint="eastAsia"/>
        </w:rPr>
        <w:t>3264</w:t>
      </w:r>
      <w:r w:rsidR="00CC45AC">
        <w:rPr>
          <w:rFonts w:hint="eastAsia"/>
        </w:rPr>
        <w:t>像素的</w:t>
      </w:r>
      <w:r>
        <w:rPr>
          <w:rFonts w:hint="eastAsia"/>
        </w:rPr>
        <w:t>场景图像，分别在不同采样值及高斯方差下，计算其二维图像稀疏频谱表达频谱的实验，分析实验结果。</w:t>
      </w:r>
    </w:p>
    <w:p w14:paraId="5ACC9F26" w14:textId="77777777" w:rsidR="008244C7" w:rsidRDefault="008244C7" w:rsidP="00535B51">
      <w:pPr>
        <w:pStyle w:val="a0"/>
        <w:ind w:firstLine="480"/>
      </w:pPr>
      <w:r>
        <w:rPr>
          <w:rFonts w:hint="eastAsia"/>
        </w:rPr>
        <w:t>输入图像及其</w:t>
      </w:r>
      <w:r w:rsidRPr="001C23C1">
        <w:rPr>
          <w:rFonts w:hint="eastAsia"/>
          <w:i/>
        </w:rPr>
        <w:t>FFTW</w:t>
      </w:r>
      <w:r>
        <w:rPr>
          <w:rFonts w:hint="eastAsia"/>
        </w:rPr>
        <w:t>频谱对数灰度图像为：</w:t>
      </w:r>
    </w:p>
    <w:p w14:paraId="7702620C" w14:textId="77777777" w:rsidR="00CC45AC" w:rsidRDefault="00DE78CB" w:rsidP="00CC45AC">
      <w:pPr>
        <w:pStyle w:val="a0"/>
        <w:keepNext/>
        <w:ind w:firstLineChars="0" w:firstLine="0"/>
        <w:jc w:val="center"/>
      </w:pPr>
      <w:r>
        <w:pict w14:anchorId="2FC4B101">
          <v:shape id="_x0000_i1082" type="#_x0000_t75" style="width:345pt;height:225pt">
            <v:imagedata r:id="rId80" o:title="school_origin"/>
          </v:shape>
        </w:pict>
      </w:r>
    </w:p>
    <w:p w14:paraId="3178601E" w14:textId="22E31D6D" w:rsidR="00535B51" w:rsidRPr="000627D9" w:rsidRDefault="00CC45AC" w:rsidP="00CC45AC">
      <w:pPr>
        <w:pStyle w:val="a1"/>
      </w:pPr>
      <w:bookmarkStart w:id="107" w:name="_Toc278102122"/>
      <w:bookmarkStart w:id="108" w:name="_Toc278390045"/>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23</w:t>
      </w:r>
      <w:r w:rsidR="00C90C03" w:rsidRPr="000627D9">
        <w:fldChar w:fldCharType="end"/>
      </w:r>
      <w:r w:rsidR="000627D9" w:rsidRPr="000627D9">
        <w:rPr>
          <w:rFonts w:hint="eastAsia"/>
        </w:rPr>
        <w:t xml:space="preserve">  </w:t>
      </w:r>
      <w:r w:rsidRPr="000627D9">
        <w:rPr>
          <w:rFonts w:hint="eastAsia"/>
        </w:rPr>
        <w:t>图像</w:t>
      </w:r>
      <w:r w:rsidRPr="000627D9">
        <w:rPr>
          <w:rFonts w:hint="eastAsia"/>
          <w:i/>
        </w:rPr>
        <w:t>school</w:t>
      </w:r>
      <w:r w:rsidRPr="000627D9">
        <w:rPr>
          <w:rFonts w:hint="eastAsia"/>
        </w:rPr>
        <w:t>及其</w:t>
      </w:r>
      <w:r w:rsidRPr="000627D9">
        <w:rPr>
          <w:rFonts w:hint="eastAsia"/>
          <w:i/>
        </w:rPr>
        <w:t>FFTW</w:t>
      </w:r>
      <w:r w:rsidRPr="000627D9">
        <w:rPr>
          <w:rFonts w:hint="eastAsia"/>
        </w:rPr>
        <w:t>频谱对数图</w:t>
      </w:r>
      <w:bookmarkEnd w:id="107"/>
      <w:bookmarkEnd w:id="108"/>
    </w:p>
    <w:p w14:paraId="720C3F2E" w14:textId="77777777" w:rsidR="00C91F95" w:rsidRDefault="00C91F95" w:rsidP="00535B51">
      <w:pPr>
        <w:pStyle w:val="a0"/>
        <w:ind w:firstLineChars="0" w:firstLine="0"/>
        <w:jc w:val="left"/>
      </w:pPr>
      <w:r>
        <w:rPr>
          <w:rFonts w:hint="eastAsia"/>
        </w:rPr>
        <w:t>上图右图是左图空间图像经</w:t>
      </w:r>
      <w:r w:rsidRPr="001C23C1">
        <w:rPr>
          <w:rFonts w:hint="eastAsia"/>
          <w:i/>
        </w:rPr>
        <w:t>FFTW</w:t>
      </w:r>
      <w:r>
        <w:rPr>
          <w:rFonts w:hint="eastAsia"/>
        </w:rPr>
        <w:t>变换后得到的频谱对数图，统计</w:t>
      </w:r>
      <w:r w:rsidRPr="001C23C1">
        <w:rPr>
          <w:rFonts w:hint="eastAsia"/>
          <w:i/>
        </w:rPr>
        <w:t>FFTW</w:t>
      </w:r>
      <w:r>
        <w:rPr>
          <w:rFonts w:hint="eastAsia"/>
        </w:rPr>
        <w:t>共计算约</w:t>
      </w:r>
      <w:r>
        <w:rPr>
          <w:rFonts w:hint="eastAsia"/>
        </w:rPr>
        <w:t>799</w:t>
      </w:r>
      <w:r w:rsidR="00EF2A33">
        <w:rPr>
          <w:rFonts w:hint="eastAsia"/>
        </w:rPr>
        <w:t>万个频率，共耗时</w:t>
      </w:r>
      <w:r w:rsidR="00035720">
        <w:rPr>
          <w:rFonts w:hint="eastAsia"/>
        </w:rPr>
        <w:t>4</w:t>
      </w:r>
      <w:r w:rsidR="00EF2A33">
        <w:rPr>
          <w:rFonts w:hint="eastAsia"/>
        </w:rPr>
        <w:t>86ms</w:t>
      </w:r>
      <w:r w:rsidR="00EF2A33">
        <w:rPr>
          <w:rFonts w:hint="eastAsia"/>
        </w:rPr>
        <w:t>。</w:t>
      </w:r>
    </w:p>
    <w:p w14:paraId="5AE0B135" w14:textId="77777777" w:rsidR="00EF2A33" w:rsidRDefault="00F02A0E" w:rsidP="00535B51">
      <w:pPr>
        <w:pStyle w:val="a0"/>
        <w:ind w:firstLineChars="0" w:firstLine="0"/>
        <w:jc w:val="left"/>
      </w:pPr>
      <w:r>
        <w:rPr>
          <w:rFonts w:hint="eastAsia"/>
        </w:rPr>
        <w:tab/>
      </w:r>
      <w:r>
        <w:rPr>
          <w:rFonts w:hint="eastAsia"/>
        </w:rPr>
        <w:t>以下是实验</w:t>
      </w:r>
      <w:r>
        <w:rPr>
          <w:rFonts w:hint="eastAsia"/>
        </w:rPr>
        <w:t>2</w:t>
      </w:r>
      <w:r>
        <w:rPr>
          <w:rFonts w:hint="eastAsia"/>
        </w:rPr>
        <w:t>在不同稀疏度和不同采样值下二维图像稀疏频谱表达算法的输出结果对比，下表式主要的量化指标对比：</w:t>
      </w:r>
    </w:p>
    <w:p w14:paraId="78FB34DD" w14:textId="087C39D2" w:rsidR="00F02A0E" w:rsidRPr="000627D9" w:rsidRDefault="00F02A0E" w:rsidP="00F02A0E">
      <w:pPr>
        <w:pStyle w:val="a1"/>
        <w:keepNext/>
      </w:pPr>
      <w:bookmarkStart w:id="109" w:name="_Toc278102514"/>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041A00">
        <w:rPr>
          <w:noProof/>
        </w:rPr>
        <w:t>4</w:t>
      </w:r>
      <w:r w:rsidR="00C90C03" w:rsidRPr="000627D9">
        <w:fldChar w:fldCharType="end"/>
      </w:r>
      <w:r w:rsidR="000627D9" w:rsidRPr="000627D9">
        <w:rPr>
          <w:rFonts w:hint="eastAsia"/>
        </w:rPr>
        <w:t xml:space="preserve">  </w:t>
      </w:r>
      <w:r w:rsidRPr="000627D9">
        <w:rPr>
          <w:rFonts w:hint="eastAsia"/>
        </w:rPr>
        <w:t>实验</w:t>
      </w:r>
      <w:r w:rsidRPr="000627D9">
        <w:rPr>
          <w:rFonts w:hint="eastAsia"/>
        </w:rPr>
        <w:t>2</w:t>
      </w:r>
      <w:r w:rsidRPr="000627D9">
        <w:rPr>
          <w:rFonts w:hint="eastAsia"/>
        </w:rPr>
        <w:t>场景图像在不同稀疏度下得稀疏频谱表达对比</w:t>
      </w:r>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2A235E32" w14:textId="77777777" w:rsidTr="00734E7F">
        <w:trPr>
          <w:jc w:val="center"/>
        </w:trPr>
        <w:tc>
          <w:tcPr>
            <w:tcW w:w="1218" w:type="dxa"/>
            <w:shd w:val="clear" w:color="auto" w:fill="auto"/>
          </w:tcPr>
          <w:p w14:paraId="5827F0BA"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0F4B05E3"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4C2D81AC"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08D483C5"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5BCFDFB3"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50C5CCA3" w14:textId="77777777" w:rsidR="00F02A0E" w:rsidRPr="00734E7F" w:rsidRDefault="00F02A0E" w:rsidP="00734E7F">
            <w:pPr>
              <w:pStyle w:val="a0"/>
              <w:ind w:firstLineChars="0" w:firstLine="0"/>
              <w:jc w:val="center"/>
              <w:rPr>
                <w:sz w:val="21"/>
                <w:szCs w:val="21"/>
              </w:rPr>
            </w:pPr>
            <w:r w:rsidRPr="00734E7F">
              <w:rPr>
                <w:rFonts w:hint="eastAsia"/>
                <w:i/>
                <w:sz w:val="21"/>
                <w:szCs w:val="21"/>
              </w:rPr>
              <w:t>PNSR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4F4877A9"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0E7DA941" w14:textId="77777777" w:rsidTr="00734E7F">
        <w:trPr>
          <w:jc w:val="center"/>
        </w:trPr>
        <w:tc>
          <w:tcPr>
            <w:tcW w:w="1218" w:type="dxa"/>
            <w:shd w:val="clear" w:color="auto" w:fill="auto"/>
          </w:tcPr>
          <w:p w14:paraId="29E168CD"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77E42A2"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51CF299A"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137BD03D"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0FF07F17"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18486169"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2BCDBAA2"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2AAD6337" w14:textId="77777777" w:rsidTr="00734E7F">
        <w:trPr>
          <w:jc w:val="center"/>
        </w:trPr>
        <w:tc>
          <w:tcPr>
            <w:tcW w:w="1218" w:type="dxa"/>
            <w:shd w:val="clear" w:color="auto" w:fill="auto"/>
          </w:tcPr>
          <w:p w14:paraId="05D2D246"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03D968A0"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468F8782"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0B4E67B6"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59ED70A8"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0507B813"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142D589E"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3D451802" w14:textId="77777777" w:rsidTr="00734E7F">
        <w:trPr>
          <w:jc w:val="center"/>
        </w:trPr>
        <w:tc>
          <w:tcPr>
            <w:tcW w:w="1218" w:type="dxa"/>
            <w:shd w:val="clear" w:color="auto" w:fill="auto"/>
          </w:tcPr>
          <w:p w14:paraId="58C40933"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73A1C9A8"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20C233F6"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555016A5"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7C818D35"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11131F38"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25A16FA7"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130A6962" w14:textId="77777777" w:rsidTr="00734E7F">
        <w:trPr>
          <w:jc w:val="center"/>
        </w:trPr>
        <w:tc>
          <w:tcPr>
            <w:tcW w:w="1218" w:type="dxa"/>
            <w:shd w:val="clear" w:color="auto" w:fill="auto"/>
          </w:tcPr>
          <w:p w14:paraId="1EB6E35D"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693D2A12"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6A83D2B9"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5E37E968"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220231B2"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49393741"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33099E4B"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117988AE" w14:textId="77777777" w:rsidR="001C23C1" w:rsidRDefault="001C23C1" w:rsidP="00B340F9">
      <w:pPr>
        <w:pStyle w:val="a0"/>
        <w:ind w:firstLineChars="0" w:firstLine="0"/>
      </w:pPr>
    </w:p>
    <w:p w14:paraId="7E7D37E6" w14:textId="77777777" w:rsidR="002F7503" w:rsidRDefault="00571B9D" w:rsidP="00C66AA8">
      <w:pPr>
        <w:pStyle w:val="a0"/>
        <w:ind w:firstLine="480"/>
      </w:pPr>
      <w:r>
        <w:rPr>
          <w:rFonts w:hint="eastAsia"/>
        </w:rPr>
        <w:t>下图分别是稀疏度为</w:t>
      </w:r>
      <w:r>
        <w:rPr>
          <w:rFonts w:hint="eastAsia"/>
        </w:rPr>
        <w:t>281321</w:t>
      </w:r>
      <w:r>
        <w:rPr>
          <w:rFonts w:hint="eastAsia"/>
        </w:rPr>
        <w:t>和稀疏度为</w:t>
      </w:r>
      <w:r>
        <w:rPr>
          <w:rFonts w:hint="eastAsia"/>
        </w:rPr>
        <w:t>419013</w:t>
      </w:r>
      <w:r>
        <w:rPr>
          <w:rFonts w:hint="eastAsia"/>
        </w:rPr>
        <w:t>时的稀疏频谱表达效果：</w:t>
      </w:r>
    </w:p>
    <w:p w14:paraId="24D677B4" w14:textId="77777777" w:rsidR="00532E0F" w:rsidRDefault="00DE78CB" w:rsidP="00532E0F">
      <w:pPr>
        <w:pStyle w:val="a0"/>
        <w:keepNext/>
        <w:ind w:firstLine="480"/>
      </w:pPr>
      <w:r>
        <w:lastRenderedPageBreak/>
        <w:pict w14:anchorId="27C738D3">
          <v:shape id="_x0000_i1083" type="#_x0000_t75" style="width:385.5pt;height:526.5pt">
            <v:imagedata r:id="rId81" o:title="school_compare"/>
          </v:shape>
        </w:pict>
      </w:r>
    </w:p>
    <w:p w14:paraId="52BB05B0" w14:textId="6FC54A68" w:rsidR="00571B9D" w:rsidRPr="000627D9" w:rsidRDefault="00532E0F" w:rsidP="00532E0F">
      <w:pPr>
        <w:pStyle w:val="a1"/>
      </w:pPr>
      <w:bookmarkStart w:id="110" w:name="_Ref277442069"/>
      <w:bookmarkStart w:id="111" w:name="_Toc278102123"/>
      <w:bookmarkStart w:id="112" w:name="_Toc278390046"/>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24</w:t>
      </w:r>
      <w:r w:rsidR="00C90C03" w:rsidRPr="000627D9">
        <w:fldChar w:fldCharType="end"/>
      </w:r>
      <w:bookmarkEnd w:id="110"/>
      <w:r w:rsidR="000627D9" w:rsidRPr="000627D9">
        <w:rPr>
          <w:rFonts w:hint="eastAsia"/>
        </w:rPr>
        <w:t xml:space="preserve">  </w:t>
      </w:r>
      <w:r w:rsidRPr="000627D9">
        <w:rPr>
          <w:rFonts w:hint="eastAsia"/>
        </w:rPr>
        <w:t>场景图像在不同稀疏度下得表达效果</w:t>
      </w:r>
      <w:bookmarkEnd w:id="111"/>
      <w:bookmarkEnd w:id="112"/>
    </w:p>
    <w:p w14:paraId="6BD60DD9" w14:textId="77777777" w:rsidR="002F7503" w:rsidRDefault="00B340F9" w:rsidP="00C66AA8">
      <w:pPr>
        <w:pStyle w:val="a0"/>
        <w:ind w:firstLine="480"/>
      </w:pPr>
      <w:r>
        <w:rPr>
          <w:rFonts w:hint="eastAsia"/>
        </w:rPr>
        <w:t>相比</w:t>
      </w:r>
      <w:r w:rsidRPr="001C23C1">
        <w:rPr>
          <w:rFonts w:hint="eastAsia"/>
          <w:i/>
        </w:rPr>
        <w:t>FFTW</w:t>
      </w:r>
      <w:r>
        <w:rPr>
          <w:rFonts w:hint="eastAsia"/>
        </w:rPr>
        <w:t>计算完整的所有约</w:t>
      </w:r>
      <w:r>
        <w:rPr>
          <w:rFonts w:hint="eastAsia"/>
        </w:rPr>
        <w:t>799</w:t>
      </w:r>
      <w:r>
        <w:rPr>
          <w:rFonts w:hint="eastAsia"/>
        </w:rPr>
        <w:t>万个频率</w:t>
      </w:r>
      <w:r w:rsidRPr="001C23C1">
        <w:rPr>
          <w:rFonts w:hint="eastAsia"/>
        </w:rPr>
        <w:t>，</w:t>
      </w:r>
      <w:r w:rsidR="002A22D3">
        <w:fldChar w:fldCharType="begin"/>
      </w:r>
      <w:r w:rsidR="002A22D3">
        <w:instrText xml:space="preserve"> REF _Ref277442069 \h \* MERGEFORMAT </w:instrText>
      </w:r>
      <w:r w:rsidR="002A22D3">
        <w:fldChar w:fldCharType="separate"/>
      </w:r>
      <w:r w:rsidR="00041A00" w:rsidRPr="000627D9">
        <w:rPr>
          <w:rFonts w:hint="eastAsia"/>
        </w:rPr>
        <w:t>图</w:t>
      </w:r>
      <w:r w:rsidR="00041A00">
        <w:t>24</w:t>
      </w:r>
      <w:r w:rsidR="002A22D3">
        <w:fldChar w:fldCharType="end"/>
      </w:r>
      <w:r w:rsidR="00532E0F" w:rsidRPr="001C23C1">
        <w:rPr>
          <w:rFonts w:hint="eastAsia"/>
        </w:rPr>
        <w:t>(b3)</w:t>
      </w:r>
      <w:r w:rsidR="00532E0F">
        <w:rPr>
          <w:rFonts w:hint="eastAsia"/>
        </w:rPr>
        <w:t>,</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532E0F" w:rsidRPr="002E77E8">
        <w:rPr>
          <w:rFonts w:hint="eastAsia"/>
          <w:i/>
        </w:rPr>
        <w:t>FFTW</w:t>
      </w:r>
      <w:r w:rsidR="003134B9">
        <w:rPr>
          <w:rFonts w:hint="eastAsia"/>
        </w:rPr>
        <w:t>频谱的</w:t>
      </w:r>
      <w:r w:rsidR="003134B9">
        <w:rPr>
          <w:rFonts w:hint="eastAsia"/>
        </w:rPr>
        <w:t>5%</w:t>
      </w:r>
      <w:r w:rsidR="00532E0F">
        <w:rPr>
          <w:rFonts w:hint="eastAsia"/>
        </w:rPr>
        <w:t>，</w:t>
      </w:r>
      <w:r w:rsidR="00532E0F">
        <w:rPr>
          <w:rFonts w:hint="eastAsia"/>
        </w:rPr>
        <w:t>(b2),(b4)</w:t>
      </w:r>
      <w:r w:rsidR="00532E0F">
        <w:rPr>
          <w:rFonts w:hint="eastAsia"/>
        </w:rPr>
        <w:t>是在不同稀疏度下得稀疏频谱表达效果。</w:t>
      </w:r>
      <w:r w:rsidR="001C6FC4">
        <w:rPr>
          <w:rFonts w:hint="eastAsia"/>
        </w:rPr>
        <w:t>两个稀疏频谱表达结果的空间图像与源图像的结构相似度都比较高，在</w:t>
      </w:r>
      <w:r w:rsidR="001C6FC4">
        <w:rPr>
          <w:rFonts w:hint="eastAsia"/>
        </w:rPr>
        <w:t>0.98</w:t>
      </w:r>
      <w:r w:rsidR="001C6FC4">
        <w:rPr>
          <w:rFonts w:hint="eastAsia"/>
        </w:rPr>
        <w:t>以上，下图是</w:t>
      </w:r>
      <w:r w:rsidR="001C6FC4" w:rsidRPr="002E77E8">
        <w:rPr>
          <w:rFonts w:hint="eastAsia"/>
          <w:i/>
        </w:rPr>
        <w:t>SSIM</w:t>
      </w:r>
      <w:r w:rsidR="001C6FC4">
        <w:rPr>
          <w:rFonts w:hint="eastAsia"/>
        </w:rPr>
        <w:t>对比图</w:t>
      </w:r>
      <w:r w:rsidR="001C23C1">
        <w:rPr>
          <w:rFonts w:hint="eastAsia"/>
        </w:rPr>
        <w:t>24</w:t>
      </w:r>
      <w:r w:rsidR="001C6FC4">
        <w:rPr>
          <w:rFonts w:hint="eastAsia"/>
        </w:rPr>
        <w:t>(b4)</w:t>
      </w:r>
      <w:r w:rsidR="001C6FC4">
        <w:rPr>
          <w:rFonts w:hint="eastAsia"/>
        </w:rPr>
        <w:t>与源图结构差异，图中黑色的部分表示结构差异稍大的部分，</w:t>
      </w:r>
      <w:r w:rsidR="00CE53D0">
        <w:rPr>
          <w:rFonts w:hint="eastAsia"/>
        </w:rPr>
        <w:t>为方便显示，对结构差异图调整了对比度，</w:t>
      </w:r>
      <w:r w:rsidR="001C6FC4">
        <w:rPr>
          <w:rFonts w:hint="eastAsia"/>
        </w:rPr>
        <w:t>如下图所示：</w:t>
      </w:r>
    </w:p>
    <w:p w14:paraId="0DDE20AA" w14:textId="77777777" w:rsidR="00CE53D0" w:rsidRDefault="00DE78CB" w:rsidP="00CE53D0">
      <w:pPr>
        <w:pStyle w:val="a0"/>
        <w:keepNext/>
        <w:ind w:firstLineChars="83" w:firstLine="199"/>
        <w:jc w:val="center"/>
      </w:pPr>
      <w:r>
        <w:lastRenderedPageBreak/>
        <w:pict w14:anchorId="20DBB8BE">
          <v:shape id="_x0000_i1084" type="#_x0000_t75" style="width:153pt;height:201pt">
            <v:imagedata r:id="rId82" o:title="school_ssim_map_qq_adjust"/>
          </v:shape>
        </w:pict>
      </w:r>
    </w:p>
    <w:p w14:paraId="1D97E3B7" w14:textId="500869A4" w:rsidR="00D70810" w:rsidRPr="000627D9" w:rsidRDefault="00CE53D0" w:rsidP="00F10CDD">
      <w:pPr>
        <w:pStyle w:val="a1"/>
      </w:pPr>
      <w:bookmarkStart w:id="113" w:name="_Toc278102124"/>
      <w:bookmarkStart w:id="114" w:name="_Toc278390047"/>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25</w:t>
      </w:r>
      <w:r w:rsidR="00C90C03" w:rsidRPr="000627D9">
        <w:fldChar w:fldCharType="end"/>
      </w:r>
      <w:r w:rsidR="000627D9" w:rsidRPr="000627D9">
        <w:rPr>
          <w:rFonts w:hint="eastAsia"/>
        </w:rPr>
        <w:t xml:space="preserve">  </w:t>
      </w:r>
      <w:r w:rsidRPr="000627D9">
        <w:rPr>
          <w:rFonts w:hint="eastAsia"/>
        </w:rPr>
        <w:t>结构相似与差异部分显示</w:t>
      </w:r>
      <w:bookmarkEnd w:id="113"/>
      <w:bookmarkEnd w:id="114"/>
    </w:p>
    <w:p w14:paraId="6707A1AB" w14:textId="77777777" w:rsidR="00F10CDD" w:rsidRPr="00F10CDD" w:rsidRDefault="00F10CDD" w:rsidP="00F10CDD">
      <w:pPr>
        <w:pStyle w:val="a0"/>
        <w:ind w:firstLine="480"/>
      </w:pPr>
    </w:p>
    <w:p w14:paraId="2AD2142F" w14:textId="77777777" w:rsidR="00957301" w:rsidRDefault="00D70810" w:rsidP="00C66AA8">
      <w:pPr>
        <w:pStyle w:val="a0"/>
        <w:ind w:firstLine="480"/>
      </w:pPr>
      <w:r>
        <w:rPr>
          <w:rFonts w:hint="eastAsia"/>
        </w:rPr>
        <w:t>实验</w:t>
      </w:r>
      <w:r>
        <w:rPr>
          <w:rFonts w:hint="eastAsia"/>
        </w:rPr>
        <w:t>3</w:t>
      </w:r>
      <w:r>
        <w:rPr>
          <w:rFonts w:hint="eastAsia"/>
        </w:rPr>
        <w:t>：</w:t>
      </w:r>
    </w:p>
    <w:p w14:paraId="585D1A9A" w14:textId="77777777" w:rsidR="00F83CE7" w:rsidRDefault="00F83CE7" w:rsidP="00C66AA8">
      <w:pPr>
        <w:pStyle w:val="a0"/>
        <w:ind w:firstLine="480"/>
        <w:rPr>
          <w:rFonts w:ascii="宋体" w:hAnsi="宋体"/>
        </w:rPr>
      </w:pPr>
      <w:r>
        <w:rPr>
          <w:rFonts w:hint="eastAsia"/>
        </w:rPr>
        <w:t>对输入大小为</w:t>
      </w:r>
      <w:r w:rsidR="001E1CE5">
        <w:rPr>
          <w:rFonts w:hint="eastAsia"/>
        </w:rPr>
        <w:t>4578</w:t>
      </w:r>
      <w:r w:rsidR="001E1CE5">
        <w:rPr>
          <w:rFonts w:ascii="宋体" w:hAnsi="宋体" w:hint="eastAsia"/>
        </w:rPr>
        <w:t>×3446的图像，在不同采样值和高斯方差下观察稀疏频谱表达效果和性能，对比与原图的差异。</w:t>
      </w:r>
    </w:p>
    <w:p w14:paraId="06D26362" w14:textId="77777777" w:rsidR="00F10CDD" w:rsidRDefault="00F10CDD" w:rsidP="00C66AA8">
      <w:pPr>
        <w:pStyle w:val="a0"/>
        <w:ind w:firstLine="480"/>
        <w:rPr>
          <w:rFonts w:ascii="宋体" w:hAnsi="宋体"/>
        </w:rPr>
      </w:pPr>
      <w:r>
        <w:rPr>
          <w:rFonts w:ascii="宋体" w:hAnsi="宋体" w:hint="eastAsia"/>
        </w:rPr>
        <w:t>首先下图是源输入图像和其相应的</w:t>
      </w:r>
      <w:r w:rsidRPr="001C23C1">
        <w:rPr>
          <w:i/>
        </w:rPr>
        <w:t>FFTW</w:t>
      </w:r>
      <w:r>
        <w:rPr>
          <w:rFonts w:ascii="宋体" w:hAnsi="宋体" w:hint="eastAsia"/>
        </w:rPr>
        <w:t>频谱对数灰度图：</w:t>
      </w:r>
    </w:p>
    <w:p w14:paraId="503B6D7C" w14:textId="77777777" w:rsidR="00896075" w:rsidRDefault="00DE78CB" w:rsidP="00896075">
      <w:pPr>
        <w:pStyle w:val="a0"/>
        <w:keepNext/>
        <w:ind w:firstLine="480"/>
        <w:jc w:val="center"/>
      </w:pPr>
      <w:r>
        <w:rPr>
          <w:rFonts w:ascii="宋体" w:hAnsi="宋体"/>
        </w:rPr>
        <w:pict w14:anchorId="284B0C71">
          <v:shape id="_x0000_i1085" type="#_x0000_t75" style="width:417.75pt;height:156pt">
            <v:imagedata r:id="rId83" o:title="car_origin"/>
          </v:shape>
        </w:pict>
      </w:r>
    </w:p>
    <w:p w14:paraId="12E40172" w14:textId="6A50558A" w:rsidR="00F10CDD" w:rsidRPr="000627D9" w:rsidRDefault="00896075" w:rsidP="00896075">
      <w:pPr>
        <w:pStyle w:val="a1"/>
        <w:rPr>
          <w:rFonts w:ascii="宋体" w:hAnsi="宋体"/>
        </w:rPr>
      </w:pPr>
      <w:bookmarkStart w:id="115" w:name="_Toc278102125"/>
      <w:bookmarkStart w:id="116" w:name="_Toc278390048"/>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26</w:t>
      </w:r>
      <w:r w:rsidR="00C90C03" w:rsidRPr="000627D9">
        <w:fldChar w:fldCharType="end"/>
      </w:r>
      <w:r w:rsidR="000627D9" w:rsidRPr="000627D9">
        <w:rPr>
          <w:rFonts w:hint="eastAsia"/>
        </w:rPr>
        <w:t xml:space="preserve">  </w:t>
      </w:r>
      <w:r w:rsidRPr="000627D9">
        <w:rPr>
          <w:rFonts w:hint="eastAsia"/>
        </w:rPr>
        <w:t>停车场场景大图及其</w:t>
      </w:r>
      <w:r w:rsidRPr="000627D9">
        <w:rPr>
          <w:rFonts w:hint="eastAsia"/>
          <w:i/>
        </w:rPr>
        <w:t>FFTW</w:t>
      </w:r>
      <w:r w:rsidRPr="000627D9">
        <w:rPr>
          <w:rFonts w:hint="eastAsia"/>
        </w:rPr>
        <w:t>频谱对数图</w:t>
      </w:r>
      <w:bookmarkEnd w:id="115"/>
      <w:bookmarkEnd w:id="116"/>
    </w:p>
    <w:p w14:paraId="50182C42" w14:textId="77777777" w:rsidR="00545821" w:rsidRPr="00896075" w:rsidRDefault="00896075" w:rsidP="00545821">
      <w:pPr>
        <w:pStyle w:val="a0"/>
        <w:ind w:firstLine="480"/>
        <w:rPr>
          <w:rFonts w:ascii="宋体" w:hAnsi="宋体"/>
        </w:rPr>
      </w:pPr>
      <w:r w:rsidRPr="001C23C1">
        <w:rPr>
          <w:rFonts w:ascii="宋体" w:hAnsi="宋体" w:hint="eastAsia"/>
          <w:i/>
        </w:rPr>
        <w:t>FFTW</w:t>
      </w:r>
      <w:r>
        <w:rPr>
          <w:rFonts w:ascii="宋体" w:hAnsi="宋体" w:hint="eastAsia"/>
        </w:rPr>
        <w:t>计算二维离散傅里叶变换共约1570万个频率，耗时约1786</w:t>
      </w:r>
      <w:r w:rsidRPr="00896075">
        <w:rPr>
          <w:rFonts w:ascii="宋体" w:hAnsi="宋体" w:hint="eastAsia"/>
          <w:i/>
        </w:rPr>
        <w:t>ms</w:t>
      </w:r>
      <w:r>
        <w:rPr>
          <w:rFonts w:ascii="宋体" w:hAnsi="宋体" w:hint="eastAsia"/>
        </w:rPr>
        <w:t>。以下是在不同实验参数下得稀疏频谱表达</w:t>
      </w:r>
      <w:r w:rsidR="00545821">
        <w:rPr>
          <w:rFonts w:ascii="宋体" w:hAnsi="宋体" w:hint="eastAsia"/>
        </w:rPr>
        <w:t>实验：</w:t>
      </w:r>
    </w:p>
    <w:p w14:paraId="4A66C282" w14:textId="264BC6F4" w:rsidR="00545821" w:rsidRPr="000627D9" w:rsidRDefault="00545821" w:rsidP="00545821">
      <w:pPr>
        <w:pStyle w:val="a1"/>
        <w:keepNext/>
      </w:pPr>
      <w:bookmarkStart w:id="117" w:name="_Toc278102515"/>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041A00">
        <w:rPr>
          <w:noProof/>
        </w:rPr>
        <w:t>5</w:t>
      </w:r>
      <w:r w:rsidR="00C90C03" w:rsidRPr="000627D9">
        <w:fldChar w:fldCharType="end"/>
      </w:r>
      <w:r w:rsidR="000627D9" w:rsidRPr="000627D9">
        <w:rPr>
          <w:rFonts w:hint="eastAsia"/>
        </w:rPr>
        <w:t xml:space="preserve">  </w:t>
      </w:r>
      <w:r w:rsidRPr="000627D9">
        <w:rPr>
          <w:rFonts w:hint="eastAsia"/>
        </w:rPr>
        <w:t>实验</w:t>
      </w:r>
      <w:r w:rsidRPr="000627D9">
        <w:rPr>
          <w:rFonts w:hint="eastAsia"/>
        </w:rPr>
        <w:t xml:space="preserve">3 </w:t>
      </w:r>
      <w:r w:rsidRPr="000627D9">
        <w:rPr>
          <w:rFonts w:hint="eastAsia"/>
        </w:rPr>
        <w:t>实验主要输入参数及输出</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49C1D382" w14:textId="77777777" w:rsidTr="00734E7F">
        <w:trPr>
          <w:jc w:val="center"/>
        </w:trPr>
        <w:tc>
          <w:tcPr>
            <w:tcW w:w="1027" w:type="dxa"/>
            <w:shd w:val="clear" w:color="auto" w:fill="auto"/>
          </w:tcPr>
          <w:p w14:paraId="6340C998"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4782BA4A"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7D317C33"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6E76B021" w14:textId="77777777" w:rsidR="001E1CE5" w:rsidRPr="00734E7F" w:rsidRDefault="001E1CE5" w:rsidP="00734E7F">
            <w:pPr>
              <w:pStyle w:val="a0"/>
              <w:ind w:firstLineChars="0" w:firstLine="0"/>
              <w:jc w:val="center"/>
              <w:rPr>
                <w:sz w:val="21"/>
                <w:szCs w:val="21"/>
              </w:rPr>
            </w:pPr>
            <w:r w:rsidRPr="00734E7F">
              <w:rPr>
                <w:rFonts w:hint="eastAsia"/>
                <w:sz w:val="21"/>
                <w:szCs w:val="21"/>
              </w:rPr>
              <w:t>耗时</w:t>
            </w:r>
          </w:p>
        </w:tc>
        <w:tc>
          <w:tcPr>
            <w:tcW w:w="1508" w:type="dxa"/>
            <w:shd w:val="clear" w:color="auto" w:fill="auto"/>
          </w:tcPr>
          <w:p w14:paraId="5A4FC8B7"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41D3EF85"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PSNR</w:t>
            </w:r>
            <w:r w:rsidR="005E2749" w:rsidRPr="00734E7F">
              <w:rPr>
                <w:rFonts w:hint="eastAsia"/>
                <w:i/>
                <w:sz w:val="21"/>
                <w:szCs w:val="21"/>
              </w:rPr>
              <w:t>(dB)</w:t>
            </w:r>
          </w:p>
        </w:tc>
        <w:tc>
          <w:tcPr>
            <w:tcW w:w="991" w:type="dxa"/>
            <w:shd w:val="clear" w:color="auto" w:fill="auto"/>
          </w:tcPr>
          <w:p w14:paraId="7A988F63"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64BD1D7D" w14:textId="77777777" w:rsidTr="00734E7F">
        <w:trPr>
          <w:jc w:val="center"/>
        </w:trPr>
        <w:tc>
          <w:tcPr>
            <w:tcW w:w="1027" w:type="dxa"/>
            <w:shd w:val="clear" w:color="auto" w:fill="auto"/>
          </w:tcPr>
          <w:p w14:paraId="2BDBF686"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08D336B"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33FA6750"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285A40EE"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2979AE46"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3C1F75AB"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0.8223</w:t>
            </w:r>
          </w:p>
        </w:tc>
        <w:tc>
          <w:tcPr>
            <w:tcW w:w="991" w:type="dxa"/>
            <w:shd w:val="clear" w:color="auto" w:fill="auto"/>
          </w:tcPr>
          <w:p w14:paraId="1DF1EA7A"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64FA6473" w14:textId="77777777" w:rsidTr="00734E7F">
        <w:trPr>
          <w:jc w:val="center"/>
        </w:trPr>
        <w:tc>
          <w:tcPr>
            <w:tcW w:w="1027" w:type="dxa"/>
            <w:shd w:val="clear" w:color="auto" w:fill="auto"/>
          </w:tcPr>
          <w:p w14:paraId="46213614"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032465CD"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2662165B"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1C007356" w14:textId="77777777" w:rsidR="004978E3" w:rsidRPr="00734E7F" w:rsidRDefault="004978E3" w:rsidP="00734E7F">
            <w:pPr>
              <w:pStyle w:val="a0"/>
              <w:ind w:firstLineChars="0" w:firstLine="0"/>
              <w:jc w:val="center"/>
              <w:rPr>
                <w:sz w:val="21"/>
                <w:szCs w:val="21"/>
              </w:rPr>
            </w:pPr>
            <w:r w:rsidRPr="00734E7F">
              <w:rPr>
                <w:rFonts w:hint="eastAsia"/>
                <w:sz w:val="21"/>
                <w:szCs w:val="21"/>
              </w:rPr>
              <w:t>1298</w:t>
            </w:r>
          </w:p>
        </w:tc>
        <w:tc>
          <w:tcPr>
            <w:tcW w:w="1508" w:type="dxa"/>
            <w:shd w:val="clear" w:color="auto" w:fill="auto"/>
          </w:tcPr>
          <w:p w14:paraId="58555F4A"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5E358ACC"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1.9875</w:t>
            </w:r>
          </w:p>
        </w:tc>
        <w:tc>
          <w:tcPr>
            <w:tcW w:w="991" w:type="dxa"/>
            <w:shd w:val="clear" w:color="auto" w:fill="auto"/>
          </w:tcPr>
          <w:p w14:paraId="471AAA0C"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12B41F68" w14:textId="77777777" w:rsidTr="00734E7F">
        <w:trPr>
          <w:jc w:val="center"/>
        </w:trPr>
        <w:tc>
          <w:tcPr>
            <w:tcW w:w="1027" w:type="dxa"/>
            <w:shd w:val="clear" w:color="auto" w:fill="auto"/>
          </w:tcPr>
          <w:p w14:paraId="74EC84AA"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0AA5563"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119A7289"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6D28B4C1" w14:textId="77777777" w:rsidR="004978E3" w:rsidRPr="00734E7F" w:rsidRDefault="004978E3" w:rsidP="00734E7F">
            <w:pPr>
              <w:pStyle w:val="a0"/>
              <w:ind w:firstLineChars="0" w:firstLine="0"/>
              <w:jc w:val="center"/>
              <w:rPr>
                <w:sz w:val="21"/>
                <w:szCs w:val="21"/>
              </w:rPr>
            </w:pPr>
            <w:r w:rsidRPr="00734E7F">
              <w:rPr>
                <w:rFonts w:hint="eastAsia"/>
                <w:sz w:val="21"/>
                <w:szCs w:val="21"/>
              </w:rPr>
              <w:t>1676</w:t>
            </w:r>
          </w:p>
        </w:tc>
        <w:tc>
          <w:tcPr>
            <w:tcW w:w="1508" w:type="dxa"/>
            <w:shd w:val="clear" w:color="auto" w:fill="auto"/>
          </w:tcPr>
          <w:p w14:paraId="4DAB38C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3CAE6DC8"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2.8702</w:t>
            </w:r>
          </w:p>
        </w:tc>
        <w:tc>
          <w:tcPr>
            <w:tcW w:w="991" w:type="dxa"/>
            <w:shd w:val="clear" w:color="auto" w:fill="auto"/>
          </w:tcPr>
          <w:p w14:paraId="0AB667AD"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18F25D51" w14:textId="77777777" w:rsidTr="00734E7F">
        <w:trPr>
          <w:jc w:val="center"/>
        </w:trPr>
        <w:tc>
          <w:tcPr>
            <w:tcW w:w="1027" w:type="dxa"/>
            <w:shd w:val="clear" w:color="auto" w:fill="auto"/>
          </w:tcPr>
          <w:p w14:paraId="23259E2B" w14:textId="77777777" w:rsidR="004978E3" w:rsidRPr="00734E7F" w:rsidRDefault="004978E3" w:rsidP="00734E7F">
            <w:pPr>
              <w:pStyle w:val="a0"/>
              <w:ind w:firstLineChars="0" w:firstLine="0"/>
              <w:jc w:val="center"/>
              <w:rPr>
                <w:sz w:val="21"/>
                <w:szCs w:val="21"/>
              </w:rPr>
            </w:pPr>
            <w:r w:rsidRPr="00734E7F">
              <w:rPr>
                <w:rFonts w:hint="eastAsia"/>
                <w:sz w:val="21"/>
                <w:szCs w:val="21"/>
              </w:rPr>
              <w:lastRenderedPageBreak/>
              <w:t>50</w:t>
            </w:r>
          </w:p>
        </w:tc>
        <w:tc>
          <w:tcPr>
            <w:tcW w:w="1134" w:type="dxa"/>
            <w:shd w:val="clear" w:color="auto" w:fill="auto"/>
          </w:tcPr>
          <w:p w14:paraId="753192BD"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09D74291"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2221695A" w14:textId="77777777" w:rsidR="004978E3" w:rsidRPr="00734E7F" w:rsidRDefault="004978E3" w:rsidP="00734E7F">
            <w:pPr>
              <w:pStyle w:val="a0"/>
              <w:ind w:firstLineChars="0" w:firstLine="0"/>
              <w:jc w:val="center"/>
              <w:rPr>
                <w:sz w:val="21"/>
                <w:szCs w:val="21"/>
              </w:rPr>
            </w:pPr>
            <w:r w:rsidRPr="00734E7F">
              <w:rPr>
                <w:rFonts w:hint="eastAsia"/>
                <w:sz w:val="21"/>
                <w:szCs w:val="21"/>
              </w:rPr>
              <w:t>2043</w:t>
            </w:r>
          </w:p>
        </w:tc>
        <w:tc>
          <w:tcPr>
            <w:tcW w:w="1508" w:type="dxa"/>
            <w:shd w:val="clear" w:color="auto" w:fill="auto"/>
          </w:tcPr>
          <w:p w14:paraId="76D36FC4" w14:textId="77777777" w:rsidR="004978E3" w:rsidRPr="00734E7F" w:rsidRDefault="004978E3" w:rsidP="00734E7F">
            <w:pPr>
              <w:pStyle w:val="a0"/>
              <w:ind w:firstLineChars="0" w:firstLine="0"/>
              <w:rPr>
                <w:sz w:val="21"/>
                <w:szCs w:val="21"/>
              </w:rPr>
            </w:pPr>
            <w:r w:rsidRPr="00734E7F">
              <w:rPr>
                <w:rFonts w:hint="eastAsia"/>
                <w:sz w:val="21"/>
                <w:szCs w:val="21"/>
              </w:rPr>
              <w:t xml:space="preserve">  642963</w:t>
            </w:r>
          </w:p>
        </w:tc>
        <w:tc>
          <w:tcPr>
            <w:tcW w:w="1593" w:type="dxa"/>
            <w:shd w:val="clear" w:color="auto" w:fill="auto"/>
          </w:tcPr>
          <w:p w14:paraId="2873BCBF"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2.9768</w:t>
            </w:r>
          </w:p>
        </w:tc>
        <w:tc>
          <w:tcPr>
            <w:tcW w:w="991" w:type="dxa"/>
            <w:shd w:val="clear" w:color="auto" w:fill="auto"/>
          </w:tcPr>
          <w:p w14:paraId="7B1CBFAE"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24F29D81" w14:textId="77777777" w:rsidR="00545821" w:rsidRDefault="00545821" w:rsidP="00D32DBF">
      <w:pPr>
        <w:pStyle w:val="a0"/>
        <w:ind w:firstLineChars="0" w:firstLine="0"/>
      </w:pPr>
      <w:r>
        <w:rPr>
          <w:rFonts w:hint="eastAsia"/>
        </w:rPr>
        <w:t>同样，下面列举第一行和第四行参数的稀疏频谱表达图像效果：</w:t>
      </w:r>
    </w:p>
    <w:p w14:paraId="0A9136BB" w14:textId="77777777" w:rsidR="00A53589" w:rsidRDefault="00DE78CB" w:rsidP="00A53589">
      <w:pPr>
        <w:pStyle w:val="a0"/>
        <w:keepNext/>
        <w:ind w:firstLineChars="0" w:firstLine="0"/>
        <w:jc w:val="center"/>
      </w:pPr>
      <w:r>
        <w:pict w14:anchorId="62292676">
          <v:shape id="_x0000_i1086" type="#_x0000_t75" style="width:423.75pt;height:345.75pt">
            <v:imagedata r:id="rId84" o:title="cars_compare"/>
          </v:shape>
        </w:pict>
      </w:r>
    </w:p>
    <w:p w14:paraId="7FED67BD" w14:textId="0D28079F" w:rsidR="00A53589" w:rsidRPr="000627D9" w:rsidRDefault="00A53589" w:rsidP="00A53589">
      <w:pPr>
        <w:pStyle w:val="a1"/>
      </w:pPr>
      <w:bookmarkStart w:id="118" w:name="_Toc278102126"/>
      <w:bookmarkStart w:id="119" w:name="_Toc278390049"/>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27</w:t>
      </w:r>
      <w:r w:rsidR="00C90C03" w:rsidRPr="000627D9">
        <w:fldChar w:fldCharType="end"/>
      </w:r>
      <w:r w:rsidR="000627D9" w:rsidRPr="000627D9">
        <w:rPr>
          <w:rFonts w:hint="eastAsia"/>
        </w:rPr>
        <w:t xml:space="preserve">  </w:t>
      </w:r>
      <w:r w:rsidRPr="000627D9">
        <w:rPr>
          <w:rFonts w:hint="eastAsia"/>
        </w:rPr>
        <w:t>停车场图像稀疏频谱表达对比</w:t>
      </w:r>
      <w:bookmarkEnd w:id="118"/>
      <w:bookmarkEnd w:id="119"/>
    </w:p>
    <w:p w14:paraId="51B1CC9F" w14:textId="77777777" w:rsidR="00D32DBF" w:rsidRDefault="00A53589" w:rsidP="00DA790F">
      <w:pPr>
        <w:pStyle w:val="a0"/>
        <w:ind w:firstLine="480"/>
      </w:pPr>
      <w:r>
        <w:rPr>
          <w:rFonts w:hint="eastAsia"/>
        </w:rPr>
        <w:t>下图对其中图</w:t>
      </w:r>
      <w:r>
        <w:rPr>
          <w:rFonts w:hint="eastAsia"/>
        </w:rPr>
        <w:t>23</w:t>
      </w:r>
      <w:r>
        <w:rPr>
          <w:rFonts w:hint="eastAsia"/>
        </w:rPr>
        <w:t>中车牌放大后的对比图像</w:t>
      </w:r>
      <w:r w:rsidR="00217461">
        <w:rPr>
          <w:rFonts w:hint="eastAsia"/>
        </w:rPr>
        <w:t>：</w:t>
      </w:r>
    </w:p>
    <w:p w14:paraId="2D03DF7B" w14:textId="77777777" w:rsidR="00DA790F" w:rsidRDefault="00DE78CB" w:rsidP="00FD38E9">
      <w:pPr>
        <w:pStyle w:val="a0"/>
        <w:ind w:firstLineChars="83" w:firstLine="199"/>
        <w:jc w:val="center"/>
      </w:pPr>
      <w:r>
        <w:pict w14:anchorId="5FB56DC8">
          <v:shape id="_x0000_i1087" type="#_x0000_t75" style="width:345.75pt;height:200.25pt">
            <v:imagedata r:id="rId85" o:title="carnum_compare"/>
          </v:shape>
        </w:pict>
      </w:r>
    </w:p>
    <w:p w14:paraId="08A144DC" w14:textId="7C0F1613" w:rsidR="00D32DBF" w:rsidRPr="000627D9" w:rsidRDefault="00D32DBF" w:rsidP="00D32DBF">
      <w:pPr>
        <w:pStyle w:val="a1"/>
      </w:pPr>
      <w:bookmarkStart w:id="120" w:name="_Toc278102127"/>
      <w:bookmarkStart w:id="121" w:name="_Toc278390050"/>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28</w:t>
      </w:r>
      <w:r w:rsidR="00C90C03" w:rsidRPr="000627D9">
        <w:fldChar w:fldCharType="end"/>
      </w:r>
      <w:r w:rsidR="000627D9" w:rsidRPr="000627D9">
        <w:rPr>
          <w:rFonts w:hint="eastAsia"/>
        </w:rPr>
        <w:t xml:space="preserve">  </w:t>
      </w:r>
      <w:r w:rsidRPr="000627D9">
        <w:rPr>
          <w:rFonts w:hint="eastAsia"/>
        </w:rPr>
        <w:t>车牌大图稀疏表达对比</w:t>
      </w:r>
      <w:bookmarkEnd w:id="120"/>
      <w:bookmarkEnd w:id="121"/>
    </w:p>
    <w:p w14:paraId="69CEC292" w14:textId="77777777" w:rsidR="000627D9" w:rsidRDefault="000627D9" w:rsidP="00F479EB">
      <w:pPr>
        <w:pStyle w:val="a0"/>
        <w:ind w:firstLineChars="0" w:firstLine="0"/>
      </w:pPr>
      <w:bookmarkStart w:id="122" w:name="_GoBack"/>
      <w:bookmarkEnd w:id="122"/>
    </w:p>
    <w:p w14:paraId="51B9F6D1" w14:textId="77777777" w:rsidR="00BB288F" w:rsidRDefault="00F40D23" w:rsidP="00BB288F">
      <w:pPr>
        <w:pStyle w:val="a0"/>
        <w:ind w:firstLine="480"/>
      </w:pPr>
      <w:r>
        <w:rPr>
          <w:rFonts w:hint="eastAsia"/>
        </w:rPr>
        <w:lastRenderedPageBreak/>
        <w:t>上图中从上到下，</w:t>
      </w:r>
      <w:r w:rsidR="00A605FE">
        <w:rPr>
          <w:rFonts w:hint="eastAsia"/>
        </w:rPr>
        <w:t>d1</w:t>
      </w:r>
      <w:r w:rsidR="00A605FE">
        <w:rPr>
          <w:rFonts w:hint="eastAsia"/>
        </w:rPr>
        <w:t>为源图像中得车牌截图</w:t>
      </w:r>
      <w:r w:rsidR="008D45DC">
        <w:rPr>
          <w:rFonts w:hint="eastAsia"/>
        </w:rPr>
        <w:t>。</w:t>
      </w:r>
      <w:r w:rsidR="00A605FE">
        <w:t>d</w:t>
      </w:r>
      <w:r w:rsidR="00A605FE">
        <w:rPr>
          <w:rFonts w:hint="eastAsia"/>
        </w:rPr>
        <w:t>2</w:t>
      </w:r>
      <w:r w:rsidR="00A605FE">
        <w:rPr>
          <w:rFonts w:hint="eastAsia"/>
        </w:rPr>
        <w:t>为</w:t>
      </w:r>
      <w:r w:rsidR="00A605FE">
        <w:rPr>
          <w:rFonts w:hint="eastAsia"/>
        </w:rPr>
        <w:t>58</w:t>
      </w:r>
      <w:r w:rsidR="00A605FE">
        <w:rPr>
          <w:rFonts w:hint="eastAsia"/>
        </w:rPr>
        <w:t>万个稀疏频率，约源图频谱的</w:t>
      </w:r>
      <w:r w:rsidR="00A605FE">
        <w:rPr>
          <w:rFonts w:hint="eastAsia"/>
        </w:rPr>
        <w:t>3.6%</w:t>
      </w:r>
      <w:r w:rsidR="00A605FE">
        <w:rPr>
          <w:rFonts w:hint="eastAsia"/>
        </w:rPr>
        <w:t>的稀疏频谱表达的停车场图像中的车牌截图。</w:t>
      </w:r>
      <w:r w:rsidR="00A605FE">
        <w:t>d</w:t>
      </w:r>
      <w:r w:rsidR="00A605FE">
        <w:rPr>
          <w:rFonts w:hint="eastAsia"/>
        </w:rPr>
        <w:t>3</w:t>
      </w:r>
      <w:r w:rsidR="00A605FE">
        <w:rPr>
          <w:rFonts w:hint="eastAsia"/>
        </w:rPr>
        <w:t>为</w:t>
      </w:r>
      <w:r w:rsidR="00A605FE">
        <w:rPr>
          <w:rFonts w:hint="eastAsia"/>
        </w:rPr>
        <w:t>64</w:t>
      </w:r>
      <w:r w:rsidR="00A605FE">
        <w:rPr>
          <w:rFonts w:hint="eastAsia"/>
        </w:rPr>
        <w:t>万个稀疏频率，约源图像频谱的</w:t>
      </w:r>
      <w:r w:rsidR="00A605FE">
        <w:rPr>
          <w:rFonts w:hint="eastAsia"/>
        </w:rPr>
        <w:t>4.1%</w:t>
      </w:r>
      <w:r w:rsidR="00A605FE">
        <w:rPr>
          <w:rFonts w:hint="eastAsia"/>
        </w:rPr>
        <w:t>的稀疏频谱表达的停车场图像中的车牌截图。</w:t>
      </w:r>
      <w:r w:rsidR="00A605FE">
        <w:t>d</w:t>
      </w:r>
      <w:r w:rsidR="00A605FE">
        <w:rPr>
          <w:rFonts w:hint="eastAsia"/>
        </w:rPr>
        <w:t>4</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的稀疏频谱表达的停车场图像中得车牌截图。更多得稀疏频率可以使得其表达的二维图像的细节更为清晰，如果用于中对细节要求较高，那么应考虑更大的稀疏度。</w:t>
      </w:r>
      <w:r w:rsidR="00A605FE">
        <w:t>d</w:t>
      </w:r>
      <w:r w:rsidR="00A605FE">
        <w:rPr>
          <w:rFonts w:hint="eastAsia"/>
        </w:rPr>
        <w:t>4</w:t>
      </w:r>
      <w:r w:rsidR="00A605FE">
        <w:rPr>
          <w:rFonts w:hint="eastAsia"/>
        </w:rPr>
        <w:t>中，</w:t>
      </w:r>
      <w:r w:rsidR="00A605FE">
        <w:rPr>
          <w:rFonts w:hint="eastAsia"/>
        </w:rPr>
        <w:t>9.3%</w:t>
      </w:r>
      <w:r w:rsidR="00A605FE">
        <w:rPr>
          <w:rFonts w:hint="eastAsia"/>
        </w:rPr>
        <w:t>的稀疏频谱对细节的表达效果已经和源图相差较少，并且平滑了源图中得纹理噪声。</w:t>
      </w:r>
    </w:p>
    <w:p w14:paraId="663E832B" w14:textId="77777777" w:rsidR="00B037BF" w:rsidRDefault="003E15FE" w:rsidP="0068083D">
      <w:pPr>
        <w:pStyle w:val="2"/>
        <w:spacing w:before="156" w:after="156"/>
      </w:pPr>
      <w:bookmarkStart w:id="123" w:name="_Toc278457905"/>
      <w:r>
        <w:rPr>
          <w:rFonts w:hint="eastAsia"/>
        </w:rPr>
        <w:t>基于稀疏频谱表达的地质图像频域处理</w:t>
      </w:r>
      <w:bookmarkEnd w:id="123"/>
    </w:p>
    <w:p w14:paraId="073B0142" w14:textId="77777777"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和分割部分。作为断层切面图像快速傅里叶变换和低通滤波算法的扩展，提高频谱获取和频谱表达能力。</w:t>
      </w:r>
    </w:p>
    <w:p w14:paraId="7DAC0562"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4B577A96"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76069B3D" w14:textId="77777777" w:rsidR="00E06936" w:rsidRDefault="00DE78CB" w:rsidP="00E06936">
      <w:pPr>
        <w:pStyle w:val="a0"/>
        <w:ind w:firstLineChars="0" w:firstLine="0"/>
        <w:jc w:val="center"/>
      </w:pPr>
      <w:r>
        <w:pict w14:anchorId="4E418798">
          <v:shape id="_x0000_i1088" type="#_x0000_t75" style="width:446.25pt;height:180.75pt">
            <v:imagedata r:id="rId86" o:title="geo_origin"/>
          </v:shape>
        </w:pict>
      </w:r>
    </w:p>
    <w:p w14:paraId="767E6FB0" w14:textId="1AD4E9E8" w:rsidR="007130C7" w:rsidRPr="000627D9" w:rsidRDefault="00E06936" w:rsidP="00E06936">
      <w:pPr>
        <w:pStyle w:val="a1"/>
      </w:pPr>
      <w:bookmarkStart w:id="124" w:name="_Ref277621582"/>
      <w:bookmarkStart w:id="125" w:name="_Toc278102128"/>
      <w:bookmarkStart w:id="126" w:name="_Toc278390051"/>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29</w:t>
      </w:r>
      <w:r w:rsidR="00C90C03" w:rsidRPr="000627D9">
        <w:fldChar w:fldCharType="end"/>
      </w:r>
      <w:bookmarkEnd w:id="124"/>
      <w:r w:rsidR="000627D9" w:rsidRPr="000627D9">
        <w:rPr>
          <w:rFonts w:hint="eastAsia"/>
        </w:rPr>
        <w:t xml:space="preserve">  </w:t>
      </w:r>
      <w:r w:rsidRPr="000627D9">
        <w:rPr>
          <w:rFonts w:hint="eastAsia"/>
        </w:rPr>
        <w:t>地质断层图像及其</w:t>
      </w:r>
      <w:r w:rsidRPr="000627D9">
        <w:rPr>
          <w:rFonts w:hint="eastAsia"/>
        </w:rPr>
        <w:t>FFTW</w:t>
      </w:r>
      <w:r w:rsidRPr="000627D9">
        <w:rPr>
          <w:rFonts w:hint="eastAsia"/>
        </w:rPr>
        <w:t>频谱对数图</w:t>
      </w:r>
      <w:bookmarkEnd w:id="125"/>
      <w:bookmarkEnd w:id="126"/>
    </w:p>
    <w:p w14:paraId="6B8FAEF1" w14:textId="77777777" w:rsidR="00FD6B4F" w:rsidRDefault="002A22D3" w:rsidP="001C23C1">
      <w:pPr>
        <w:pStyle w:val="a0"/>
        <w:ind w:firstLine="480"/>
      </w:pPr>
      <w:r>
        <w:fldChar w:fldCharType="begin"/>
      </w:r>
      <w:r>
        <w:instrText xml:space="preserve"> REF _Ref277621582 \h \* MERGEFORMAT </w:instrText>
      </w:r>
      <w:r>
        <w:fldChar w:fldCharType="separate"/>
      </w:r>
      <w:r w:rsidR="00041A00" w:rsidRPr="000627D9">
        <w:rPr>
          <w:rFonts w:hint="eastAsia"/>
        </w:rPr>
        <w:t>图</w:t>
      </w:r>
      <w:r w:rsidR="00041A00">
        <w:t>29</w:t>
      </w:r>
      <w:r>
        <w:fldChar w:fldCharType="end"/>
      </w:r>
      <w:r w:rsidR="00E06936">
        <w:rPr>
          <w:rFonts w:hint="eastAsia"/>
        </w:rPr>
        <w:t>的左边是地质断层图像灰度图。右边是其傅里叶频谱对数图。共计约</w:t>
      </w:r>
      <w:r w:rsidR="00E06936">
        <w:rPr>
          <w:rFonts w:hint="eastAsia"/>
        </w:rPr>
        <w:t>6975</w:t>
      </w:r>
      <w:r w:rsidR="00E06936">
        <w:rPr>
          <w:rFonts w:hint="eastAsia"/>
        </w:rPr>
        <w:t>百</w:t>
      </w:r>
      <w:r w:rsidR="00E06936">
        <w:rPr>
          <w:rFonts w:hint="eastAsia"/>
        </w:rPr>
        <w:lastRenderedPageBreak/>
        <w:t>个频率。</w:t>
      </w:r>
    </w:p>
    <w:p w14:paraId="02374512" w14:textId="77777777"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Pr>
          <w:rFonts w:hint="eastAsia"/>
        </w:rPr>
        <w:t>行断层图像信号，计算得到其稀释频谱，及通过稀释频谱表达的断层图像：</w:t>
      </w:r>
    </w:p>
    <w:p w14:paraId="1D617E36" w14:textId="77777777" w:rsidR="00F95B9F" w:rsidRDefault="00DE78CB" w:rsidP="00F95B9F">
      <w:pPr>
        <w:pStyle w:val="a0"/>
        <w:keepNext/>
        <w:ind w:firstLineChars="0" w:firstLine="0"/>
        <w:jc w:val="center"/>
      </w:pPr>
      <w:r>
        <w:pict w14:anchorId="42FBA850">
          <v:shape id="_x0000_i1089" type="#_x0000_t75" style="width:453pt;height:186pt">
            <v:imagedata r:id="rId87" o:title="geo_compare"/>
          </v:shape>
        </w:pict>
      </w:r>
    </w:p>
    <w:p w14:paraId="403399B6" w14:textId="1EC395D7" w:rsidR="00AB2FE0" w:rsidRPr="000627D9" w:rsidRDefault="00F95B9F" w:rsidP="00F95B9F">
      <w:pPr>
        <w:pStyle w:val="a1"/>
      </w:pPr>
      <w:bookmarkStart w:id="127" w:name="_Toc278102129"/>
      <w:bookmarkStart w:id="128" w:name="_Toc278390052"/>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30</w:t>
      </w:r>
      <w:r w:rsidR="00C90C03" w:rsidRPr="000627D9">
        <w:fldChar w:fldCharType="end"/>
      </w:r>
      <w:r w:rsidR="000627D9" w:rsidRPr="000627D9">
        <w:rPr>
          <w:rFonts w:hint="eastAsia"/>
        </w:rPr>
        <w:t xml:space="preserve">  </w:t>
      </w:r>
      <w:r w:rsidRPr="000627D9">
        <w:rPr>
          <w:rFonts w:hint="eastAsia"/>
        </w:rPr>
        <w:t>稀释频谱表达地质断层图像</w:t>
      </w:r>
      <w:bookmarkEnd w:id="127"/>
      <w:bookmarkEnd w:id="128"/>
    </w:p>
    <w:p w14:paraId="169CBF86" w14:textId="77777777" w:rsidR="00AB2FE0" w:rsidRDefault="00F95B9F" w:rsidP="00C66AA8">
      <w:pPr>
        <w:pStyle w:val="a0"/>
        <w:ind w:firstLine="480"/>
      </w:pPr>
      <w:r>
        <w:rPr>
          <w:rFonts w:hint="eastAsia"/>
        </w:rPr>
        <w:t>上图中，稀释频谱共包括</w:t>
      </w:r>
      <w:r>
        <w:rPr>
          <w:rFonts w:hint="eastAsia"/>
        </w:rPr>
        <w:t>90864</w:t>
      </w:r>
      <w:r>
        <w:rPr>
          <w:rFonts w:hint="eastAsia"/>
        </w:rPr>
        <w:t>个频率，约源图像频谱的</w:t>
      </w:r>
      <w:r>
        <w:rPr>
          <w:rFonts w:hint="eastAsia"/>
        </w:rPr>
        <w:t>13%</w:t>
      </w:r>
      <w:r>
        <w:rPr>
          <w:rFonts w:hint="eastAsia"/>
        </w:rPr>
        <w:t>，通过逆变换得到其稀释表达的空间图像，与原图相比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下图是对局部图像放大后的对比效果：</w:t>
      </w:r>
    </w:p>
    <w:p w14:paraId="166C3A72" w14:textId="77777777" w:rsidR="00CA1991" w:rsidRDefault="00DE78CB" w:rsidP="00CA1991">
      <w:pPr>
        <w:pStyle w:val="a0"/>
        <w:keepNext/>
        <w:ind w:firstLineChars="0" w:firstLine="0"/>
        <w:jc w:val="center"/>
      </w:pPr>
      <w:r>
        <w:pict w14:anchorId="4B74D396">
          <v:shape id="_x0000_i1090" type="#_x0000_t75" style="width:423pt;height:262.5pt">
            <v:imagedata r:id="rId88" o:title="geo_big_compare"/>
          </v:shape>
        </w:pict>
      </w:r>
    </w:p>
    <w:p w14:paraId="510AD4D2" w14:textId="61095235" w:rsidR="00D32DBF" w:rsidRPr="000627D9" w:rsidRDefault="00CA1991" w:rsidP="000F6BFC">
      <w:pPr>
        <w:pStyle w:val="a1"/>
      </w:pPr>
      <w:bookmarkStart w:id="129" w:name="_Ref277628109"/>
      <w:bookmarkStart w:id="130" w:name="_Ref277628102"/>
      <w:bookmarkStart w:id="131" w:name="_Toc278102130"/>
      <w:bookmarkStart w:id="132" w:name="_Toc278390053"/>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31</w:t>
      </w:r>
      <w:r w:rsidR="00C90C03" w:rsidRPr="000627D9">
        <w:fldChar w:fldCharType="end"/>
      </w:r>
      <w:bookmarkEnd w:id="129"/>
      <w:r w:rsidR="000627D9" w:rsidRPr="000627D9">
        <w:rPr>
          <w:rFonts w:hint="eastAsia"/>
        </w:rPr>
        <w:t xml:space="preserve">  </w:t>
      </w:r>
      <w:r w:rsidRPr="000627D9">
        <w:rPr>
          <w:rFonts w:hint="eastAsia"/>
        </w:rPr>
        <w:t>地质断层图像稀疏频谱表达断层对比</w:t>
      </w:r>
      <w:bookmarkEnd w:id="130"/>
      <w:bookmarkEnd w:id="131"/>
      <w:bookmarkEnd w:id="132"/>
    </w:p>
    <w:p w14:paraId="279358FA" w14:textId="77777777" w:rsidR="000F6BFC" w:rsidRDefault="002A22D3" w:rsidP="001C23C1">
      <w:pPr>
        <w:pStyle w:val="a0"/>
        <w:ind w:firstLineChars="83" w:firstLine="199"/>
      </w:pPr>
      <w:r>
        <w:fldChar w:fldCharType="begin"/>
      </w:r>
      <w:r>
        <w:instrText xml:space="preserve"> REF _Ref277628109 \h  \* MERGEFORMAT </w:instrText>
      </w:r>
      <w:r>
        <w:fldChar w:fldCharType="separate"/>
      </w:r>
      <w:r w:rsidR="00041A00" w:rsidRPr="000627D9">
        <w:rPr>
          <w:rFonts w:hint="eastAsia"/>
        </w:rPr>
        <w:t>图</w:t>
      </w:r>
      <w:r w:rsidR="00041A00">
        <w:t>31</w:t>
      </w:r>
      <w:r>
        <w:fldChar w:fldCharType="end"/>
      </w:r>
      <w:r w:rsidR="000F6BFC">
        <w:rPr>
          <w:rFonts w:hint="eastAsia"/>
        </w:rPr>
        <w:t>中</w:t>
      </w:r>
      <w:r w:rsidR="000F0DFA">
        <w:rPr>
          <w:rFonts w:hint="eastAsia"/>
        </w:rPr>
        <w:t>，</w:t>
      </w:r>
      <w:r w:rsidR="000F0DFA" w:rsidRPr="000F0DFA">
        <w:rPr>
          <w:rFonts w:hint="eastAsia"/>
          <w:i/>
        </w:rPr>
        <w:t>e1</w:t>
      </w:r>
      <w:r w:rsidR="000F0DFA">
        <w:rPr>
          <w:rFonts w:hint="eastAsia"/>
        </w:rPr>
        <w:t>是源地质图像的断层放大图，</w:t>
      </w:r>
      <w:r w:rsidR="000F0DFA" w:rsidRPr="000F0DFA">
        <w:rPr>
          <w:rFonts w:hint="eastAsia"/>
          <w:i/>
        </w:rPr>
        <w:t>e2</w:t>
      </w:r>
      <w:r w:rsidR="000F0DFA">
        <w:rPr>
          <w:rFonts w:hint="eastAsia"/>
        </w:rPr>
        <w:t>是由二维稀疏频谱表达算法计算得到的源图像二维频谱</w:t>
      </w:r>
      <w:r w:rsidR="000F0DFA">
        <w:rPr>
          <w:rFonts w:hint="eastAsia"/>
        </w:rPr>
        <w:t>13%</w:t>
      </w:r>
      <w:r w:rsidR="000F0DFA">
        <w:rPr>
          <w:rFonts w:hint="eastAsia"/>
        </w:rPr>
        <w:t>的频谱。对比的结果可以发现，源图像的断层图像受噪声影响，并不清晰。相比稀疏频谱表达的断层图像，噪声得到了平滑。原因在于，二维稀疏频谱表</w:t>
      </w:r>
      <w:r w:rsidR="000F0DFA">
        <w:rPr>
          <w:rFonts w:hint="eastAsia"/>
        </w:rPr>
        <w:lastRenderedPageBreak/>
        <w:t>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，并且，由于稀疏频谱的大小要远小于二维空间图像信号和完整的傅里叶频谱信号，因此，建立在稀疏频谱表达上的信号处理要比直接的傅里叶频谱分析或空间处理要更为方便和简单。</w:t>
      </w:r>
    </w:p>
    <w:p w14:paraId="5AC93CBF" w14:textId="77777777" w:rsidR="00947ECC" w:rsidRPr="00C37C50" w:rsidRDefault="00EE5C79" w:rsidP="00947ECC">
      <w:pPr>
        <w:pStyle w:val="2"/>
        <w:spacing w:before="156" w:after="156"/>
        <w:rPr>
          <w:szCs w:val="28"/>
        </w:rPr>
      </w:pPr>
      <w:bookmarkStart w:id="133" w:name="_Toc278457906"/>
      <w:r w:rsidRPr="00C37C50">
        <w:rPr>
          <w:rFonts w:hint="eastAsia"/>
          <w:szCs w:val="28"/>
        </w:rPr>
        <w:t>人脸识别系统</w:t>
      </w:r>
      <w:r w:rsidR="001133B5">
        <w:rPr>
          <w:rFonts w:hint="eastAsia"/>
          <w:szCs w:val="28"/>
        </w:rPr>
        <w:t>流水线</w:t>
      </w:r>
      <w:r w:rsidRPr="00C37C50">
        <w:rPr>
          <w:rFonts w:hint="eastAsia"/>
          <w:szCs w:val="28"/>
        </w:rPr>
        <w:t>应用</w:t>
      </w:r>
      <w:bookmarkEnd w:id="133"/>
    </w:p>
    <w:p w14:paraId="752C41A0" w14:textId="77777777" w:rsidR="000F5BAA" w:rsidRDefault="00084BBF" w:rsidP="00A20D4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0F5BAA">
        <w:rPr>
          <w:rFonts w:hint="eastAsia"/>
        </w:rPr>
        <w:t>将图像的稀疏频谱表达作为卷</w:t>
      </w:r>
      <w:r w:rsidR="000B6FD7">
        <w:rPr>
          <w:rFonts w:hint="eastAsia"/>
        </w:rPr>
        <w:t>积神经网络分类人脸图像的补充特征，提高卷积神经网络的分类准确度</w:t>
      </w:r>
      <w:r w:rsidR="000F5BAA">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DDE99F3" w14:textId="77777777" w:rsidR="00947ECC" w:rsidRDefault="00947ECC" w:rsidP="00947ECC">
      <w:pPr>
        <w:pStyle w:val="3"/>
        <w:spacing w:before="156" w:after="156"/>
      </w:pPr>
      <w:bookmarkStart w:id="134" w:name="_Toc278457907"/>
      <w:r w:rsidRPr="00F70CF7">
        <w:rPr>
          <w:rFonts w:hint="eastAsia"/>
        </w:rPr>
        <w:t>人脸识别系统总体结构</w:t>
      </w:r>
      <w:bookmarkEnd w:id="134"/>
    </w:p>
    <w:p w14:paraId="1FC4DED0" w14:textId="77777777" w:rsidR="00324AF7" w:rsidRDefault="00947ECC" w:rsidP="00324AF7">
      <w:pPr>
        <w:pStyle w:val="a0"/>
        <w:ind w:firstLineChars="0"/>
      </w:pPr>
      <w:r>
        <w:rPr>
          <w:rFonts w:hint="eastAsia"/>
        </w:rPr>
        <w:t>本系统主要用于火车站内的监控视频中得人脸图像的检测和识别</w:t>
      </w:r>
      <w:r w:rsidR="00DF3FCD">
        <w:rPr>
          <w:rFonts w:hint="eastAsia"/>
        </w:rPr>
        <w:t>，主要的关键技术包括人脸检测与提取，基于卷积神经网络的人脸分类，人脸</w:t>
      </w:r>
      <w:r w:rsidR="00996A3A">
        <w:rPr>
          <w:rFonts w:hint="eastAsia"/>
        </w:rPr>
        <w:t>匹配识别。主要有训练和识别两个过程构成。</w:t>
      </w:r>
    </w:p>
    <w:p w14:paraId="5EA49BBD"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6BF79B1E" w14:textId="77777777" w:rsidR="00882F57" w:rsidRDefault="00882F57" w:rsidP="00947ECC">
      <w:pPr>
        <w:pStyle w:val="a0"/>
        <w:ind w:left="221" w:firstLineChars="83" w:firstLine="199"/>
      </w:pPr>
      <w:r>
        <w:rPr>
          <w:rFonts w:hint="eastAsia"/>
        </w:rPr>
        <w:t>Step1.</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1506B899" w14:textId="77777777" w:rsidR="00882F57" w:rsidRDefault="002E77E8" w:rsidP="00882F57">
      <w:pPr>
        <w:pStyle w:val="a0"/>
        <w:ind w:left="221" w:firstLineChars="83" w:firstLine="199"/>
      </w:pPr>
      <w:r>
        <w:rPr>
          <w:rFonts w:hint="eastAsia"/>
        </w:rPr>
        <w:t>Step2</w:t>
      </w:r>
      <w:r w:rsidR="00882F57">
        <w:rPr>
          <w:rFonts w:hint="eastAsia"/>
        </w:rPr>
        <w:t>.</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0034FE">
        <w:rPr>
          <w:rFonts w:hint="eastAsia"/>
        </w:rPr>
        <w:t>并将其作为训练人脸图像的一个频域特征</w:t>
      </w:r>
      <w:r w:rsidR="00882F57">
        <w:rPr>
          <w:rFonts w:hint="eastAsia"/>
        </w:rPr>
        <w:t>。</w:t>
      </w:r>
    </w:p>
    <w:p w14:paraId="3DE4923C" w14:textId="77777777" w:rsidR="00882F57" w:rsidRDefault="002E77E8" w:rsidP="00882F57">
      <w:pPr>
        <w:pStyle w:val="a0"/>
        <w:ind w:left="221" w:firstLineChars="83" w:firstLine="199"/>
      </w:pPr>
      <w:r>
        <w:rPr>
          <w:rFonts w:hint="eastAsia"/>
        </w:rPr>
        <w:t>Step3</w:t>
      </w:r>
      <w:r w:rsidR="00882F57">
        <w:rPr>
          <w:rFonts w:hint="eastAsia"/>
        </w:rPr>
        <w:t>.</w:t>
      </w:r>
      <w:r w:rsidR="00AB3D90">
        <w:rPr>
          <w:rFonts w:hint="eastAsia"/>
        </w:rPr>
        <w:t>在经处理好的人脸图像库训练</w:t>
      </w:r>
      <w:r w:rsidR="00882F57">
        <w:rPr>
          <w:rFonts w:hint="eastAsia"/>
        </w:rPr>
        <w:t>卷积神经网络分类器。</w:t>
      </w:r>
    </w:p>
    <w:p w14:paraId="04CADAAC" w14:textId="77777777" w:rsidR="00882F57" w:rsidRDefault="002E77E8" w:rsidP="00882F57">
      <w:pPr>
        <w:pStyle w:val="a0"/>
        <w:ind w:left="221" w:firstLineChars="83" w:firstLine="199"/>
      </w:pPr>
      <w:r>
        <w:rPr>
          <w:rFonts w:hint="eastAsia"/>
        </w:rPr>
        <w:t>Step4</w:t>
      </w:r>
      <w:r w:rsidR="00882F57">
        <w:rPr>
          <w:rFonts w:hint="eastAsia"/>
        </w:rPr>
        <w:t>.</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7533A7E9" w14:textId="77777777" w:rsidR="00882F57" w:rsidRDefault="00882F57" w:rsidP="00947ECC">
      <w:pPr>
        <w:pStyle w:val="a0"/>
        <w:ind w:left="221" w:firstLineChars="83" w:firstLine="199"/>
      </w:pPr>
    </w:p>
    <w:p w14:paraId="59BD9505"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590AD8ED" w14:textId="77777777" w:rsidR="00044495" w:rsidRDefault="00044495" w:rsidP="00947ECC">
      <w:pPr>
        <w:pStyle w:val="a0"/>
        <w:ind w:left="221" w:firstLineChars="83" w:firstLine="199"/>
      </w:pPr>
      <w:r>
        <w:t>S</w:t>
      </w:r>
      <w:r>
        <w:rPr>
          <w:rFonts w:hint="eastAsia"/>
        </w:rPr>
        <w:t>tep1.</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1030DC75" w14:textId="77777777" w:rsidR="00717634" w:rsidRDefault="00717634" w:rsidP="00947ECC">
      <w:pPr>
        <w:pStyle w:val="a0"/>
        <w:ind w:left="221" w:firstLineChars="83" w:firstLine="199"/>
      </w:pPr>
      <w:r>
        <w:rPr>
          <w:rFonts w:hint="eastAsia"/>
        </w:rPr>
        <w:t>Step2.</w:t>
      </w:r>
      <w:r>
        <w:rPr>
          <w:rFonts w:hint="eastAsia"/>
        </w:rPr>
        <w:t>基于图像的</w:t>
      </w:r>
      <w:r w:rsidRPr="002E77E8">
        <w:rPr>
          <w:rFonts w:hint="eastAsia"/>
          <w:i/>
        </w:rPr>
        <w:t>Haar-like</w:t>
      </w:r>
      <w:r>
        <w:rPr>
          <w:rFonts w:hint="eastAsia"/>
        </w:rPr>
        <w:t>特征检测并提取人脸图像，直方图均衡化，归一化。</w:t>
      </w:r>
    </w:p>
    <w:p w14:paraId="3D863E9C" w14:textId="77777777"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0034FE">
        <w:rPr>
          <w:rFonts w:hint="eastAsia"/>
        </w:rPr>
        <w:t>与原人脸一起作为卷积神经网络的输入。</w:t>
      </w:r>
    </w:p>
    <w:p w14:paraId="621CB2CC" w14:textId="77777777" w:rsidR="000034FE" w:rsidRDefault="000034FE" w:rsidP="00947ECC">
      <w:pPr>
        <w:pStyle w:val="a0"/>
        <w:ind w:left="221" w:firstLineChars="83" w:firstLine="199"/>
      </w:pPr>
      <w:r>
        <w:rPr>
          <w:rFonts w:hint="eastAsia"/>
        </w:rPr>
        <w:lastRenderedPageBreak/>
        <w:t xml:space="preserve">Step4. </w:t>
      </w:r>
      <w:r w:rsidR="0074254C">
        <w:rPr>
          <w:rFonts w:hint="eastAsia"/>
        </w:rPr>
        <w:t>计算待识别人脸图像和稀疏频谱表达经卷积神经网络的输出</w:t>
      </w:r>
      <w:r w:rsidR="00D3222B">
        <w:rPr>
          <w:rFonts w:hint="eastAsia"/>
        </w:rPr>
        <w:t>作为</w:t>
      </w:r>
      <w:r w:rsidR="0074254C">
        <w:rPr>
          <w:rFonts w:hint="eastAsia"/>
        </w:rPr>
        <w:t>特征向量。</w:t>
      </w:r>
    </w:p>
    <w:p w14:paraId="02042AEF" w14:textId="77777777" w:rsidR="000F6745" w:rsidRDefault="00D3222B" w:rsidP="000F6745">
      <w:pPr>
        <w:pStyle w:val="a0"/>
        <w:ind w:left="221" w:firstLineChars="83" w:firstLine="199"/>
      </w:pPr>
      <w:r>
        <w:rPr>
          <w:rFonts w:hint="eastAsia"/>
        </w:rPr>
        <w:t>Step5.</w:t>
      </w:r>
      <w:r w:rsidR="00973B26">
        <w:rPr>
          <w:rFonts w:hint="eastAsia"/>
        </w:rPr>
        <w:t>相似人脸失败，基于</w:t>
      </w:r>
      <w:r>
        <w:rPr>
          <w:rFonts w:hint="eastAsia"/>
        </w:rPr>
        <w:t>特征向量匹配，在训练好的人脸特征向量字典中找到与待</w:t>
      </w:r>
      <w:r w:rsidR="00AD3950">
        <w:rPr>
          <w:rFonts w:hint="eastAsia"/>
        </w:rPr>
        <w:t>识别人脸特征向量最相似的特征向量分类。</w:t>
      </w:r>
    </w:p>
    <w:p w14:paraId="74EFB8BC" w14:textId="77777777" w:rsidR="002E5F78" w:rsidRDefault="002E5F78" w:rsidP="000F6745">
      <w:pPr>
        <w:pStyle w:val="a0"/>
        <w:ind w:left="221" w:firstLineChars="83" w:firstLine="199"/>
      </w:pPr>
      <w:r>
        <w:rPr>
          <w:rFonts w:hint="eastAsia"/>
        </w:rPr>
        <w:t>下图简要说明了人脸识别系统总体的结构和处理流程，详细的实现在下一节介绍：</w:t>
      </w:r>
    </w:p>
    <w:p w14:paraId="2B8F010E" w14:textId="77777777" w:rsidR="000F6745" w:rsidRDefault="00DE78CB" w:rsidP="000F6745">
      <w:pPr>
        <w:pStyle w:val="a0"/>
        <w:keepNext/>
        <w:ind w:firstLineChars="0" w:firstLine="0"/>
        <w:jc w:val="center"/>
      </w:pPr>
      <w:r>
        <w:pict w14:anchorId="5BE6091E">
          <v:shape id="_x0000_i1091" type="#_x0000_t75" style="width:408.75pt;height:423.75pt">
            <v:imagedata r:id="rId89" o:title="截Face"/>
          </v:shape>
        </w:pict>
      </w:r>
    </w:p>
    <w:p w14:paraId="28285120" w14:textId="4A3C2D21" w:rsidR="000F6745" w:rsidRPr="000627D9" w:rsidRDefault="000F6745" w:rsidP="000F6745">
      <w:pPr>
        <w:pStyle w:val="a1"/>
      </w:pPr>
      <w:bookmarkStart w:id="135" w:name="_Toc278390054"/>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32</w:t>
      </w:r>
      <w:r w:rsidR="00C90C03" w:rsidRPr="000627D9">
        <w:fldChar w:fldCharType="end"/>
      </w:r>
      <w:r w:rsidR="000627D9" w:rsidRPr="000627D9">
        <w:rPr>
          <w:rFonts w:hint="eastAsia"/>
        </w:rPr>
        <w:t xml:space="preserve">  </w:t>
      </w:r>
      <w:r w:rsidRPr="000627D9">
        <w:rPr>
          <w:rFonts w:hint="eastAsia"/>
        </w:rPr>
        <w:t>人脸识别系统处理流程</w:t>
      </w:r>
      <w:bookmarkEnd w:id="135"/>
    </w:p>
    <w:p w14:paraId="2DBD06B4" w14:textId="77777777" w:rsidR="00AD3950" w:rsidRPr="00F70CF7" w:rsidRDefault="00DF71BC" w:rsidP="00947ECC">
      <w:pPr>
        <w:pStyle w:val="3"/>
        <w:spacing w:before="156" w:after="156"/>
      </w:pPr>
      <w:bookmarkStart w:id="136" w:name="_Toc278457908"/>
      <w:r>
        <w:rPr>
          <w:rFonts w:hint="eastAsia"/>
        </w:rPr>
        <w:t>人脸识别系统各模块的</w:t>
      </w:r>
      <w:r w:rsidR="00AD3950">
        <w:rPr>
          <w:rFonts w:hint="eastAsia"/>
        </w:rPr>
        <w:t>实现</w:t>
      </w:r>
      <w:bookmarkEnd w:id="136"/>
    </w:p>
    <w:p w14:paraId="47B6E535"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4E83F679"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37936017" w14:textId="77777777" w:rsidR="000D337A" w:rsidRDefault="00B9695C" w:rsidP="000D337A">
      <w:pPr>
        <w:pStyle w:val="a0"/>
        <w:numPr>
          <w:ilvl w:val="3"/>
          <w:numId w:val="1"/>
        </w:numPr>
        <w:ind w:firstLineChars="0"/>
      </w:pPr>
      <w:r>
        <w:rPr>
          <w:rFonts w:hint="eastAsia"/>
        </w:rPr>
        <w:lastRenderedPageBreak/>
        <w:t>人脸检测</w:t>
      </w:r>
      <w:r w:rsidR="006F4D48">
        <w:rPr>
          <w:rFonts w:hint="eastAsia"/>
        </w:rPr>
        <w:t>模块</w:t>
      </w:r>
    </w:p>
    <w:p w14:paraId="2BDA2DEB"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p>
    <w:p w14:paraId="6C2068DC" w14:textId="77777777" w:rsidR="00973B26" w:rsidRDefault="00344B14" w:rsidP="00973B26">
      <w:pPr>
        <w:pStyle w:val="a0"/>
        <w:numPr>
          <w:ilvl w:val="3"/>
          <w:numId w:val="1"/>
        </w:numPr>
        <w:ind w:firstLineChars="0"/>
      </w:pPr>
      <w:r>
        <w:rPr>
          <w:rFonts w:hint="eastAsia"/>
        </w:rPr>
        <w:t>人脸图像</w:t>
      </w:r>
      <w:r w:rsidR="00E86DB7">
        <w:rPr>
          <w:rFonts w:hint="eastAsia"/>
        </w:rPr>
        <w:t>识别</w:t>
      </w:r>
      <w:r>
        <w:rPr>
          <w:rFonts w:hint="eastAsia"/>
        </w:rPr>
        <w:t>初始化</w:t>
      </w:r>
      <w:r w:rsidR="00784B2B">
        <w:rPr>
          <w:rFonts w:hint="eastAsia"/>
        </w:rPr>
        <w:t>模块</w:t>
      </w:r>
    </w:p>
    <w:p w14:paraId="3263AD9E" w14:textId="77777777" w:rsidR="00784B2B" w:rsidRDefault="00344B14" w:rsidP="00540C2D">
      <w:pPr>
        <w:pStyle w:val="a0"/>
        <w:ind w:firstLine="480"/>
      </w:pPr>
      <w:r>
        <w:rPr>
          <w:rFonts w:hint="eastAsia"/>
        </w:rPr>
        <w:t>该模块主要</w:t>
      </w:r>
      <w:r w:rsidR="00784B2B">
        <w:rPr>
          <w:rFonts w:hint="eastAsia"/>
        </w:rPr>
        <w:t>计算人脸图像的稀疏频谱</w:t>
      </w:r>
      <w:r>
        <w:rPr>
          <w:rFonts w:hint="eastAsia"/>
        </w:rPr>
        <w:t>，并直方图均衡化，归一化人脸图像，将输出一起作为卷积神经网络的输入。稀疏频谱作为人脸图像的一种频域特征，而空间人脸图像作为空间域主要特征。本模块主要由本文给出的二维稀疏频谱表达方法构成，采用无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p>
    <w:p w14:paraId="35085D3E" w14:textId="77777777" w:rsidR="002E77E8" w:rsidRDefault="00973B26" w:rsidP="002E77E8">
      <w:pPr>
        <w:pStyle w:val="a0"/>
        <w:numPr>
          <w:ilvl w:val="3"/>
          <w:numId w:val="1"/>
        </w:numPr>
        <w:ind w:firstLineChars="0"/>
      </w:pPr>
      <w:r>
        <w:rPr>
          <w:rFonts w:hint="eastAsia"/>
        </w:rPr>
        <w:t>卷积神经网络分类</w:t>
      </w:r>
      <w:r w:rsidR="00344B14">
        <w:rPr>
          <w:rFonts w:hint="eastAsia"/>
        </w:rPr>
        <w:t>模块</w:t>
      </w:r>
    </w:p>
    <w:p w14:paraId="1CEDDB02" w14:textId="77777777" w:rsidR="006342F3" w:rsidRDefault="002E11BD" w:rsidP="002E77E8">
      <w:pPr>
        <w:pStyle w:val="a0"/>
        <w:ind w:firstLine="480"/>
      </w:pPr>
      <w:r>
        <w:rPr>
          <w:rFonts w:hint="eastAsia"/>
        </w:rPr>
        <w:t>本模块是整个系统的核心模块，具有相当高的复杂度。卷积神经网络是近年来深度学习的</w:t>
      </w:r>
      <w:r w:rsidR="00E86DB7">
        <w:rPr>
          <w:rFonts w:hint="eastAsia"/>
        </w:rPr>
        <w:t>热门</w:t>
      </w:r>
      <w:r>
        <w:rPr>
          <w:rFonts w:hint="eastAsia"/>
        </w:rPr>
        <w:t>，广泛运用于机器学习，图像识别等领域。</w:t>
      </w:r>
      <w:r w:rsidR="00D42093">
        <w:rPr>
          <w:rFonts w:hint="eastAsia"/>
        </w:rPr>
        <w:t>其基本原理如下图所示：</w:t>
      </w:r>
    </w:p>
    <w:p w14:paraId="6BF79A24" w14:textId="77777777" w:rsidR="006342F3" w:rsidRDefault="00DE78CB" w:rsidP="006342F3">
      <w:pPr>
        <w:pStyle w:val="a0"/>
        <w:keepNext/>
        <w:ind w:firstLineChars="0" w:firstLine="0"/>
        <w:jc w:val="center"/>
      </w:pPr>
      <w:r>
        <w:pict w14:anchorId="22F8A5C2">
          <v:shape id="_x0000_i1092" type="#_x0000_t75" style="width:433.5pt;height:81pt">
            <v:imagedata r:id="rId90" o:title="cnn1layer"/>
          </v:shape>
        </w:pict>
      </w:r>
    </w:p>
    <w:p w14:paraId="14E13CAF" w14:textId="5D633484" w:rsidR="00D42093" w:rsidRPr="000627D9" w:rsidRDefault="00D42093" w:rsidP="00D42093">
      <w:pPr>
        <w:pStyle w:val="a1"/>
      </w:pPr>
      <w:bookmarkStart w:id="137" w:name="_Toc278102131"/>
      <w:bookmarkStart w:id="138" w:name="_Toc278390055"/>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33</w:t>
      </w:r>
      <w:r w:rsidR="00C90C03" w:rsidRPr="000627D9">
        <w:fldChar w:fldCharType="end"/>
      </w:r>
      <w:r w:rsidR="000627D9" w:rsidRPr="000627D9">
        <w:rPr>
          <w:rFonts w:hint="eastAsia"/>
        </w:rPr>
        <w:t xml:space="preserve">  </w:t>
      </w:r>
      <w:r w:rsidR="006342F3" w:rsidRPr="000627D9">
        <w:rPr>
          <w:rFonts w:hint="eastAsia"/>
        </w:rPr>
        <w:t>单层</w:t>
      </w:r>
      <w:r w:rsidRPr="000627D9">
        <w:rPr>
          <w:rFonts w:hint="eastAsia"/>
        </w:rPr>
        <w:t>卷积分类</w:t>
      </w:r>
      <w:bookmarkEnd w:id="137"/>
      <w:bookmarkEnd w:id="138"/>
    </w:p>
    <w:p w14:paraId="1FE1C4BE"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33456539" w14:textId="77777777" w:rsidR="000F7FC4" w:rsidRDefault="00DE78CB" w:rsidP="000F7FC4">
      <w:pPr>
        <w:pStyle w:val="a0"/>
        <w:keepNext/>
        <w:ind w:firstLineChars="0" w:firstLine="0"/>
        <w:jc w:val="center"/>
      </w:pPr>
      <w:r>
        <w:lastRenderedPageBreak/>
        <w:pict w14:anchorId="37FBBF7F">
          <v:shape id="_x0000_i1093" type="#_x0000_t75" style="width:453pt;height:242.25pt">
            <v:imagedata r:id="rId91" o:title="cnn"/>
          </v:shape>
        </w:pict>
      </w:r>
    </w:p>
    <w:p w14:paraId="0848F807" w14:textId="2B13CFCC" w:rsidR="00780C3F" w:rsidRPr="000627D9" w:rsidRDefault="000F7FC4" w:rsidP="000F7FC4">
      <w:pPr>
        <w:pStyle w:val="a1"/>
      </w:pPr>
      <w:bookmarkStart w:id="139" w:name="_Toc278102132"/>
      <w:bookmarkStart w:id="140" w:name="_Toc278390056"/>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34</w:t>
      </w:r>
      <w:r w:rsidR="00C90C03" w:rsidRPr="000627D9">
        <w:fldChar w:fldCharType="end"/>
      </w:r>
      <w:r w:rsidR="000627D9" w:rsidRPr="000627D9">
        <w:rPr>
          <w:rFonts w:hint="eastAsia"/>
        </w:rPr>
        <w:t xml:space="preserve">  </w:t>
      </w:r>
      <w:r w:rsidRPr="000627D9">
        <w:rPr>
          <w:rFonts w:hint="eastAsia"/>
        </w:rPr>
        <w:t>多层卷积神经网络</w:t>
      </w:r>
      <w:bookmarkEnd w:id="139"/>
      <w:bookmarkEnd w:id="140"/>
    </w:p>
    <w:p w14:paraId="725FE07C" w14:textId="77777777" w:rsidR="00B22431" w:rsidRDefault="00B22431" w:rsidP="00F80956">
      <w:pPr>
        <w:pStyle w:val="a0"/>
        <w:ind w:left="221" w:firstLineChars="83" w:firstLine="199"/>
      </w:pPr>
    </w:p>
    <w:p w14:paraId="6333DADF" w14:textId="77777777" w:rsidR="00A93099" w:rsidRDefault="000F7FC4" w:rsidP="002E77E8">
      <w:pPr>
        <w:pStyle w:val="a0"/>
        <w:ind w:firstLineChars="0"/>
      </w:pPr>
      <w:r>
        <w:rPr>
          <w:rFonts w:hint="eastAsia"/>
        </w:rPr>
        <w:t>本节系统中使用了开源的卷积神经网络实现</w:t>
      </w:r>
      <w:r w:rsidR="004D62DC" w:rsidRPr="002E77E8">
        <w:rPr>
          <w:rFonts w:hint="eastAsia"/>
          <w:i/>
        </w:rPr>
        <w:t>Cuda convent2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57609785"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2FA1A27B" w14:textId="77777777" w:rsidR="00F80956" w:rsidRDefault="00F80956" w:rsidP="00865AD8">
      <w:pPr>
        <w:pStyle w:val="a0"/>
        <w:ind w:firstLineChars="0" w:firstLine="480"/>
      </w:pPr>
      <w:r>
        <w:rPr>
          <w:rFonts w:hint="eastAsia"/>
        </w:rPr>
        <w:t>在人脸图像库上训练卷积神经网络分类器完成后，得到每个人脸图像的一个特征向量，相同人脸的特征向量是相似的，因此可以将其归为一类。对采集到得新人脸进行识别时，同样将直方图均衡化和归一化的图像与其稀疏频谱作为卷积神经网络输入，得到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865AD8">
        <w:rPr>
          <w:rFonts w:hint="eastAsia"/>
        </w:rPr>
        <w:t>实现。</w:t>
      </w:r>
    </w:p>
    <w:p w14:paraId="66E3285D" w14:textId="77777777" w:rsidR="00865AD8" w:rsidRDefault="00865AD8" w:rsidP="004464AC">
      <w:pPr>
        <w:pStyle w:val="3"/>
        <w:spacing w:before="156" w:after="156"/>
      </w:pPr>
      <w:bookmarkStart w:id="141" w:name="_Toc278457909"/>
      <w:r w:rsidRPr="00865AD8">
        <w:rPr>
          <w:rFonts w:hint="eastAsia"/>
        </w:rPr>
        <w:t>实验分类</w:t>
      </w:r>
      <w:r w:rsidR="00991B73">
        <w:rPr>
          <w:rFonts w:hint="eastAsia"/>
        </w:rPr>
        <w:t>识别</w:t>
      </w:r>
      <w:r w:rsidRPr="00865AD8">
        <w:rPr>
          <w:rFonts w:hint="eastAsia"/>
        </w:rPr>
        <w:t>结果</w:t>
      </w:r>
      <w:bookmarkEnd w:id="141"/>
    </w:p>
    <w:p w14:paraId="33907644"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4815D98E" w14:textId="77777777" w:rsidR="004D62DC" w:rsidRPr="00982481" w:rsidRDefault="004D62DC" w:rsidP="00982481">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w:t>
      </w:r>
      <w:r w:rsidRPr="00982481">
        <w:rPr>
          <w:sz w:val="24"/>
        </w:rPr>
        <w:lastRenderedPageBreak/>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09480809" w14:textId="77777777" w:rsidR="00A86EAF" w:rsidRPr="006C79F2" w:rsidRDefault="00A86EAF" w:rsidP="006C79F2">
      <w:pPr>
        <w:ind w:firstLine="420"/>
      </w:pPr>
    </w:p>
    <w:p w14:paraId="2B6906E1" w14:textId="77777777" w:rsidR="00A86EAF" w:rsidRPr="002E77E8" w:rsidRDefault="00A86EAF" w:rsidP="00A86EAF">
      <w:pPr>
        <w:pStyle w:val="a1"/>
        <w:keepNext/>
        <w:rPr>
          <w:b w:val="0"/>
        </w:rPr>
      </w:pPr>
      <w:bookmarkStart w:id="142" w:name="_Toc278102516"/>
      <w:r w:rsidRPr="002E77E8">
        <w:rPr>
          <w:rFonts w:hint="eastAsia"/>
          <w:b w:val="0"/>
        </w:rPr>
        <w:t>表格</w:t>
      </w:r>
      <w:r w:rsidR="00C90C03" w:rsidRPr="002E77E8">
        <w:rPr>
          <w:b w:val="0"/>
        </w:rPr>
        <w:fldChar w:fldCharType="begin"/>
      </w:r>
      <w:r w:rsidRPr="002E77E8">
        <w:rPr>
          <w:b w:val="0"/>
        </w:rPr>
        <w:instrText xml:space="preserve"> SEQ </w:instrText>
      </w:r>
      <w:r w:rsidRPr="002E77E8">
        <w:rPr>
          <w:rFonts w:hint="eastAsia"/>
          <w:b w:val="0"/>
        </w:rPr>
        <w:instrText>表格</w:instrText>
      </w:r>
      <w:r w:rsidRPr="002E77E8">
        <w:rPr>
          <w:rFonts w:hint="eastAsia"/>
          <w:b w:val="0"/>
        </w:rPr>
        <w:instrText xml:space="preserve"> \* ARABIC</w:instrText>
      </w:r>
      <w:r w:rsidR="00C90C03" w:rsidRPr="002E77E8">
        <w:rPr>
          <w:b w:val="0"/>
        </w:rPr>
        <w:fldChar w:fldCharType="separate"/>
      </w:r>
      <w:r w:rsidR="00041A00">
        <w:rPr>
          <w:b w:val="0"/>
          <w:noProof/>
        </w:rPr>
        <w:t>6</w:t>
      </w:r>
      <w:r w:rsidR="00C90C03" w:rsidRPr="002E77E8">
        <w:rPr>
          <w:b w:val="0"/>
        </w:rPr>
        <w:fldChar w:fldCharType="end"/>
      </w:r>
      <w:r w:rsidRPr="002E77E8">
        <w:rPr>
          <w:rFonts w:hint="eastAsia"/>
          <w:b w:val="0"/>
        </w:rPr>
        <w:t>对比</w:t>
      </w:r>
      <w:r w:rsidRPr="002E77E8">
        <w:rPr>
          <w:rFonts w:hint="eastAsia"/>
          <w:b w:val="0"/>
        </w:rPr>
        <w:t>CNN</w:t>
      </w:r>
      <w:r w:rsidRPr="002E77E8">
        <w:rPr>
          <w:rFonts w:hint="eastAsia"/>
          <w:b w:val="0"/>
        </w:rPr>
        <w:t>分类结果</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7"/>
        <w:gridCol w:w="1344"/>
        <w:gridCol w:w="1541"/>
        <w:gridCol w:w="2059"/>
        <w:gridCol w:w="2059"/>
      </w:tblGrid>
      <w:tr w:rsidR="004D62DC" w:rsidRPr="002E77E8" w14:paraId="565C5E51" w14:textId="77777777" w:rsidTr="004D62DC">
        <w:trPr>
          <w:jc w:val="center"/>
        </w:trPr>
        <w:tc>
          <w:tcPr>
            <w:tcW w:w="1547" w:type="dxa"/>
          </w:tcPr>
          <w:p w14:paraId="7739B5C2" w14:textId="77777777" w:rsidR="004D62DC" w:rsidRPr="002E77E8" w:rsidRDefault="004D62DC" w:rsidP="004D62DC">
            <w:pPr>
              <w:rPr>
                <w:sz w:val="21"/>
                <w:szCs w:val="21"/>
              </w:rPr>
            </w:pPr>
          </w:p>
        </w:tc>
        <w:tc>
          <w:tcPr>
            <w:tcW w:w="1344" w:type="dxa"/>
          </w:tcPr>
          <w:p w14:paraId="7BFED360" w14:textId="77777777" w:rsidR="004D62DC" w:rsidRPr="002E77E8" w:rsidRDefault="004D62DC" w:rsidP="004D62DC">
            <w:pPr>
              <w:rPr>
                <w:sz w:val="21"/>
                <w:szCs w:val="21"/>
              </w:rPr>
            </w:pPr>
            <w:r w:rsidRPr="002E77E8">
              <w:rPr>
                <w:sz w:val="21"/>
                <w:szCs w:val="21"/>
              </w:rPr>
              <w:t>Top-1 error</w:t>
            </w:r>
          </w:p>
        </w:tc>
        <w:tc>
          <w:tcPr>
            <w:tcW w:w="1541" w:type="dxa"/>
          </w:tcPr>
          <w:p w14:paraId="7A000C79" w14:textId="77777777" w:rsidR="004D62DC" w:rsidRPr="002E77E8" w:rsidRDefault="004D62DC" w:rsidP="004D62DC">
            <w:pPr>
              <w:rPr>
                <w:sz w:val="21"/>
                <w:szCs w:val="21"/>
              </w:rPr>
            </w:pPr>
            <w:r w:rsidRPr="002E77E8">
              <w:rPr>
                <w:sz w:val="21"/>
                <w:szCs w:val="21"/>
              </w:rPr>
              <w:t>Top-5 error</w:t>
            </w:r>
          </w:p>
        </w:tc>
        <w:tc>
          <w:tcPr>
            <w:tcW w:w="2059" w:type="dxa"/>
          </w:tcPr>
          <w:p w14:paraId="6EEB6EDF" w14:textId="77777777" w:rsidR="004D62DC" w:rsidRPr="002E77E8" w:rsidRDefault="004D62DC" w:rsidP="004D62DC">
            <w:pPr>
              <w:rPr>
                <w:sz w:val="21"/>
                <w:szCs w:val="21"/>
              </w:rPr>
            </w:pPr>
            <w:r w:rsidRPr="002E77E8">
              <w:rPr>
                <w:sz w:val="21"/>
                <w:szCs w:val="21"/>
              </w:rPr>
              <w:t>Multiview top-1 error</w:t>
            </w:r>
          </w:p>
        </w:tc>
        <w:tc>
          <w:tcPr>
            <w:tcW w:w="2059" w:type="dxa"/>
          </w:tcPr>
          <w:p w14:paraId="59095706" w14:textId="77777777" w:rsidR="004D62DC" w:rsidRPr="002E77E8" w:rsidRDefault="004D62DC" w:rsidP="004D62DC">
            <w:pPr>
              <w:rPr>
                <w:sz w:val="21"/>
                <w:szCs w:val="21"/>
              </w:rPr>
            </w:pPr>
            <w:r w:rsidRPr="002E77E8">
              <w:rPr>
                <w:sz w:val="21"/>
                <w:szCs w:val="21"/>
              </w:rPr>
              <w:t>Multiview top-5 error</w:t>
            </w:r>
          </w:p>
        </w:tc>
      </w:tr>
      <w:tr w:rsidR="004D62DC" w:rsidRPr="002E77E8" w14:paraId="11F8E267" w14:textId="77777777" w:rsidTr="004D62DC">
        <w:trPr>
          <w:jc w:val="center"/>
        </w:trPr>
        <w:tc>
          <w:tcPr>
            <w:tcW w:w="1547" w:type="dxa"/>
          </w:tcPr>
          <w:p w14:paraId="309B1ACD" w14:textId="77777777" w:rsidR="004D62DC" w:rsidRPr="002E77E8" w:rsidRDefault="004D62DC" w:rsidP="004D62DC">
            <w:pPr>
              <w:rPr>
                <w:sz w:val="21"/>
                <w:szCs w:val="21"/>
              </w:rPr>
            </w:pPr>
            <w:r w:rsidRPr="002E77E8">
              <w:rPr>
                <w:rFonts w:hint="eastAsia"/>
                <w:sz w:val="21"/>
                <w:szCs w:val="21"/>
              </w:rPr>
              <w:t>直接图像</w:t>
            </w:r>
          </w:p>
        </w:tc>
        <w:tc>
          <w:tcPr>
            <w:tcW w:w="1344" w:type="dxa"/>
          </w:tcPr>
          <w:p w14:paraId="495FE7FD" w14:textId="77777777" w:rsidR="004D62DC" w:rsidRPr="002E77E8" w:rsidRDefault="004D62DC" w:rsidP="004D62DC">
            <w:pPr>
              <w:rPr>
                <w:sz w:val="21"/>
                <w:szCs w:val="21"/>
              </w:rPr>
            </w:pPr>
            <w:r w:rsidRPr="002E77E8">
              <w:rPr>
                <w:sz w:val="21"/>
                <w:szCs w:val="21"/>
              </w:rPr>
              <w:t>29.0901%</w:t>
            </w:r>
          </w:p>
        </w:tc>
        <w:tc>
          <w:tcPr>
            <w:tcW w:w="1541" w:type="dxa"/>
          </w:tcPr>
          <w:p w14:paraId="7F53B39E" w14:textId="77777777" w:rsidR="004D62DC" w:rsidRPr="002E77E8" w:rsidRDefault="004D62DC" w:rsidP="004D62DC">
            <w:pPr>
              <w:rPr>
                <w:sz w:val="21"/>
                <w:szCs w:val="21"/>
              </w:rPr>
            </w:pPr>
            <w:r w:rsidRPr="002E77E8">
              <w:rPr>
                <w:sz w:val="21"/>
                <w:szCs w:val="21"/>
              </w:rPr>
              <w:t>4.2904%</w:t>
            </w:r>
          </w:p>
        </w:tc>
        <w:tc>
          <w:tcPr>
            <w:tcW w:w="2059" w:type="dxa"/>
          </w:tcPr>
          <w:p w14:paraId="491EA504" w14:textId="77777777" w:rsidR="004D62DC" w:rsidRPr="002E77E8" w:rsidRDefault="004D62DC" w:rsidP="004D62DC">
            <w:pPr>
              <w:rPr>
                <w:sz w:val="21"/>
                <w:szCs w:val="21"/>
              </w:rPr>
            </w:pPr>
            <w:r w:rsidRPr="002E77E8">
              <w:rPr>
                <w:sz w:val="21"/>
                <w:szCs w:val="21"/>
              </w:rPr>
              <w:t>26.9684%</w:t>
            </w:r>
          </w:p>
        </w:tc>
        <w:tc>
          <w:tcPr>
            <w:tcW w:w="2059" w:type="dxa"/>
          </w:tcPr>
          <w:p w14:paraId="37AD6498" w14:textId="77777777" w:rsidR="004D62DC" w:rsidRPr="002E77E8" w:rsidRDefault="004D62DC" w:rsidP="004D62DC">
            <w:pPr>
              <w:rPr>
                <w:sz w:val="21"/>
                <w:szCs w:val="21"/>
              </w:rPr>
            </w:pPr>
            <w:r w:rsidRPr="002E77E8">
              <w:rPr>
                <w:sz w:val="21"/>
                <w:szCs w:val="21"/>
              </w:rPr>
              <w:t>3.4418%</w:t>
            </w:r>
          </w:p>
        </w:tc>
      </w:tr>
      <w:tr w:rsidR="004D62DC" w:rsidRPr="002E77E8" w14:paraId="41DB4040" w14:textId="77777777" w:rsidTr="004D62DC">
        <w:trPr>
          <w:jc w:val="center"/>
        </w:trPr>
        <w:tc>
          <w:tcPr>
            <w:tcW w:w="1547" w:type="dxa"/>
          </w:tcPr>
          <w:p w14:paraId="14125254" w14:textId="77777777" w:rsidR="004D62DC" w:rsidRPr="002E77E8" w:rsidRDefault="004D62DC" w:rsidP="004D62DC">
            <w:pPr>
              <w:rPr>
                <w:sz w:val="21"/>
                <w:szCs w:val="21"/>
              </w:rPr>
            </w:pPr>
            <w:r w:rsidRPr="002E77E8">
              <w:rPr>
                <w:rFonts w:hint="eastAsia"/>
                <w:sz w:val="21"/>
                <w:szCs w:val="21"/>
              </w:rPr>
              <w:t>加入稀疏频谱</w:t>
            </w:r>
          </w:p>
        </w:tc>
        <w:tc>
          <w:tcPr>
            <w:tcW w:w="1344" w:type="dxa"/>
          </w:tcPr>
          <w:p w14:paraId="1DED09E1" w14:textId="77777777" w:rsidR="004D62DC" w:rsidRPr="002E77E8" w:rsidRDefault="004D62DC" w:rsidP="004D62DC">
            <w:pPr>
              <w:rPr>
                <w:sz w:val="21"/>
                <w:szCs w:val="21"/>
              </w:rPr>
            </w:pPr>
            <w:r w:rsidRPr="002E77E8">
              <w:rPr>
                <w:sz w:val="21"/>
                <w:szCs w:val="21"/>
              </w:rPr>
              <w:t>23.6681%</w:t>
            </w:r>
          </w:p>
        </w:tc>
        <w:tc>
          <w:tcPr>
            <w:tcW w:w="1541" w:type="dxa"/>
          </w:tcPr>
          <w:p w14:paraId="29A0BA68" w14:textId="77777777" w:rsidR="004D62DC" w:rsidRPr="002E77E8" w:rsidRDefault="004D62DC" w:rsidP="004D62DC">
            <w:pPr>
              <w:rPr>
                <w:sz w:val="21"/>
                <w:szCs w:val="21"/>
              </w:rPr>
            </w:pPr>
            <w:r w:rsidRPr="002E77E8">
              <w:rPr>
                <w:sz w:val="21"/>
                <w:szCs w:val="21"/>
              </w:rPr>
              <w:t>2.0754%</w:t>
            </w:r>
          </w:p>
        </w:tc>
        <w:tc>
          <w:tcPr>
            <w:tcW w:w="2059" w:type="dxa"/>
          </w:tcPr>
          <w:p w14:paraId="161BEE11" w14:textId="77777777" w:rsidR="004D62DC" w:rsidRPr="002E77E8" w:rsidRDefault="004D62DC" w:rsidP="004D62DC">
            <w:pPr>
              <w:rPr>
                <w:sz w:val="21"/>
                <w:szCs w:val="21"/>
              </w:rPr>
            </w:pPr>
            <w:r w:rsidRPr="002E77E8">
              <w:rPr>
                <w:sz w:val="21"/>
                <w:szCs w:val="21"/>
              </w:rPr>
              <w:t>21.6879%</w:t>
            </w:r>
          </w:p>
        </w:tc>
        <w:tc>
          <w:tcPr>
            <w:tcW w:w="2059" w:type="dxa"/>
          </w:tcPr>
          <w:p w14:paraId="4888C430" w14:textId="77777777" w:rsidR="004D62DC" w:rsidRPr="002E77E8" w:rsidRDefault="004D62DC" w:rsidP="004D62DC">
            <w:pPr>
              <w:rPr>
                <w:sz w:val="21"/>
                <w:szCs w:val="21"/>
              </w:rPr>
            </w:pPr>
            <w:r w:rsidRPr="002E77E8">
              <w:rPr>
                <w:sz w:val="21"/>
                <w:szCs w:val="21"/>
              </w:rPr>
              <w:t>1.3673%</w:t>
            </w:r>
          </w:p>
        </w:tc>
      </w:tr>
    </w:tbl>
    <w:p w14:paraId="133CB6C9" w14:textId="77777777" w:rsidR="00044495" w:rsidRDefault="00044495" w:rsidP="00947ECC">
      <w:pPr>
        <w:pStyle w:val="a0"/>
        <w:ind w:left="221" w:firstLineChars="83" w:firstLine="199"/>
      </w:pPr>
    </w:p>
    <w:p w14:paraId="1B3D0733" w14:textId="77777777"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2A22D3">
        <w:fldChar w:fldCharType="begin"/>
      </w:r>
      <w:r w:rsidR="002A22D3">
        <w:instrText xml:space="preserve"> REF _Ref278060339 \h  \* MERGEFORMAT </w:instrText>
      </w:r>
      <w:r w:rsidR="002A22D3">
        <w:fldChar w:fldCharType="separate"/>
      </w:r>
      <w:r w:rsidR="00041A00" w:rsidRPr="000627D9">
        <w:rPr>
          <w:rFonts w:hint="eastAsia"/>
        </w:rPr>
        <w:t>图</w:t>
      </w:r>
      <w:r w:rsidR="00041A00">
        <w:t>35</w:t>
      </w:r>
      <w:r w:rsidR="002A22D3">
        <w:fldChar w:fldCharType="end"/>
      </w:r>
      <w:r w:rsidR="00651B8C">
        <w:rPr>
          <w:rFonts w:hint="eastAsia"/>
        </w:rPr>
        <w:t>是分类误差随迭代次数的变化曲线。</w:t>
      </w:r>
    </w:p>
    <w:p w14:paraId="0F4A02A0" w14:textId="77777777"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2A22D3">
        <w:fldChar w:fldCharType="begin"/>
      </w:r>
      <w:r w:rsidR="002A22D3">
        <w:instrText xml:space="preserve"> REF _Ref278060371 \h \* MERGEFORMAT </w:instrText>
      </w:r>
      <w:r w:rsidR="002A22D3">
        <w:fldChar w:fldCharType="separate"/>
      </w:r>
      <w:r w:rsidR="00041A00" w:rsidRPr="000627D9">
        <w:rPr>
          <w:rFonts w:hint="eastAsia"/>
        </w:rPr>
        <w:t>图</w:t>
      </w:r>
      <w:r w:rsidR="00041A00">
        <w:t>36</w:t>
      </w:r>
      <w:r w:rsidR="002A22D3">
        <w:fldChar w:fldCharType="end"/>
      </w:r>
      <w:r w:rsidR="004B3634">
        <w:rPr>
          <w:rFonts w:hint="eastAsia"/>
        </w:rPr>
        <w:t>是</w:t>
      </w:r>
      <w:r w:rsidR="004B3634" w:rsidRPr="002E77E8">
        <w:rPr>
          <w:rFonts w:hint="eastAsia"/>
          <w:i/>
        </w:rPr>
        <w:t>CNN</w:t>
      </w:r>
      <w:r w:rsidR="004B3634">
        <w:rPr>
          <w:rFonts w:hint="eastAsia"/>
        </w:rPr>
        <w:t>得分类误差岁迭代次数的变化曲线图。</w:t>
      </w:r>
    </w:p>
    <w:p w14:paraId="25537876" w14:textId="77777777" w:rsidR="004B3634" w:rsidRDefault="00DE78CB" w:rsidP="004B3634">
      <w:pPr>
        <w:pStyle w:val="a0"/>
        <w:keepNext/>
        <w:ind w:firstLineChars="0" w:firstLine="0"/>
        <w:jc w:val="center"/>
      </w:pPr>
      <w:r>
        <w:pict w14:anchorId="4FEE3192">
          <v:shape id="_x0000_i1094" type="#_x0000_t75" style="width:453pt;height:262.5pt">
            <v:imagedata r:id="rId92" o:title="10_cnn_fre_comp"/>
          </v:shape>
        </w:pict>
      </w:r>
    </w:p>
    <w:p w14:paraId="0E411386" w14:textId="4BC729A7" w:rsidR="00651B8C" w:rsidRPr="000627D9" w:rsidRDefault="004B3634" w:rsidP="009532F4">
      <w:pPr>
        <w:pStyle w:val="a1"/>
      </w:pPr>
      <w:bookmarkStart w:id="143" w:name="_Ref278060339"/>
      <w:bookmarkStart w:id="144" w:name="_Ref278060333"/>
      <w:bookmarkStart w:id="145" w:name="_Toc278102133"/>
      <w:bookmarkStart w:id="146" w:name="_Toc278390057"/>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35</w:t>
      </w:r>
      <w:r w:rsidR="00C90C03" w:rsidRPr="000627D9">
        <w:fldChar w:fldCharType="end"/>
      </w:r>
      <w:bookmarkEnd w:id="143"/>
      <w:r w:rsidR="000627D9" w:rsidRPr="000627D9">
        <w:rPr>
          <w:rFonts w:hint="eastAsia"/>
        </w:rPr>
        <w:t xml:space="preserve">  </w:t>
      </w:r>
      <w:r w:rsidRPr="000627D9">
        <w:rPr>
          <w:rFonts w:hint="eastAsia"/>
        </w:rPr>
        <w:t>人脸库</w:t>
      </w:r>
      <w:r w:rsidRPr="000627D9">
        <w:rPr>
          <w:rFonts w:hint="eastAsia"/>
        </w:rPr>
        <w:t>10</w:t>
      </w:r>
      <w:r w:rsidRPr="000627D9">
        <w:rPr>
          <w:rFonts w:hint="eastAsia"/>
        </w:rPr>
        <w:t>类人脸</w:t>
      </w:r>
      <w:r w:rsidRPr="000627D9">
        <w:rPr>
          <w:rFonts w:hint="eastAsia"/>
        </w:rPr>
        <w:t>CNN</w:t>
      </w:r>
      <w:r w:rsidRPr="000627D9">
        <w:rPr>
          <w:rFonts w:hint="eastAsia"/>
        </w:rPr>
        <w:t>分类差误差变化曲线</w:t>
      </w:r>
      <w:bookmarkEnd w:id="144"/>
      <w:bookmarkEnd w:id="145"/>
      <w:bookmarkEnd w:id="146"/>
    </w:p>
    <w:p w14:paraId="7196A82F" w14:textId="77777777" w:rsidR="004B3634" w:rsidRDefault="00DE78CB" w:rsidP="004B3634">
      <w:pPr>
        <w:pStyle w:val="a0"/>
        <w:keepNext/>
        <w:ind w:firstLineChars="0"/>
        <w:jc w:val="center"/>
      </w:pPr>
      <w:r>
        <w:lastRenderedPageBreak/>
        <w:pict w14:anchorId="7FF07DFC">
          <v:shape id="_x0000_i1095" type="#_x0000_t75" style="width:297pt;height:223.5pt">
            <v:imagedata r:id="rId93" o:title="faces-29classes_error"/>
          </v:shape>
        </w:pict>
      </w:r>
    </w:p>
    <w:p w14:paraId="3BBF0F3B" w14:textId="36960019" w:rsidR="003708F0" w:rsidRPr="000627D9" w:rsidRDefault="004B3634" w:rsidP="00324AF7">
      <w:pPr>
        <w:pStyle w:val="a1"/>
      </w:pPr>
      <w:bookmarkStart w:id="147" w:name="_Ref278060371"/>
      <w:bookmarkStart w:id="148" w:name="_Toc278102134"/>
      <w:bookmarkStart w:id="149" w:name="_Toc278390058"/>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041A00">
        <w:rPr>
          <w:noProof/>
        </w:rPr>
        <w:t>36</w:t>
      </w:r>
      <w:r w:rsidR="00C90C03" w:rsidRPr="000627D9">
        <w:fldChar w:fldCharType="end"/>
      </w:r>
      <w:bookmarkEnd w:id="147"/>
      <w:r w:rsidR="000627D9" w:rsidRPr="000627D9">
        <w:rPr>
          <w:rFonts w:hint="eastAsia"/>
        </w:rPr>
        <w:t xml:space="preserve">  </w:t>
      </w:r>
      <w:r w:rsidRPr="000627D9">
        <w:rPr>
          <w:rFonts w:hint="eastAsia"/>
        </w:rPr>
        <w:t>火车站</w:t>
      </w:r>
      <w:r w:rsidRPr="000627D9">
        <w:rPr>
          <w:rFonts w:hint="eastAsia"/>
        </w:rPr>
        <w:t>29</w:t>
      </w:r>
      <w:r w:rsidRPr="000627D9">
        <w:rPr>
          <w:rFonts w:hint="eastAsia"/>
        </w:rPr>
        <w:t>类人脸图像</w:t>
      </w:r>
      <w:r w:rsidRPr="000627D9">
        <w:rPr>
          <w:rFonts w:hint="eastAsia"/>
        </w:rPr>
        <w:t>CNN</w:t>
      </w:r>
      <w:r w:rsidRPr="000627D9">
        <w:rPr>
          <w:rFonts w:hint="eastAsia"/>
        </w:rPr>
        <w:t>分类识别误差</w:t>
      </w:r>
      <w:bookmarkEnd w:id="148"/>
      <w:bookmarkEnd w:id="149"/>
    </w:p>
    <w:p w14:paraId="2BB82386" w14:textId="77777777" w:rsidR="00BB288F" w:rsidRPr="000F6BFC" w:rsidRDefault="00BE46EF" w:rsidP="00BE46EF">
      <w:pPr>
        <w:pStyle w:val="2"/>
        <w:spacing w:before="156" w:after="156"/>
      </w:pPr>
      <w:bookmarkStart w:id="150" w:name="_Toc278457910"/>
      <w:r>
        <w:rPr>
          <w:rFonts w:hint="eastAsia"/>
        </w:rPr>
        <w:t>本章小结</w:t>
      </w:r>
      <w:bookmarkEnd w:id="150"/>
    </w:p>
    <w:p w14:paraId="5237A465" w14:textId="77777777" w:rsidR="00627D5B" w:rsidRDefault="003708F0" w:rsidP="00044495">
      <w:pPr>
        <w:pStyle w:val="a0"/>
        <w:ind w:firstLine="480"/>
      </w:pPr>
      <w:r>
        <w:rPr>
          <w:rFonts w:hint="eastAsia"/>
        </w:rPr>
        <w:t>本章通过实验验证了通过第四章设计实现的二维稀疏频谱表达计算方法得到的图像稀疏频谱表达的正确性，</w:t>
      </w:r>
      <w:r w:rsidR="00093B96">
        <w:rPr>
          <w:rFonts w:hint="eastAsia"/>
        </w:rPr>
        <w:t>对比不同大小的各类图像，其峰值信噪比的差异稍大，与源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快速傅里叶变换频谱，使得无论是获取傅里叶频谱还是傅里叶频谱分析变得更为简单高效。最后，在性能上，</w:t>
      </w:r>
      <w:r w:rsidR="00093B96" w:rsidRPr="00A31465">
        <w:rPr>
          <w:rFonts w:hint="eastAsia"/>
          <w:i/>
        </w:rPr>
        <w:t>FFTW</w:t>
      </w:r>
      <w:r w:rsidR="00093B96">
        <w:rPr>
          <w:rFonts w:hint="eastAsia"/>
        </w:rPr>
        <w:t>在图像规模偏小时都具有更好的性能，统计发现，当输入图像的大小达到</w:t>
      </w:r>
      <w:r w:rsidR="00093B96">
        <w:rPr>
          <w:rFonts w:hint="eastAsia"/>
        </w:rPr>
        <w:t>2</w:t>
      </w:r>
      <w:r w:rsidR="00093B96">
        <w:rPr>
          <w:rFonts w:hint="eastAsia"/>
          <w:vertAlign w:val="superscript"/>
        </w:rPr>
        <w:t>24</w:t>
      </w:r>
      <w:r w:rsidR="00093B96">
        <w:rPr>
          <w:rFonts w:hint="eastAsia"/>
        </w:rPr>
        <w:t>，稀疏度为空间信号</w:t>
      </w:r>
      <w:r w:rsidR="00CC314B">
        <w:rPr>
          <w:rFonts w:hint="eastAsia"/>
        </w:rPr>
        <w:t>大小</w:t>
      </w:r>
      <w:r w:rsidR="00093B96">
        <w:rPr>
          <w:rFonts w:hint="eastAsia"/>
        </w:rPr>
        <w:t>的</w:t>
      </w:r>
      <w:r w:rsidR="00CC314B">
        <w:rPr>
          <w:rFonts w:hint="eastAsia"/>
        </w:rPr>
        <w:t>约</w:t>
      </w:r>
      <w:r w:rsidR="00CC314B">
        <w:rPr>
          <w:rFonts w:hint="eastAsia"/>
        </w:rPr>
        <w:t>5%</w:t>
      </w:r>
      <w:r w:rsidR="00CC314B">
        <w:rPr>
          <w:rFonts w:hint="eastAsia"/>
        </w:rPr>
        <w:t>以内或采样行列总数为所有行列的</w:t>
      </w:r>
      <w:r w:rsidR="00CC314B">
        <w:rPr>
          <w:rFonts w:hint="eastAsia"/>
        </w:rPr>
        <w:t>25%</w:t>
      </w:r>
      <w:r w:rsidR="00CC314B">
        <w:rPr>
          <w:rFonts w:hint="eastAsia"/>
        </w:rPr>
        <w:t>以内时，稀疏傅里叶频谱的计算方法由于</w:t>
      </w:r>
      <w:r w:rsidR="00CC314B" w:rsidRPr="00A31465">
        <w:rPr>
          <w:rFonts w:hint="eastAsia"/>
          <w:i/>
        </w:rPr>
        <w:t>FFTW</w:t>
      </w:r>
      <w:r w:rsidR="00CC314B">
        <w:rPr>
          <w:rFonts w:hint="eastAsia"/>
        </w:rPr>
        <w:t>，并随着图像大小的增大，这个比例也随之提高。</w:t>
      </w:r>
    </w:p>
    <w:p w14:paraId="3BAA92EE" w14:textId="77777777" w:rsidR="0002486A" w:rsidRDefault="0002486A" w:rsidP="00044495">
      <w:pPr>
        <w:pStyle w:val="a0"/>
        <w:ind w:firstLine="480"/>
      </w:pPr>
      <w:r>
        <w:rPr>
          <w:rFonts w:hint="eastAsia"/>
        </w:rPr>
        <w:t>最后，本文稀疏频谱表达的方法在实验室两个项目中得到了运用，在实际应用中验证了本文方法的正确性，也验证了二维图像基于稀疏频谱表达的意义和广阔的应用前景。</w:t>
      </w:r>
    </w:p>
    <w:p w14:paraId="19D37EF1" w14:textId="77777777" w:rsidR="00865AD8" w:rsidRDefault="00865AD8" w:rsidP="004B3634">
      <w:pPr>
        <w:pStyle w:val="a0"/>
        <w:ind w:firstLineChars="0" w:firstLine="0"/>
      </w:pPr>
    </w:p>
    <w:p w14:paraId="61B9AC28" w14:textId="77777777" w:rsidR="004B3634" w:rsidRDefault="004B3634" w:rsidP="004B3634">
      <w:pPr>
        <w:pStyle w:val="a0"/>
        <w:ind w:firstLineChars="0" w:firstLine="0"/>
      </w:pPr>
    </w:p>
    <w:p w14:paraId="2B0E54BF" w14:textId="77777777" w:rsidR="004B3634" w:rsidRDefault="004B3634" w:rsidP="004B3634">
      <w:pPr>
        <w:pStyle w:val="a0"/>
        <w:ind w:firstLineChars="0" w:firstLine="0"/>
      </w:pPr>
    </w:p>
    <w:p w14:paraId="01CAE88D" w14:textId="665C64B7" w:rsidR="00553E00" w:rsidRDefault="004765D7" w:rsidP="00CD2396">
      <w:pPr>
        <w:pStyle w:val="1"/>
        <w:numPr>
          <w:ilvl w:val="0"/>
          <w:numId w:val="0"/>
        </w:numPr>
        <w:spacing w:before="156" w:after="156"/>
      </w:pPr>
      <w:bookmarkStart w:id="151" w:name="_Toc278457911"/>
      <w:r>
        <w:rPr>
          <w:rFonts w:hint="eastAsia"/>
        </w:rPr>
        <w:lastRenderedPageBreak/>
        <w:t>总结</w:t>
      </w:r>
      <w:r w:rsidR="00671DA7">
        <w:rPr>
          <w:rFonts w:hint="eastAsia"/>
        </w:rPr>
        <w:t>与展望</w:t>
      </w:r>
      <w:bookmarkEnd w:id="151"/>
    </w:p>
    <w:p w14:paraId="6E29AA78" w14:textId="6048296F" w:rsidR="00096FEF" w:rsidRDefault="00671DA7" w:rsidP="00553E00">
      <w:pPr>
        <w:pStyle w:val="2"/>
        <w:numPr>
          <w:ilvl w:val="0"/>
          <w:numId w:val="0"/>
        </w:numPr>
        <w:spacing w:before="156" w:after="156"/>
      </w:pPr>
      <w:bookmarkStart w:id="152" w:name="_Toc278457912"/>
      <w:r>
        <w:rPr>
          <w:rFonts w:hint="eastAsia"/>
        </w:rPr>
        <w:t>结论</w:t>
      </w:r>
      <w:bookmarkEnd w:id="152"/>
    </w:p>
    <w:p w14:paraId="4F7D9E1A"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2127237D"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7589364B"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2BF4CAD1" w14:textId="77777777" w:rsidR="00A002F1" w:rsidRDefault="00A002F1">
      <w:pPr>
        <w:pStyle w:val="a0"/>
        <w:ind w:firstLine="480"/>
      </w:pPr>
      <w:r>
        <w:rPr>
          <w:rFonts w:hint="eastAsia"/>
        </w:rPr>
        <w:t>综上所述，本文主要概况为以下结论：</w:t>
      </w:r>
    </w:p>
    <w:p w14:paraId="6915793B"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77D8CD4F"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534939B9"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3B3848F2" w14:textId="77777777" w:rsidR="00A002F1" w:rsidRDefault="00671DA7" w:rsidP="00553E00">
      <w:pPr>
        <w:pStyle w:val="2"/>
        <w:numPr>
          <w:ilvl w:val="0"/>
          <w:numId w:val="0"/>
        </w:numPr>
        <w:spacing w:before="156" w:after="156"/>
      </w:pPr>
      <w:bookmarkStart w:id="153" w:name="_Toc278457913"/>
      <w:r>
        <w:rPr>
          <w:rFonts w:hint="eastAsia"/>
        </w:rPr>
        <w:t>展望</w:t>
      </w:r>
      <w:bookmarkEnd w:id="153"/>
    </w:p>
    <w:p w14:paraId="7953447A"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0A76F0FD" w14:textId="1AA32684"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619134CA" w14:textId="40F17E14" w:rsidR="003B6FE2" w:rsidRPr="00BC23B6" w:rsidRDefault="00F342EB" w:rsidP="00BC23B6">
      <w:pPr>
        <w:pStyle w:val="a0"/>
        <w:ind w:firstLineChars="0" w:firstLine="0"/>
        <w:jc w:val="center"/>
        <w:outlineLvl w:val="0"/>
        <w:rPr>
          <w:rFonts w:hint="eastAsia"/>
          <w:b/>
          <w:sz w:val="32"/>
          <w:szCs w:val="32"/>
        </w:rPr>
      </w:pPr>
      <w:r>
        <w:br w:type="page"/>
      </w:r>
      <w:r w:rsidR="00E40E11">
        <w:rPr>
          <w:rFonts w:hint="eastAsia"/>
          <w:b/>
          <w:sz w:val="32"/>
          <w:szCs w:val="32"/>
        </w:rPr>
        <w:lastRenderedPageBreak/>
        <w:t>附录</w:t>
      </w:r>
    </w:p>
    <w:p w14:paraId="434AF94B" w14:textId="6AA6123F" w:rsidR="00F342EB" w:rsidRPr="00E75EAE" w:rsidRDefault="00F342EB" w:rsidP="00F342EB">
      <w:pPr>
        <w:pStyle w:val="a0"/>
        <w:ind w:firstLineChars="0" w:firstLine="0"/>
        <w:jc w:val="left"/>
        <w:rPr>
          <w:rFonts w:hint="eastAsia"/>
          <w:b/>
        </w:rPr>
      </w:pPr>
      <w:r w:rsidRPr="00E75EAE">
        <w:rPr>
          <w:rFonts w:hint="eastAsia"/>
          <w:b/>
        </w:rPr>
        <w:t>二维图像稀疏频谱表达算法伪代码：</w:t>
      </w:r>
    </w:p>
    <w:p w14:paraId="32488C70" w14:textId="10482FF7" w:rsidR="00D37034" w:rsidRDefault="00CE063E" w:rsidP="00CE063E">
      <w:pPr>
        <w:pStyle w:val="a0"/>
        <w:ind w:firstLineChars="0" w:firstLine="0"/>
        <w:jc w:val="left"/>
        <w:rPr>
          <w:rFonts w:hint="eastAsia"/>
        </w:rPr>
      </w:pPr>
      <w:r>
        <w:rPr>
          <w:rFonts w:hint="eastAsia"/>
        </w:rPr>
        <w:t>#1.</w:t>
      </w:r>
      <w:r w:rsidR="00D267E6">
        <w:rPr>
          <w:rFonts w:hint="eastAsia"/>
        </w:rPr>
        <w:t>重要</w:t>
      </w:r>
      <w:r>
        <w:rPr>
          <w:rFonts w:hint="eastAsia"/>
        </w:rPr>
        <w:t>计算变量初始化伪代码</w:t>
      </w:r>
    </w:p>
    <w:p w14:paraId="2440698C" w14:textId="5696BE7C" w:rsidR="00D37034" w:rsidRPr="00292E4F" w:rsidRDefault="00D37034" w:rsidP="00F342EB">
      <w:pPr>
        <w:pStyle w:val="a0"/>
        <w:ind w:firstLineChars="0" w:firstLine="0"/>
        <w:jc w:val="left"/>
        <w:rPr>
          <w:rFonts w:hint="eastAsia"/>
          <w:i/>
        </w:rPr>
      </w:pPr>
      <w:r w:rsidRPr="00292E4F">
        <w:rPr>
          <w:rFonts w:hint="eastAsia"/>
          <w:i/>
        </w:rPr>
        <w:t>InitMatrix(width,height,sampleRow,sampleCol)</w:t>
      </w:r>
    </w:p>
    <w:p w14:paraId="28585C98" w14:textId="77777777" w:rsidR="00D37034" w:rsidRPr="00292E4F" w:rsidRDefault="00D37034" w:rsidP="00F342EB">
      <w:pPr>
        <w:pStyle w:val="a0"/>
        <w:ind w:firstLineChars="0" w:firstLine="0"/>
        <w:jc w:val="left"/>
        <w:rPr>
          <w:rFonts w:hint="eastAsia"/>
          <w:i/>
        </w:rPr>
      </w:pPr>
      <w:r w:rsidRPr="00292E4F">
        <w:rPr>
          <w:rFonts w:hint="eastAsia"/>
          <w:i/>
        </w:rPr>
        <w:t>{</w:t>
      </w:r>
    </w:p>
    <w:p w14:paraId="46F7BE17" w14:textId="5B4A93CE" w:rsidR="00292E4F" w:rsidRPr="00D267E6" w:rsidRDefault="00D37034" w:rsidP="00F342EB">
      <w:pPr>
        <w:pStyle w:val="a0"/>
        <w:ind w:firstLineChars="0" w:firstLine="0"/>
        <w:jc w:val="left"/>
        <w:rPr>
          <w:rFonts w:hint="eastAsia"/>
        </w:rPr>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4E60C80D" w14:textId="113137BD" w:rsidR="00D37034" w:rsidRDefault="00292E4F" w:rsidP="00292E4F">
      <w:pPr>
        <w:pStyle w:val="a0"/>
        <w:ind w:firstLineChars="0" w:firstLine="420"/>
        <w:jc w:val="left"/>
        <w:rPr>
          <w:rFonts w:hint="eastAsia"/>
          <w:i/>
        </w:rPr>
      </w:pPr>
      <w:r>
        <w:rPr>
          <w:i/>
        </w:rPr>
        <w:t>F</w:t>
      </w:r>
      <w:r>
        <w:rPr>
          <w:rFonts w:hint="eastAsia"/>
          <w:i/>
        </w:rPr>
        <w:t>or(i=0;i&lt;</w:t>
      </w:r>
      <w:r w:rsidR="008A6CBA">
        <w:rPr>
          <w:rFonts w:hint="eastAsia"/>
          <w:i/>
        </w:rPr>
        <w:t>sampleCol</w:t>
      </w:r>
      <w:r>
        <w:rPr>
          <w:rFonts w:hint="eastAsia"/>
          <w:i/>
        </w:rPr>
        <w:t>;i++)</w:t>
      </w:r>
    </w:p>
    <w:p w14:paraId="15540592" w14:textId="77777777" w:rsidR="00292E4F" w:rsidRDefault="00292E4F" w:rsidP="00F342EB">
      <w:pPr>
        <w:pStyle w:val="a0"/>
        <w:ind w:firstLineChars="0" w:firstLine="0"/>
        <w:jc w:val="left"/>
        <w:rPr>
          <w:rFonts w:hint="eastAsia"/>
          <w:i/>
        </w:rPr>
      </w:pPr>
      <w:r>
        <w:rPr>
          <w:rFonts w:hint="eastAsia"/>
          <w:i/>
        </w:rPr>
        <w:tab/>
        <w:t>{</w:t>
      </w:r>
    </w:p>
    <w:p w14:paraId="1B961C04" w14:textId="2069FC2B" w:rsidR="00292E4F" w:rsidRDefault="00292E4F" w:rsidP="00292E4F">
      <w:pPr>
        <w:pStyle w:val="a0"/>
        <w:ind w:firstLineChars="0" w:firstLine="420"/>
        <w:jc w:val="left"/>
        <w:rPr>
          <w:rFonts w:hint="eastAsia"/>
          <w:i/>
        </w:rPr>
      </w:pPr>
      <w:r>
        <w:rPr>
          <w:rFonts w:hint="eastAsia"/>
          <w:i/>
        </w:rPr>
        <w:tab/>
      </w:r>
      <w:r>
        <w:rPr>
          <w:i/>
        </w:rPr>
        <w:t>F</w:t>
      </w:r>
      <w:r>
        <w:rPr>
          <w:rFonts w:hint="eastAsia"/>
          <w:i/>
        </w:rPr>
        <w:t>or(</w:t>
      </w:r>
      <w:r w:rsidR="008A6CBA">
        <w:rPr>
          <w:rFonts w:hint="eastAsia"/>
          <w:i/>
        </w:rPr>
        <w:t>j=0;j&lt;sampleCol</w:t>
      </w:r>
      <w:r>
        <w:rPr>
          <w:rFonts w:hint="eastAsia"/>
          <w:i/>
        </w:rPr>
        <w:t>;j++)</w:t>
      </w:r>
    </w:p>
    <w:p w14:paraId="3EAEA1D7" w14:textId="77777777" w:rsidR="00292E4F" w:rsidRDefault="00292E4F" w:rsidP="00292E4F">
      <w:pPr>
        <w:pStyle w:val="a0"/>
        <w:ind w:left="420" w:firstLineChars="0" w:firstLine="420"/>
        <w:jc w:val="left"/>
        <w:rPr>
          <w:rFonts w:hint="eastAsia"/>
          <w:i/>
        </w:rPr>
      </w:pPr>
      <w:r>
        <w:rPr>
          <w:rFonts w:hint="eastAsia"/>
          <w:i/>
        </w:rPr>
        <w:t>{</w:t>
      </w:r>
    </w:p>
    <w:p w14:paraId="6CF5F842" w14:textId="4F9FA72E" w:rsidR="00292E4F" w:rsidRDefault="00292E4F" w:rsidP="00292E4F">
      <w:pPr>
        <w:pStyle w:val="a0"/>
        <w:ind w:left="420" w:firstLineChars="0" w:firstLine="420"/>
        <w:jc w:val="left"/>
        <w:rPr>
          <w:rFonts w:hint="eastAsia"/>
          <w:i/>
        </w:rPr>
      </w:pPr>
      <w:r>
        <w:rPr>
          <w:rFonts w:hint="eastAsia"/>
          <w:i/>
        </w:rPr>
        <w:tab/>
        <w:t>RowMatrix</w:t>
      </w:r>
      <w:r w:rsidR="00044B31">
        <w:rPr>
          <w:rFonts w:hint="eastAsia"/>
          <w:i/>
        </w:rPr>
        <w:t>[</w:t>
      </w:r>
      <w:r>
        <w:rPr>
          <w:rFonts w:hint="eastAsia"/>
          <w:i/>
        </w:rPr>
        <w:t>i</w:t>
      </w:r>
      <w:r w:rsidR="00044B31">
        <w:rPr>
          <w:rFonts w:hint="eastAsia"/>
          <w:i/>
        </w:rPr>
        <w:t>,]</w:t>
      </w:r>
      <w:r>
        <w:rPr>
          <w:rFonts w:hint="eastAsia"/>
          <w:i/>
        </w:rPr>
        <w:t>)</w:t>
      </w:r>
      <w:r w:rsidRPr="00292E4F">
        <w:rPr>
          <w:i/>
        </w:rPr>
        <w:t xml:space="preserve"> &lt;—</w:t>
      </w:r>
      <w:r>
        <w:rPr>
          <w:rFonts w:hint="eastAsia"/>
          <w:i/>
        </w:rPr>
        <w:t>pow(</w:t>
      </w:r>
      <w:r w:rsidR="008A6CBA">
        <w:rPr>
          <w:rFonts w:hint="eastAsia"/>
          <w:i/>
        </w:rPr>
        <w:t>wn1,i*j);</w:t>
      </w:r>
    </w:p>
    <w:p w14:paraId="691A2270" w14:textId="4C83879A" w:rsidR="00292E4F" w:rsidRDefault="00292E4F" w:rsidP="00292E4F">
      <w:pPr>
        <w:pStyle w:val="a0"/>
        <w:ind w:left="420" w:firstLineChars="0" w:firstLine="420"/>
        <w:jc w:val="left"/>
        <w:rPr>
          <w:rFonts w:hint="eastAsia"/>
          <w:i/>
        </w:rPr>
      </w:pPr>
      <w:r>
        <w:rPr>
          <w:rFonts w:hint="eastAsia"/>
          <w:i/>
        </w:rPr>
        <w:t>}</w:t>
      </w:r>
    </w:p>
    <w:p w14:paraId="7AD53BCF" w14:textId="53666DFB" w:rsidR="00292E4F" w:rsidRDefault="00292E4F" w:rsidP="00292E4F">
      <w:pPr>
        <w:pStyle w:val="a0"/>
        <w:ind w:firstLineChars="0" w:firstLine="420"/>
        <w:jc w:val="left"/>
        <w:rPr>
          <w:rFonts w:hint="eastAsia"/>
          <w:i/>
        </w:rPr>
      </w:pPr>
      <w:r>
        <w:rPr>
          <w:rFonts w:hint="eastAsia"/>
          <w:i/>
        </w:rPr>
        <w:t>}</w:t>
      </w:r>
    </w:p>
    <w:p w14:paraId="538EE6B8" w14:textId="161AB916" w:rsidR="00D267E6" w:rsidRPr="00D267E6" w:rsidRDefault="008A6CBA" w:rsidP="00F342EB">
      <w:pPr>
        <w:pStyle w:val="a0"/>
        <w:ind w:firstLineChars="0" w:firstLine="0"/>
        <w:jc w:val="left"/>
        <w:rPr>
          <w:rFonts w:hint="eastAsia"/>
        </w:rPr>
      </w:pPr>
      <w:r>
        <w:rPr>
          <w:rFonts w:hint="eastAsia"/>
          <w:i/>
        </w:rPr>
        <w:tab/>
      </w:r>
      <w:r w:rsidR="00D267E6">
        <w:rPr>
          <w:rFonts w:hint="eastAsia"/>
          <w:i/>
        </w:rPr>
        <w:t>#</w:t>
      </w:r>
      <w:r w:rsidR="00D267E6">
        <w:rPr>
          <w:rFonts w:hint="eastAsia"/>
        </w:rPr>
        <w:t>矩阵求逆</w:t>
      </w:r>
    </w:p>
    <w:p w14:paraId="71E77EE6" w14:textId="5BAE73B9" w:rsidR="00D37034" w:rsidRDefault="00A36464" w:rsidP="00D267E6">
      <w:pPr>
        <w:pStyle w:val="a0"/>
        <w:ind w:firstLineChars="0" w:firstLine="420"/>
        <w:jc w:val="left"/>
        <w:rPr>
          <w:rFonts w:hint="eastAsia"/>
          <w:i/>
        </w:rPr>
      </w:pPr>
      <w:r>
        <w:rPr>
          <w:rFonts w:hint="eastAsia"/>
          <w:i/>
        </w:rPr>
        <w:t xml:space="preserve">RowMatrix </w:t>
      </w:r>
      <w:r w:rsidRPr="00292E4F">
        <w:rPr>
          <w:i/>
        </w:rPr>
        <w:t>&lt;—</w:t>
      </w:r>
      <w:r>
        <w:rPr>
          <w:rFonts w:hint="eastAsia"/>
          <w:i/>
        </w:rPr>
        <w:t xml:space="preserve"> </w:t>
      </w:r>
      <w:r w:rsidR="008A6CBA">
        <w:rPr>
          <w:rFonts w:hint="eastAsia"/>
          <w:i/>
        </w:rPr>
        <w:t>InverseMatrix(RowMatrix);</w:t>
      </w:r>
    </w:p>
    <w:p w14:paraId="21F3B075" w14:textId="336562DF" w:rsidR="008A6CBA" w:rsidRPr="00D267E6" w:rsidRDefault="008A6CBA" w:rsidP="00F342EB">
      <w:pPr>
        <w:pStyle w:val="a0"/>
        <w:ind w:firstLineChars="0" w:firstLine="0"/>
        <w:jc w:val="left"/>
        <w:rPr>
          <w:rFonts w:hint="eastAsia"/>
        </w:rPr>
      </w:pPr>
      <w:r>
        <w:rPr>
          <w:rFonts w:hint="eastAsia"/>
          <w:i/>
        </w:rPr>
        <w:t xml:space="preserve">   </w:t>
      </w: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2540DA0A" w14:textId="192055EF" w:rsidR="008A6CBA" w:rsidRDefault="008A6CBA" w:rsidP="00F342EB">
      <w:pPr>
        <w:pStyle w:val="a0"/>
        <w:ind w:firstLineChars="0" w:firstLine="0"/>
        <w:jc w:val="left"/>
        <w:rPr>
          <w:rFonts w:hint="eastAsia"/>
          <w:i/>
        </w:rPr>
      </w:pPr>
      <w:r>
        <w:rPr>
          <w:rFonts w:hint="eastAsia"/>
          <w:i/>
        </w:rPr>
        <w:tab/>
        <w:t>For(i=0;i&lt;sampleRow;i++)</w:t>
      </w:r>
    </w:p>
    <w:p w14:paraId="44E86B93" w14:textId="77777777" w:rsidR="008A6CBA" w:rsidRDefault="008A6CBA" w:rsidP="00F342EB">
      <w:pPr>
        <w:pStyle w:val="a0"/>
        <w:ind w:firstLineChars="0" w:firstLine="0"/>
        <w:jc w:val="left"/>
        <w:rPr>
          <w:rFonts w:hint="eastAsia"/>
          <w:i/>
        </w:rPr>
      </w:pPr>
      <w:r>
        <w:rPr>
          <w:rFonts w:hint="eastAsia"/>
          <w:i/>
        </w:rPr>
        <w:tab/>
        <w:t>{</w:t>
      </w:r>
    </w:p>
    <w:p w14:paraId="2C15AB84" w14:textId="17B89484" w:rsidR="008A6CBA" w:rsidRDefault="008A6CBA" w:rsidP="00F342EB">
      <w:pPr>
        <w:pStyle w:val="a0"/>
        <w:ind w:firstLineChars="0" w:firstLine="0"/>
        <w:jc w:val="left"/>
        <w:rPr>
          <w:rFonts w:hint="eastAsia"/>
          <w:i/>
        </w:rPr>
      </w:pPr>
      <w:r>
        <w:rPr>
          <w:rFonts w:hint="eastAsia"/>
          <w:i/>
        </w:rPr>
        <w:tab/>
      </w:r>
      <w:r>
        <w:rPr>
          <w:rFonts w:hint="eastAsia"/>
          <w:i/>
        </w:rPr>
        <w:tab/>
      </w:r>
      <w:r>
        <w:rPr>
          <w:i/>
        </w:rPr>
        <w:t>F</w:t>
      </w:r>
      <w:r>
        <w:rPr>
          <w:rFonts w:hint="eastAsia"/>
          <w:i/>
        </w:rPr>
        <w:t>or(j=0;j&lt;sampleRow;j++)</w:t>
      </w:r>
    </w:p>
    <w:p w14:paraId="1B19BC97" w14:textId="77777777" w:rsidR="008A6CBA" w:rsidRDefault="008A6CBA" w:rsidP="008A6CBA">
      <w:pPr>
        <w:pStyle w:val="a0"/>
        <w:ind w:left="420" w:firstLineChars="0" w:firstLine="420"/>
        <w:jc w:val="left"/>
        <w:rPr>
          <w:rFonts w:hint="eastAsia"/>
          <w:i/>
        </w:rPr>
      </w:pPr>
      <w:r>
        <w:rPr>
          <w:rFonts w:hint="eastAsia"/>
          <w:i/>
        </w:rPr>
        <w:t>{</w:t>
      </w:r>
    </w:p>
    <w:p w14:paraId="4258F82D" w14:textId="74371724" w:rsidR="008A6CBA" w:rsidRDefault="008A6CBA" w:rsidP="008A6CBA">
      <w:pPr>
        <w:pStyle w:val="a0"/>
        <w:ind w:left="420" w:firstLineChars="0" w:firstLine="420"/>
        <w:jc w:val="left"/>
        <w:rPr>
          <w:rFonts w:hint="eastAsia"/>
          <w:i/>
        </w:rPr>
      </w:pPr>
      <w:r>
        <w:rPr>
          <w:rFonts w:hint="eastAsia"/>
          <w:i/>
        </w:rPr>
        <w:tab/>
        <w:t>ColMatrix</w:t>
      </w:r>
      <w:r w:rsidR="00044B31">
        <w:rPr>
          <w:rFonts w:hint="eastAsia"/>
          <w:i/>
        </w:rPr>
        <w:t>[</w:t>
      </w:r>
      <w:r>
        <w:rPr>
          <w:rFonts w:hint="eastAsia"/>
          <w:i/>
        </w:rPr>
        <w:t>i</w:t>
      </w:r>
      <w:r w:rsidR="00044B31">
        <w:rPr>
          <w:rFonts w:hint="eastAsia"/>
          <w:i/>
        </w:rPr>
        <w:t>,j]</w:t>
      </w:r>
      <w:r w:rsidRPr="008A6CBA">
        <w:rPr>
          <w:i/>
        </w:rPr>
        <w:t xml:space="preserve"> </w:t>
      </w:r>
      <w:r>
        <w:rPr>
          <w:rFonts w:hint="eastAsia"/>
          <w:i/>
        </w:rPr>
        <w:t xml:space="preserve"> </w:t>
      </w:r>
      <w:r w:rsidRPr="00292E4F">
        <w:rPr>
          <w:i/>
        </w:rPr>
        <w:t>&lt;—</w:t>
      </w:r>
      <w:r>
        <w:rPr>
          <w:rFonts w:hint="eastAsia"/>
          <w:i/>
        </w:rPr>
        <w:t xml:space="preserve"> pow(wn1,i*j);</w:t>
      </w:r>
    </w:p>
    <w:p w14:paraId="28EC990F" w14:textId="4564AD4B" w:rsidR="008A6CBA" w:rsidRDefault="008A6CBA" w:rsidP="008A6CBA">
      <w:pPr>
        <w:pStyle w:val="a0"/>
        <w:ind w:left="420" w:firstLineChars="0" w:firstLine="420"/>
        <w:jc w:val="left"/>
        <w:rPr>
          <w:rFonts w:hint="eastAsia"/>
          <w:i/>
        </w:rPr>
      </w:pPr>
      <w:r>
        <w:rPr>
          <w:rFonts w:hint="eastAsia"/>
          <w:i/>
        </w:rPr>
        <w:t>}</w:t>
      </w:r>
    </w:p>
    <w:p w14:paraId="16B7C6BE" w14:textId="2373C9E9" w:rsidR="008A6CBA" w:rsidRDefault="008A6CBA" w:rsidP="008A6CBA">
      <w:pPr>
        <w:pStyle w:val="a0"/>
        <w:ind w:firstLineChars="0" w:firstLine="420"/>
        <w:jc w:val="left"/>
        <w:rPr>
          <w:rFonts w:hint="eastAsia"/>
          <w:i/>
        </w:rPr>
      </w:pPr>
      <w:r>
        <w:rPr>
          <w:rFonts w:hint="eastAsia"/>
          <w:i/>
        </w:rPr>
        <w:t>}</w:t>
      </w:r>
    </w:p>
    <w:p w14:paraId="1A3B3B4A" w14:textId="7FE67F11" w:rsidR="00D267E6" w:rsidRPr="00D267E6" w:rsidRDefault="00D267E6" w:rsidP="008A6CBA">
      <w:pPr>
        <w:pStyle w:val="a0"/>
        <w:ind w:firstLineChars="0" w:firstLine="420"/>
        <w:jc w:val="left"/>
        <w:rPr>
          <w:rFonts w:hint="eastAsia"/>
        </w:rPr>
      </w:pPr>
      <w:r>
        <w:rPr>
          <w:rFonts w:hint="eastAsia"/>
          <w:i/>
        </w:rPr>
        <w:t>#</w:t>
      </w:r>
      <w:r>
        <w:rPr>
          <w:rFonts w:hint="eastAsia"/>
        </w:rPr>
        <w:t>矩阵求逆</w:t>
      </w:r>
    </w:p>
    <w:p w14:paraId="088D63F4" w14:textId="15F2A834" w:rsidR="008A6CBA" w:rsidRDefault="00A36464" w:rsidP="008A6CBA">
      <w:pPr>
        <w:pStyle w:val="a0"/>
        <w:ind w:firstLineChars="0" w:firstLine="420"/>
        <w:jc w:val="left"/>
        <w:rPr>
          <w:rFonts w:hint="eastAsia"/>
          <w:i/>
        </w:rPr>
      </w:pPr>
      <w:r>
        <w:rPr>
          <w:rFonts w:hint="eastAsia"/>
          <w:i/>
        </w:rPr>
        <w:t xml:space="preserve">ColMatrix </w:t>
      </w:r>
      <w:r w:rsidRPr="00292E4F">
        <w:rPr>
          <w:i/>
        </w:rPr>
        <w:t>&lt;—</w:t>
      </w:r>
      <w:r>
        <w:rPr>
          <w:rFonts w:hint="eastAsia"/>
          <w:i/>
        </w:rPr>
        <w:t xml:space="preserve"> </w:t>
      </w:r>
      <w:r w:rsidR="008A6CBA">
        <w:rPr>
          <w:rFonts w:hint="eastAsia"/>
          <w:i/>
        </w:rPr>
        <w:t>InverseMatrix(ColMatrix);</w:t>
      </w:r>
    </w:p>
    <w:p w14:paraId="3C64C9C2" w14:textId="56A56D33" w:rsidR="00D267E6" w:rsidRPr="00D267E6" w:rsidRDefault="00D267E6" w:rsidP="008A6CBA">
      <w:pPr>
        <w:pStyle w:val="a0"/>
        <w:ind w:firstLineChars="0" w:firstLine="420"/>
        <w:jc w:val="left"/>
        <w:rPr>
          <w:rFonts w:hint="eastAsia"/>
        </w:rPr>
      </w:pPr>
      <w:r>
        <w:rPr>
          <w:rFonts w:hint="eastAsia"/>
          <w:i/>
        </w:rPr>
        <w:t>#</w:t>
      </w:r>
      <w:r>
        <w:rPr>
          <w:rFonts w:hint="eastAsia"/>
        </w:rPr>
        <w:t>计算选择函数序列</w:t>
      </w:r>
    </w:p>
    <w:p w14:paraId="28FD244C" w14:textId="6A9CC2B9" w:rsidR="00CE063E" w:rsidRDefault="00CE063E" w:rsidP="008A6CBA">
      <w:pPr>
        <w:pStyle w:val="a0"/>
        <w:ind w:firstLineChars="0" w:firstLine="420"/>
        <w:jc w:val="left"/>
        <w:rPr>
          <w:rFonts w:hint="eastAsia"/>
          <w:i/>
        </w:rPr>
      </w:pPr>
      <w:r>
        <w:rPr>
          <w:rFonts w:hint="eastAsia"/>
          <w:i/>
        </w:rPr>
        <w:t>Gaus</w:t>
      </w:r>
      <w:r w:rsidR="00D267E6">
        <w:rPr>
          <w:rFonts w:hint="eastAsia"/>
          <w:i/>
        </w:rPr>
        <w:t>s</w:t>
      </w:r>
      <w:r w:rsidR="004B5FF8">
        <w:rPr>
          <w:rFonts w:hint="eastAsia"/>
          <w:i/>
        </w:rPr>
        <w:t xml:space="preserve"> </w:t>
      </w:r>
      <w:r w:rsidRPr="00292E4F">
        <w:rPr>
          <w:i/>
        </w:rPr>
        <w:t>&lt;—</w:t>
      </w:r>
      <w:r>
        <w:rPr>
          <w:rFonts w:hint="eastAsia"/>
          <w:i/>
        </w:rPr>
        <w:t xml:space="preserve"> DiscreteGaussSignal(0,selectDelta);</w:t>
      </w:r>
    </w:p>
    <w:p w14:paraId="6D871BE6" w14:textId="38C75009" w:rsidR="00D267E6" w:rsidRPr="00D267E6" w:rsidRDefault="00D267E6" w:rsidP="008A6CBA">
      <w:pPr>
        <w:pStyle w:val="a0"/>
        <w:ind w:firstLineChars="0" w:firstLine="420"/>
        <w:jc w:val="left"/>
        <w:rPr>
          <w:rFonts w:hint="eastAsia"/>
        </w:rPr>
      </w:pPr>
      <w:r>
        <w:rPr>
          <w:rFonts w:hint="eastAsia"/>
          <w:i/>
        </w:rPr>
        <w:t>#</w:t>
      </w:r>
      <w:r>
        <w:rPr>
          <w:rFonts w:hint="eastAsia"/>
        </w:rPr>
        <w:t>选择函数与矩形函数乘积序列；</w:t>
      </w:r>
    </w:p>
    <w:p w14:paraId="022506C3" w14:textId="1788ABEB" w:rsidR="00CE063E" w:rsidRPr="00292E4F" w:rsidRDefault="00CE063E" w:rsidP="008A6CBA">
      <w:pPr>
        <w:pStyle w:val="a0"/>
        <w:ind w:firstLineChars="0" w:firstLine="420"/>
        <w:jc w:val="left"/>
        <w:rPr>
          <w:rFonts w:hint="eastAsia"/>
          <w:i/>
        </w:rPr>
      </w:pPr>
      <w:r>
        <w:rPr>
          <w:rFonts w:hint="eastAsia"/>
          <w:i/>
        </w:rPr>
        <w:t xml:space="preserve">FilterWindows </w:t>
      </w:r>
      <w:r w:rsidRPr="00292E4F">
        <w:rPr>
          <w:i/>
        </w:rPr>
        <w:t>&lt;—</w:t>
      </w:r>
      <w:r>
        <w:rPr>
          <w:rFonts w:hint="eastAsia"/>
          <w:i/>
        </w:rPr>
        <w:t xml:space="preserve"> Sample(Gauss*Box_signal</w:t>
      </w:r>
      <w:r w:rsidR="00D267E6">
        <w:rPr>
          <w:rFonts w:hint="eastAsia"/>
          <w:i/>
        </w:rPr>
        <w:t>,C</w:t>
      </w:r>
      <w:r>
        <w:rPr>
          <w:rFonts w:hint="eastAsia"/>
          <w:i/>
        </w:rPr>
        <w:t xml:space="preserve">);  </w:t>
      </w:r>
    </w:p>
    <w:p w14:paraId="561DF6ED" w14:textId="60E50E41" w:rsidR="00D37034" w:rsidRDefault="00D37034" w:rsidP="00F342EB">
      <w:pPr>
        <w:pStyle w:val="a0"/>
        <w:ind w:firstLineChars="0" w:firstLine="0"/>
        <w:jc w:val="left"/>
        <w:rPr>
          <w:rFonts w:hint="eastAsia"/>
          <w:i/>
        </w:rPr>
      </w:pPr>
      <w:r w:rsidRPr="00292E4F">
        <w:rPr>
          <w:rFonts w:hint="eastAsia"/>
          <w:i/>
        </w:rPr>
        <w:lastRenderedPageBreak/>
        <w:t>}</w:t>
      </w:r>
    </w:p>
    <w:p w14:paraId="1438CF62" w14:textId="4C6328BD" w:rsidR="004B5FF8" w:rsidRPr="004B5FF8" w:rsidRDefault="004B5FF8" w:rsidP="00F342EB">
      <w:pPr>
        <w:pStyle w:val="a0"/>
        <w:ind w:firstLineChars="0" w:firstLine="0"/>
        <w:jc w:val="left"/>
        <w:rPr>
          <w:rFonts w:hint="eastAsia"/>
        </w:rPr>
      </w:pPr>
      <w:r>
        <w:rPr>
          <w:rFonts w:hint="eastAsia"/>
          <w:i/>
        </w:rPr>
        <w:t>#</w:t>
      </w:r>
      <w:r>
        <w:rPr>
          <w:rFonts w:hint="eastAsia"/>
        </w:rPr>
        <w:t>行采样信号，预处理</w:t>
      </w:r>
      <w:r w:rsidR="000D6B4C">
        <w:rPr>
          <w:rFonts w:hint="eastAsia"/>
        </w:rPr>
        <w:t>并计算一维傅里叶变换</w:t>
      </w:r>
    </w:p>
    <w:p w14:paraId="71382139" w14:textId="2BAC5087" w:rsidR="00D267E6" w:rsidRDefault="002176CD" w:rsidP="00F342EB">
      <w:pPr>
        <w:pStyle w:val="a0"/>
        <w:ind w:firstLineChars="0" w:firstLine="0"/>
        <w:jc w:val="left"/>
        <w:rPr>
          <w:rFonts w:hint="eastAsia"/>
          <w:i/>
        </w:rPr>
      </w:pPr>
      <w:r>
        <w:rPr>
          <w:rFonts w:hint="eastAsia"/>
          <w:i/>
        </w:rPr>
        <w:t>SampleInRow(</w:t>
      </w:r>
      <w:r w:rsidR="00CD2396">
        <w:rPr>
          <w:rFonts w:hint="eastAsia"/>
          <w:i/>
        </w:rPr>
        <w:t>src,width,height,sampleRow)</w:t>
      </w:r>
    </w:p>
    <w:p w14:paraId="0C7AF256" w14:textId="77777777" w:rsidR="00CD2396" w:rsidRDefault="00CD2396" w:rsidP="00F342EB">
      <w:pPr>
        <w:pStyle w:val="a0"/>
        <w:ind w:firstLineChars="0" w:firstLine="0"/>
        <w:jc w:val="left"/>
        <w:rPr>
          <w:rFonts w:hint="eastAsia"/>
          <w:i/>
        </w:rPr>
      </w:pPr>
      <w:r>
        <w:rPr>
          <w:rFonts w:hint="eastAsia"/>
          <w:i/>
        </w:rPr>
        <w:t>{</w:t>
      </w:r>
    </w:p>
    <w:p w14:paraId="174DC143" w14:textId="176EFE97" w:rsidR="004B5FF8" w:rsidRDefault="004B5FF8" w:rsidP="00F342EB">
      <w:pPr>
        <w:pStyle w:val="a0"/>
        <w:ind w:firstLineChars="0" w:firstLine="0"/>
        <w:jc w:val="left"/>
        <w:rPr>
          <w:rFonts w:hint="eastAsia"/>
          <w:i/>
        </w:rPr>
      </w:pPr>
      <w:r>
        <w:rPr>
          <w:rFonts w:hint="eastAsia"/>
          <w:i/>
        </w:rPr>
        <w:tab/>
        <w:t xml:space="preserve">OneRow </w:t>
      </w:r>
      <w:r w:rsidRPr="00292E4F">
        <w:rPr>
          <w:i/>
        </w:rPr>
        <w:t>&lt;—</w:t>
      </w:r>
      <w:r>
        <w:rPr>
          <w:rFonts w:hint="eastAsia"/>
          <w:i/>
        </w:rPr>
        <w:t xml:space="preserve"> Zeros(1,width);</w:t>
      </w:r>
    </w:p>
    <w:p w14:paraId="5CF5BB04" w14:textId="513286E8" w:rsidR="00CD2396" w:rsidRDefault="00CD2396" w:rsidP="00F342EB">
      <w:pPr>
        <w:pStyle w:val="a0"/>
        <w:ind w:firstLineChars="0" w:firstLine="0"/>
        <w:jc w:val="left"/>
        <w:rPr>
          <w:rFonts w:hint="eastAsia"/>
          <w:i/>
        </w:rPr>
      </w:pPr>
      <w:r>
        <w:rPr>
          <w:rFonts w:hint="eastAsia"/>
          <w:i/>
        </w:rPr>
        <w:tab/>
      </w:r>
      <w:r w:rsidR="004B5FF8">
        <w:rPr>
          <w:i/>
        </w:rPr>
        <w:t>F</w:t>
      </w:r>
      <w:r w:rsidR="004B5FF8">
        <w:rPr>
          <w:rFonts w:hint="eastAsia"/>
          <w:i/>
        </w:rPr>
        <w:t>or(i=0;i&lt;sampleRow;i++)</w:t>
      </w:r>
    </w:p>
    <w:p w14:paraId="64B030B3" w14:textId="77777777" w:rsidR="004B5FF8" w:rsidRDefault="004B5FF8" w:rsidP="00F342EB">
      <w:pPr>
        <w:pStyle w:val="a0"/>
        <w:ind w:firstLineChars="0" w:firstLine="0"/>
        <w:jc w:val="left"/>
        <w:rPr>
          <w:rFonts w:hint="eastAsia"/>
          <w:i/>
        </w:rPr>
      </w:pPr>
      <w:r>
        <w:rPr>
          <w:rFonts w:hint="eastAsia"/>
          <w:i/>
        </w:rPr>
        <w:tab/>
        <w:t>{</w:t>
      </w:r>
    </w:p>
    <w:p w14:paraId="510A1E1C" w14:textId="320A52BC" w:rsidR="004B5FF8" w:rsidRDefault="004B5FF8" w:rsidP="00F342EB">
      <w:pPr>
        <w:pStyle w:val="a0"/>
        <w:ind w:firstLineChars="0" w:firstLine="0"/>
        <w:jc w:val="left"/>
        <w:rPr>
          <w:rFonts w:hint="eastAsia"/>
          <w:i/>
        </w:rPr>
      </w:pPr>
      <w:r>
        <w:rPr>
          <w:rFonts w:hint="eastAsia"/>
          <w:i/>
        </w:rPr>
        <w:tab/>
      </w:r>
      <w:r>
        <w:rPr>
          <w:rFonts w:hint="eastAsia"/>
          <w:i/>
        </w:rPr>
        <w:tab/>
        <w:t xml:space="preserve">OneRow </w:t>
      </w:r>
      <w:r w:rsidRPr="00292E4F">
        <w:rPr>
          <w:i/>
        </w:rPr>
        <w:t>&lt;—</w:t>
      </w:r>
      <w:r>
        <w:rPr>
          <w:rFonts w:hint="eastAsia"/>
          <w:i/>
        </w:rPr>
        <w:t xml:space="preserve"> GetSrcByRow(src,i);</w:t>
      </w:r>
    </w:p>
    <w:p w14:paraId="03990F44" w14:textId="59256CF2" w:rsidR="00E75EAE" w:rsidRDefault="00E75EAE" w:rsidP="00F342EB">
      <w:pPr>
        <w:pStyle w:val="a0"/>
        <w:ind w:firstLineChars="0" w:firstLine="0"/>
        <w:jc w:val="left"/>
        <w:rPr>
          <w:rFonts w:hint="eastAsia"/>
          <w:i/>
        </w:rPr>
      </w:pPr>
      <w:r>
        <w:rPr>
          <w:rFonts w:hint="eastAsia"/>
          <w:i/>
        </w:rPr>
        <w:tab/>
      </w:r>
      <w:r>
        <w:rPr>
          <w:rFonts w:hint="eastAsia"/>
          <w:i/>
        </w:rPr>
        <w:tab/>
        <w:t xml:space="preserve">OneRow </w:t>
      </w:r>
      <w:r w:rsidRPr="00292E4F">
        <w:rPr>
          <w:i/>
        </w:rPr>
        <w:t>&lt;—</w:t>
      </w:r>
      <w:r>
        <w:rPr>
          <w:rFonts w:hint="eastAsia"/>
          <w:i/>
        </w:rPr>
        <w:t xml:space="preserve"> Normalization(); </w:t>
      </w:r>
    </w:p>
    <w:p w14:paraId="0B9523DE" w14:textId="3AADF4AF" w:rsidR="004B5FF8" w:rsidRDefault="004B5FF8" w:rsidP="00F342EB">
      <w:pPr>
        <w:pStyle w:val="a0"/>
        <w:ind w:firstLineChars="0" w:firstLine="0"/>
        <w:jc w:val="left"/>
        <w:rPr>
          <w:rFonts w:hint="eastAsia"/>
          <w:i/>
        </w:rPr>
      </w:pPr>
      <w:r>
        <w:rPr>
          <w:rFonts w:hint="eastAsia"/>
          <w:i/>
        </w:rPr>
        <w:tab/>
      </w:r>
      <w:r>
        <w:rPr>
          <w:rFonts w:hint="eastAsia"/>
          <w:i/>
        </w:rPr>
        <w:tab/>
        <w:t xml:space="preserve">FreOneRow </w:t>
      </w:r>
      <w:r w:rsidRPr="00292E4F">
        <w:rPr>
          <w:i/>
        </w:rPr>
        <w:t>&lt;—</w:t>
      </w:r>
      <w:r w:rsidR="001072CE">
        <w:rPr>
          <w:rFonts w:hint="eastAsia"/>
          <w:i/>
        </w:rPr>
        <w:t xml:space="preserve"> FFT</w:t>
      </w:r>
      <w:r>
        <w:rPr>
          <w:rFonts w:hint="eastAsia"/>
          <w:i/>
        </w:rPr>
        <w:t>(OneRow);</w:t>
      </w:r>
    </w:p>
    <w:p w14:paraId="68EE5692" w14:textId="360FAFDD" w:rsidR="00E75EAE" w:rsidRPr="00E75EAE" w:rsidRDefault="00E75EAE" w:rsidP="00F342EB">
      <w:pPr>
        <w:pStyle w:val="a0"/>
        <w:ind w:firstLineChars="0" w:firstLine="0"/>
        <w:jc w:val="left"/>
        <w:rPr>
          <w:rFonts w:hint="eastAsia"/>
        </w:rPr>
      </w:pPr>
      <w:r>
        <w:rPr>
          <w:rFonts w:hint="eastAsia"/>
          <w:i/>
        </w:rPr>
        <w:tab/>
      </w:r>
      <w:r>
        <w:rPr>
          <w:rFonts w:hint="eastAsia"/>
          <w:i/>
        </w:rPr>
        <w:tab/>
        <w:t>#</w:t>
      </w:r>
      <w:r>
        <w:rPr>
          <w:rFonts w:hint="eastAsia"/>
        </w:rPr>
        <w:t>中间频谱指针数组赋值</w:t>
      </w:r>
      <w:r>
        <w:rPr>
          <w:rFonts w:hint="eastAsia"/>
        </w:rPr>
        <w:t>;</w:t>
      </w:r>
    </w:p>
    <w:p w14:paraId="317FCA10" w14:textId="1EC474CE" w:rsidR="004B5FF8" w:rsidRDefault="004B5FF8" w:rsidP="00F342EB">
      <w:pPr>
        <w:pStyle w:val="a0"/>
        <w:ind w:firstLineChars="0" w:firstLine="0"/>
        <w:jc w:val="left"/>
        <w:rPr>
          <w:rFonts w:hint="eastAsia"/>
          <w:i/>
        </w:rPr>
      </w:pPr>
      <w:r>
        <w:rPr>
          <w:rFonts w:hint="eastAsia"/>
          <w:i/>
        </w:rPr>
        <w:tab/>
      </w:r>
      <w:r>
        <w:rPr>
          <w:rFonts w:hint="eastAsia"/>
          <w:i/>
        </w:rPr>
        <w:tab/>
        <w:t xml:space="preserve">RowMiddleFre(i) </w:t>
      </w:r>
      <w:r w:rsidRPr="00292E4F">
        <w:rPr>
          <w:i/>
        </w:rPr>
        <w:t>&lt;—</w:t>
      </w:r>
      <w:r>
        <w:rPr>
          <w:rFonts w:hint="eastAsia"/>
          <w:i/>
        </w:rPr>
        <w:t xml:space="preserve"> FreOneRow;</w:t>
      </w:r>
    </w:p>
    <w:p w14:paraId="6383C53C" w14:textId="564931D8" w:rsidR="004B5FF8" w:rsidRDefault="004B5FF8" w:rsidP="004B5FF8">
      <w:pPr>
        <w:pStyle w:val="a0"/>
        <w:ind w:firstLineChars="0" w:firstLine="420"/>
        <w:jc w:val="left"/>
        <w:rPr>
          <w:rFonts w:hint="eastAsia"/>
          <w:i/>
        </w:rPr>
      </w:pPr>
      <w:r>
        <w:rPr>
          <w:rFonts w:hint="eastAsia"/>
          <w:i/>
        </w:rPr>
        <w:t>}</w:t>
      </w:r>
    </w:p>
    <w:p w14:paraId="78A34C20" w14:textId="63AF73AE" w:rsidR="00CD2396" w:rsidRDefault="00CD2396" w:rsidP="00F342EB">
      <w:pPr>
        <w:pStyle w:val="a0"/>
        <w:ind w:firstLineChars="0" w:firstLine="0"/>
        <w:jc w:val="left"/>
        <w:rPr>
          <w:rFonts w:hint="eastAsia"/>
          <w:i/>
        </w:rPr>
      </w:pPr>
      <w:r>
        <w:rPr>
          <w:rFonts w:hint="eastAsia"/>
          <w:i/>
        </w:rPr>
        <w:t>}</w:t>
      </w:r>
    </w:p>
    <w:p w14:paraId="131EA8F7" w14:textId="769DB217" w:rsidR="000D6B4C" w:rsidRPr="000D6B4C" w:rsidRDefault="000D6B4C" w:rsidP="00F342EB">
      <w:pPr>
        <w:pStyle w:val="a0"/>
        <w:ind w:firstLineChars="0" w:firstLine="0"/>
        <w:jc w:val="left"/>
        <w:rPr>
          <w:rFonts w:hint="eastAsia"/>
        </w:rPr>
      </w:pPr>
      <w:r>
        <w:rPr>
          <w:rFonts w:hint="eastAsia"/>
          <w:i/>
        </w:rPr>
        <w:t>#</w:t>
      </w:r>
      <w:r w:rsidRPr="000D6B4C">
        <w:rPr>
          <w:rFonts w:hint="eastAsia"/>
        </w:rPr>
        <w:t>列采样信号，预处理并计算一维傅里叶变换</w:t>
      </w:r>
    </w:p>
    <w:p w14:paraId="115F7328" w14:textId="619A61F3" w:rsidR="00D267E6" w:rsidRDefault="004B5FF8" w:rsidP="00F342EB">
      <w:pPr>
        <w:pStyle w:val="a0"/>
        <w:ind w:firstLineChars="0" w:firstLine="0"/>
        <w:jc w:val="left"/>
        <w:rPr>
          <w:rFonts w:hint="eastAsia"/>
          <w:i/>
        </w:rPr>
      </w:pPr>
      <w:r>
        <w:rPr>
          <w:rFonts w:hint="eastAsia"/>
          <w:i/>
        </w:rPr>
        <w:t>SampleInCol(src,width,height,sampleCol)</w:t>
      </w:r>
    </w:p>
    <w:p w14:paraId="49F8AA01" w14:textId="77777777" w:rsidR="004B5FF8" w:rsidRDefault="004B5FF8" w:rsidP="00F342EB">
      <w:pPr>
        <w:pStyle w:val="a0"/>
        <w:ind w:firstLineChars="0" w:firstLine="0"/>
        <w:jc w:val="left"/>
        <w:rPr>
          <w:rFonts w:hint="eastAsia"/>
          <w:i/>
        </w:rPr>
      </w:pPr>
      <w:r>
        <w:rPr>
          <w:rFonts w:hint="eastAsia"/>
          <w:i/>
        </w:rPr>
        <w:t>{</w:t>
      </w:r>
    </w:p>
    <w:p w14:paraId="5F2238D1" w14:textId="3C4C1C80" w:rsidR="004B5FF8" w:rsidRDefault="004B5FF8" w:rsidP="00F342EB">
      <w:pPr>
        <w:pStyle w:val="a0"/>
        <w:ind w:firstLineChars="0" w:firstLine="0"/>
        <w:jc w:val="left"/>
        <w:rPr>
          <w:rFonts w:hint="eastAsia"/>
          <w:i/>
        </w:rPr>
      </w:pPr>
      <w:r>
        <w:rPr>
          <w:rFonts w:hint="eastAsia"/>
          <w:i/>
        </w:rPr>
        <w:tab/>
        <w:t xml:space="preserve">OneCol </w:t>
      </w:r>
      <w:r w:rsidRPr="00292E4F">
        <w:rPr>
          <w:i/>
        </w:rPr>
        <w:t>&lt;—</w:t>
      </w:r>
      <w:r>
        <w:rPr>
          <w:rFonts w:hint="eastAsia"/>
          <w:i/>
        </w:rPr>
        <w:t xml:space="preserve"> Zeros(1,height);</w:t>
      </w:r>
    </w:p>
    <w:p w14:paraId="61F9840F" w14:textId="778CE734" w:rsidR="004B5FF8" w:rsidRDefault="004B5FF8" w:rsidP="00F342EB">
      <w:pPr>
        <w:pStyle w:val="a0"/>
        <w:ind w:firstLineChars="0" w:firstLine="0"/>
        <w:jc w:val="left"/>
        <w:rPr>
          <w:rFonts w:hint="eastAsia"/>
          <w:i/>
        </w:rPr>
      </w:pPr>
      <w:r>
        <w:rPr>
          <w:rFonts w:hint="eastAsia"/>
          <w:i/>
        </w:rPr>
        <w:tab/>
        <w:t>For(i=0;i&lt;sampleCol;i++)</w:t>
      </w:r>
    </w:p>
    <w:p w14:paraId="44E9A885" w14:textId="77777777" w:rsidR="004B5FF8" w:rsidRDefault="004B5FF8" w:rsidP="004B5FF8">
      <w:pPr>
        <w:pStyle w:val="a0"/>
        <w:ind w:firstLineChars="0" w:firstLine="420"/>
        <w:jc w:val="left"/>
        <w:rPr>
          <w:rFonts w:hint="eastAsia"/>
          <w:i/>
        </w:rPr>
      </w:pPr>
      <w:r>
        <w:rPr>
          <w:rFonts w:hint="eastAsia"/>
          <w:i/>
        </w:rPr>
        <w:t>{</w:t>
      </w:r>
    </w:p>
    <w:p w14:paraId="48B819BD" w14:textId="1D7F63E1" w:rsidR="004B5FF8" w:rsidRDefault="004B5FF8" w:rsidP="004B5FF8">
      <w:pPr>
        <w:pStyle w:val="a0"/>
        <w:ind w:firstLineChars="0" w:firstLine="420"/>
        <w:jc w:val="left"/>
        <w:rPr>
          <w:rFonts w:hint="eastAsia"/>
          <w:i/>
        </w:rPr>
      </w:pPr>
      <w:r>
        <w:rPr>
          <w:rFonts w:hint="eastAsia"/>
          <w:i/>
        </w:rPr>
        <w:tab/>
        <w:t xml:space="preserve">OneCol </w:t>
      </w:r>
      <w:r w:rsidRPr="00292E4F">
        <w:rPr>
          <w:i/>
        </w:rPr>
        <w:t>&lt;—</w:t>
      </w:r>
      <w:r>
        <w:rPr>
          <w:rFonts w:hint="eastAsia"/>
          <w:i/>
        </w:rPr>
        <w:t xml:space="preserve"> GetSrcByCol(src,i);</w:t>
      </w:r>
    </w:p>
    <w:p w14:paraId="4E66AD67" w14:textId="172B0869" w:rsidR="00E75EAE" w:rsidRDefault="00E75EAE" w:rsidP="004B5FF8">
      <w:pPr>
        <w:pStyle w:val="a0"/>
        <w:ind w:firstLineChars="0" w:firstLine="420"/>
        <w:jc w:val="left"/>
        <w:rPr>
          <w:rFonts w:hint="eastAsia"/>
          <w:i/>
        </w:rPr>
      </w:pPr>
      <w:r>
        <w:rPr>
          <w:rFonts w:hint="eastAsia"/>
          <w:i/>
        </w:rPr>
        <w:tab/>
        <w:t xml:space="preserve">OneRow </w:t>
      </w:r>
      <w:r w:rsidRPr="00292E4F">
        <w:rPr>
          <w:i/>
        </w:rPr>
        <w:t>&lt;—</w:t>
      </w:r>
      <w:r>
        <w:rPr>
          <w:rFonts w:hint="eastAsia"/>
          <w:i/>
        </w:rPr>
        <w:t xml:space="preserve"> Normalization();</w:t>
      </w:r>
    </w:p>
    <w:p w14:paraId="402D1B5C" w14:textId="427A7759" w:rsidR="004B5FF8" w:rsidRDefault="004B5FF8" w:rsidP="004B5FF8">
      <w:pPr>
        <w:pStyle w:val="a0"/>
        <w:ind w:firstLineChars="0" w:firstLine="420"/>
        <w:jc w:val="left"/>
        <w:rPr>
          <w:rFonts w:hint="eastAsia"/>
          <w:i/>
        </w:rPr>
      </w:pPr>
      <w:r>
        <w:rPr>
          <w:rFonts w:hint="eastAsia"/>
          <w:i/>
        </w:rPr>
        <w:tab/>
        <w:t xml:space="preserve">FreOneCol </w:t>
      </w:r>
      <w:r w:rsidRPr="00292E4F">
        <w:rPr>
          <w:i/>
        </w:rPr>
        <w:t>&lt;—</w:t>
      </w:r>
      <w:r w:rsidR="001072CE">
        <w:rPr>
          <w:rFonts w:hint="eastAsia"/>
          <w:i/>
        </w:rPr>
        <w:t xml:space="preserve"> FFT</w:t>
      </w:r>
      <w:r>
        <w:rPr>
          <w:rFonts w:hint="eastAsia"/>
          <w:i/>
        </w:rPr>
        <w:t>(OneCol);</w:t>
      </w:r>
      <w:r w:rsidR="000D6B4C">
        <w:rPr>
          <w:rFonts w:hint="eastAsia"/>
          <w:i/>
        </w:rPr>
        <w:t xml:space="preserve">  </w:t>
      </w:r>
    </w:p>
    <w:p w14:paraId="29F5DB08" w14:textId="5E08E877" w:rsidR="00E75EAE" w:rsidRDefault="00E75EAE" w:rsidP="004B5FF8">
      <w:pPr>
        <w:pStyle w:val="a0"/>
        <w:ind w:firstLineChars="0" w:firstLine="420"/>
        <w:jc w:val="left"/>
        <w:rPr>
          <w:rFonts w:hint="eastAsia"/>
          <w:i/>
        </w:rPr>
      </w:pPr>
      <w:r>
        <w:rPr>
          <w:rFonts w:hint="eastAsia"/>
          <w:i/>
        </w:rPr>
        <w:tab/>
        <w:t>#</w:t>
      </w:r>
      <w:r>
        <w:rPr>
          <w:rFonts w:hint="eastAsia"/>
        </w:rPr>
        <w:t>中间频谱指针数组赋值</w:t>
      </w:r>
      <w:r>
        <w:rPr>
          <w:rFonts w:hint="eastAsia"/>
        </w:rPr>
        <w:t>;</w:t>
      </w:r>
    </w:p>
    <w:p w14:paraId="3598058D" w14:textId="525C5C04" w:rsidR="004B5FF8" w:rsidRDefault="004B5FF8" w:rsidP="004B5FF8">
      <w:pPr>
        <w:pStyle w:val="a0"/>
        <w:ind w:firstLineChars="0" w:firstLine="420"/>
        <w:jc w:val="left"/>
        <w:rPr>
          <w:rFonts w:hint="eastAsia"/>
          <w:i/>
        </w:rPr>
      </w:pPr>
      <w:r>
        <w:rPr>
          <w:rFonts w:hint="eastAsia"/>
          <w:i/>
        </w:rPr>
        <w:tab/>
        <w:t>ColMiddleFre</w:t>
      </w:r>
      <w:r w:rsidR="00DA20A1">
        <w:rPr>
          <w:rFonts w:hint="eastAsia"/>
          <w:i/>
        </w:rPr>
        <w:t xml:space="preserve">(i) </w:t>
      </w:r>
      <w:r w:rsidR="00DA20A1" w:rsidRPr="00292E4F">
        <w:rPr>
          <w:i/>
        </w:rPr>
        <w:t>&lt;—</w:t>
      </w:r>
      <w:r w:rsidR="00DA20A1">
        <w:rPr>
          <w:rFonts w:hint="eastAsia"/>
          <w:i/>
        </w:rPr>
        <w:t xml:space="preserve"> </w:t>
      </w:r>
      <w:r>
        <w:rPr>
          <w:rFonts w:hint="eastAsia"/>
          <w:i/>
        </w:rPr>
        <w:t>FreOneCol;</w:t>
      </w:r>
    </w:p>
    <w:p w14:paraId="3EEA8E8E" w14:textId="6CB9AF5A" w:rsidR="004B5FF8" w:rsidRPr="00301889" w:rsidRDefault="004B5FF8" w:rsidP="00301889">
      <w:pPr>
        <w:pStyle w:val="a0"/>
        <w:ind w:firstLineChars="0" w:firstLine="420"/>
        <w:jc w:val="left"/>
        <w:rPr>
          <w:rFonts w:hint="eastAsia"/>
          <w:i/>
        </w:rPr>
      </w:pPr>
      <w:r>
        <w:rPr>
          <w:rFonts w:hint="eastAsia"/>
          <w:i/>
        </w:rPr>
        <w:t>}</w:t>
      </w:r>
    </w:p>
    <w:p w14:paraId="4E0DD45F" w14:textId="02404B03" w:rsidR="00E75EAE" w:rsidRDefault="00C471A4" w:rsidP="00F342EB">
      <w:pPr>
        <w:pStyle w:val="a0"/>
        <w:ind w:firstLineChars="0" w:firstLine="0"/>
        <w:jc w:val="left"/>
        <w:rPr>
          <w:rFonts w:hint="eastAsia"/>
          <w:i/>
        </w:rPr>
      </w:pPr>
      <w:r>
        <w:rPr>
          <w:rFonts w:hint="eastAsia"/>
          <w:i/>
        </w:rPr>
        <w:t>}</w:t>
      </w:r>
    </w:p>
    <w:p w14:paraId="32B12458" w14:textId="0F487F12" w:rsidR="00BC23B6" w:rsidRDefault="00BC23B6" w:rsidP="00F342EB">
      <w:pPr>
        <w:pStyle w:val="a0"/>
        <w:ind w:firstLineChars="0" w:firstLine="0"/>
        <w:jc w:val="left"/>
        <w:rPr>
          <w:rFonts w:hint="eastAsia"/>
          <w:i/>
        </w:rPr>
      </w:pPr>
      <w:r>
        <w:rPr>
          <w:rFonts w:hint="eastAsia"/>
          <w:i/>
        </w:rPr>
        <w:t>RecoverHighRo</w:t>
      </w:r>
      <w:r w:rsidR="00E75EAE">
        <w:rPr>
          <w:rFonts w:hint="eastAsia"/>
          <w:i/>
        </w:rPr>
        <w:t>wFre(RowMiddleFre,ColMiddleFre,Index</w:t>
      </w:r>
      <w:r>
        <w:rPr>
          <w:rFonts w:hint="eastAsia"/>
          <w:i/>
        </w:rPr>
        <w:t>)</w:t>
      </w:r>
    </w:p>
    <w:p w14:paraId="7E111DBA" w14:textId="77777777" w:rsidR="00BC23B6" w:rsidRDefault="00BC23B6" w:rsidP="00F342EB">
      <w:pPr>
        <w:pStyle w:val="a0"/>
        <w:ind w:firstLineChars="0" w:firstLine="0"/>
        <w:jc w:val="left"/>
        <w:rPr>
          <w:rFonts w:hint="eastAsia"/>
          <w:i/>
        </w:rPr>
      </w:pPr>
      <w:r>
        <w:rPr>
          <w:rFonts w:hint="eastAsia"/>
          <w:i/>
        </w:rPr>
        <w:t>{</w:t>
      </w:r>
    </w:p>
    <w:p w14:paraId="4B74BFFC" w14:textId="2C718C10" w:rsidR="00BC23B6" w:rsidRDefault="00BC23B6" w:rsidP="00F342EB">
      <w:pPr>
        <w:pStyle w:val="a0"/>
        <w:ind w:firstLineChars="0" w:firstLine="0"/>
        <w:jc w:val="left"/>
        <w:rPr>
          <w:rFonts w:hint="eastAsia"/>
          <w:i/>
        </w:rPr>
      </w:pPr>
      <w:r>
        <w:rPr>
          <w:rFonts w:hint="eastAsia"/>
          <w:i/>
        </w:rPr>
        <w:tab/>
      </w:r>
      <w:r w:rsidR="00E75EAE">
        <w:rPr>
          <w:rFonts w:hint="eastAsia"/>
          <w:i/>
        </w:rPr>
        <w:t>VextorXcd  row(</w:t>
      </w:r>
      <w:r w:rsidR="00C31434">
        <w:rPr>
          <w:rFonts w:hint="eastAsia"/>
          <w:i/>
        </w:rPr>
        <w:t>ROW_HIGH</w:t>
      </w:r>
      <w:r w:rsidR="00E75EAE">
        <w:rPr>
          <w:rFonts w:hint="eastAsia"/>
          <w:i/>
        </w:rPr>
        <w:t>);</w:t>
      </w:r>
    </w:p>
    <w:p w14:paraId="42BEA8B8" w14:textId="2FF412F0" w:rsidR="00E75EAE" w:rsidRDefault="00E75EAE" w:rsidP="00F342EB">
      <w:pPr>
        <w:pStyle w:val="a0"/>
        <w:ind w:firstLineChars="0" w:firstLine="0"/>
        <w:jc w:val="left"/>
        <w:rPr>
          <w:rFonts w:hint="eastAsia"/>
          <w:i/>
        </w:rPr>
      </w:pPr>
      <w:r>
        <w:rPr>
          <w:rFonts w:hint="eastAsia"/>
          <w:i/>
        </w:rPr>
        <w:lastRenderedPageBreak/>
        <w:tab/>
        <w:t>For(i=0;i&lt;</w:t>
      </w:r>
      <w:r w:rsidR="00C31434">
        <w:rPr>
          <w:rFonts w:hint="eastAsia"/>
          <w:i/>
        </w:rPr>
        <w:t>ROW_HIGH</w:t>
      </w:r>
      <w:r>
        <w:rPr>
          <w:rFonts w:hint="eastAsia"/>
          <w:i/>
        </w:rPr>
        <w:t>;i++;)</w:t>
      </w:r>
    </w:p>
    <w:p w14:paraId="6723A5ED" w14:textId="77777777" w:rsidR="00E75EAE" w:rsidRDefault="00E75EAE" w:rsidP="00F342EB">
      <w:pPr>
        <w:pStyle w:val="a0"/>
        <w:ind w:firstLineChars="0" w:firstLine="0"/>
        <w:jc w:val="left"/>
        <w:rPr>
          <w:rFonts w:hint="eastAsia"/>
          <w:i/>
        </w:rPr>
      </w:pPr>
      <w:r>
        <w:rPr>
          <w:rFonts w:hint="eastAsia"/>
          <w:i/>
        </w:rPr>
        <w:tab/>
        <w:t>{</w:t>
      </w:r>
    </w:p>
    <w:p w14:paraId="112755CF" w14:textId="3F27FE3A" w:rsidR="00E75EAE" w:rsidRDefault="00E75EAE" w:rsidP="00F342EB">
      <w:pPr>
        <w:pStyle w:val="a0"/>
        <w:ind w:firstLineChars="0" w:firstLine="0"/>
        <w:jc w:val="left"/>
        <w:rPr>
          <w:rFonts w:hint="eastAsia"/>
          <w:i/>
        </w:rPr>
      </w:pPr>
      <w:r>
        <w:rPr>
          <w:rFonts w:hint="eastAsia"/>
          <w:i/>
        </w:rPr>
        <w:tab/>
      </w:r>
      <w:r>
        <w:rPr>
          <w:rFonts w:hint="eastAsia"/>
          <w:i/>
        </w:rPr>
        <w:tab/>
        <w:t>row</w:t>
      </w:r>
      <w:r w:rsidR="00C31434">
        <w:rPr>
          <w:rFonts w:hint="eastAsia"/>
          <w:i/>
        </w:rPr>
        <w:t>[</w:t>
      </w:r>
      <w:r>
        <w:rPr>
          <w:rFonts w:hint="eastAsia"/>
          <w:i/>
        </w:rPr>
        <w:t xml:space="preserve">i </w:t>
      </w:r>
      <w:r w:rsidR="00C31434">
        <w:rPr>
          <w:rFonts w:hint="eastAsia"/>
          <w:i/>
        </w:rPr>
        <w:t>]</w:t>
      </w:r>
      <w:r>
        <w:rPr>
          <w:rFonts w:hint="eastAsia"/>
          <w:i/>
        </w:rPr>
        <w:t xml:space="preserve"> </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14:paraId="11899080" w14:textId="5DA1542E" w:rsidR="00E75EAE" w:rsidRDefault="00E75EAE" w:rsidP="00E75EAE">
      <w:pPr>
        <w:pStyle w:val="a0"/>
        <w:ind w:firstLineChars="0" w:firstLine="420"/>
        <w:jc w:val="left"/>
        <w:rPr>
          <w:rFonts w:hint="eastAsia"/>
          <w:i/>
        </w:rPr>
      </w:pPr>
      <w:r>
        <w:rPr>
          <w:rFonts w:hint="eastAsia"/>
          <w:i/>
        </w:rPr>
        <w:t>}</w:t>
      </w:r>
    </w:p>
    <w:p w14:paraId="3F3BA7EC" w14:textId="25056935" w:rsidR="00A36464" w:rsidRDefault="00A36464" w:rsidP="00E75EAE">
      <w:pPr>
        <w:pStyle w:val="a0"/>
        <w:ind w:firstLineChars="0" w:firstLine="420"/>
        <w:jc w:val="left"/>
        <w:rPr>
          <w:rFonts w:hint="eastAsia"/>
          <w:i/>
        </w:rPr>
      </w:pPr>
      <w:r>
        <w:rPr>
          <w:i/>
        </w:rPr>
        <w:t>r</w:t>
      </w:r>
      <w:r>
        <w:rPr>
          <w:rFonts w:hint="eastAsia"/>
          <w:i/>
        </w:rPr>
        <w:t xml:space="preserve">ow </w:t>
      </w:r>
      <w:r w:rsidRPr="00292E4F">
        <w:rPr>
          <w:i/>
        </w:rPr>
        <w:t>&lt;—</w:t>
      </w:r>
      <w:r>
        <w:rPr>
          <w:rFonts w:hint="eastAsia"/>
          <w:i/>
        </w:rPr>
        <w:t xml:space="preserve"> Convolution(row,FilterWindow);</w:t>
      </w:r>
    </w:p>
    <w:p w14:paraId="2F42C2FE" w14:textId="220BF6A7" w:rsidR="00A36464" w:rsidRPr="00A36464" w:rsidRDefault="00A36464" w:rsidP="00E75EAE">
      <w:pPr>
        <w:pStyle w:val="a0"/>
        <w:ind w:firstLineChars="0" w:firstLine="420"/>
        <w:jc w:val="left"/>
        <w:rPr>
          <w:rFonts w:hint="eastAsia"/>
        </w:rPr>
      </w:pPr>
      <w:r>
        <w:rPr>
          <w:rFonts w:hint="eastAsia"/>
        </w:rPr>
        <w:t>#</w:t>
      </w:r>
      <w:r>
        <w:rPr>
          <w:rFonts w:hint="eastAsia"/>
        </w:rPr>
        <w:t>读取傅系数逆矩阵的常数行常数列。行列下标标准见第四章算法描述；</w:t>
      </w:r>
    </w:p>
    <w:p w14:paraId="3E90B6AA" w14:textId="4A8FDB1E" w:rsidR="001072CE" w:rsidRDefault="00A36464" w:rsidP="00E75EAE">
      <w:pPr>
        <w:pStyle w:val="a0"/>
        <w:ind w:firstLineChars="0" w:firstLine="420"/>
        <w:jc w:val="left"/>
        <w:rPr>
          <w:rFonts w:hint="eastAsia"/>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14:paraId="5792A14C" w14:textId="72A4F83F" w:rsidR="00A36464" w:rsidRDefault="00DA20A1" w:rsidP="00E75EAE">
      <w:pPr>
        <w:pStyle w:val="a0"/>
        <w:ind w:firstLineChars="0" w:firstLine="420"/>
        <w:jc w:val="left"/>
        <w:rPr>
          <w:rFonts w:hint="eastAsia"/>
          <w:i/>
        </w:rPr>
      </w:pPr>
      <w:r>
        <w:rPr>
          <w:rFonts w:hint="eastAsia"/>
          <w:i/>
        </w:rPr>
        <w:t xml:space="preserve">VextorXcd  rowSFre </w:t>
      </w:r>
      <w:r w:rsidRPr="00292E4F">
        <w:rPr>
          <w:i/>
        </w:rPr>
        <w:t>&lt;—</w:t>
      </w:r>
      <w:r>
        <w:rPr>
          <w:rFonts w:hint="eastAsia"/>
          <w:i/>
        </w:rPr>
        <w:t xml:space="preserve"> LittleRowMatrix * row;</w:t>
      </w:r>
      <w:r w:rsidR="00044B31">
        <w:rPr>
          <w:rFonts w:hint="eastAsia"/>
          <w:i/>
        </w:rPr>
        <w:t xml:space="preserve"> </w:t>
      </w:r>
    </w:p>
    <w:p w14:paraId="58F61178" w14:textId="038555A1" w:rsidR="00BC23B6" w:rsidRDefault="00DA20A1" w:rsidP="00F342EB">
      <w:pPr>
        <w:pStyle w:val="a0"/>
        <w:ind w:firstLineChars="0" w:firstLine="0"/>
        <w:jc w:val="left"/>
        <w:rPr>
          <w:rFonts w:hint="eastAsia"/>
          <w:i/>
        </w:rPr>
      </w:pPr>
      <w:r>
        <w:rPr>
          <w:rFonts w:hint="eastAsia"/>
          <w:i/>
        </w:rPr>
        <w:tab/>
        <w:t>w</w:t>
      </w:r>
      <w:r w:rsidR="00044B31">
        <w:rPr>
          <w:rFonts w:hint="eastAsia"/>
          <w:i/>
        </w:rPr>
        <w:t>col</w:t>
      </w:r>
      <w:r>
        <w:rPr>
          <w:rFonts w:hint="eastAsia"/>
          <w:i/>
        </w:rPr>
        <w:t xml:space="preserve"> </w:t>
      </w:r>
      <w:r w:rsidRPr="00292E4F">
        <w:rPr>
          <w:i/>
        </w:rPr>
        <w:t>&lt;—</w:t>
      </w:r>
      <w:r>
        <w:rPr>
          <w:rFonts w:hint="eastAsia"/>
          <w:i/>
        </w:rPr>
        <w:t xml:space="preserve"> conj(cos(2*pi*Index/height+isin(2*pi*Index/height);</w:t>
      </w:r>
    </w:p>
    <w:p w14:paraId="7C7B23D0" w14:textId="6ED4BEB4" w:rsidR="00044B31" w:rsidRPr="00044B31" w:rsidRDefault="00044B31" w:rsidP="00F342EB">
      <w:pPr>
        <w:pStyle w:val="a0"/>
        <w:ind w:firstLineChars="0" w:firstLine="0"/>
        <w:jc w:val="left"/>
        <w:rPr>
          <w:rFonts w:hint="eastAsia"/>
        </w:rPr>
      </w:pPr>
      <w:r>
        <w:rPr>
          <w:rFonts w:hint="eastAsia"/>
          <w:i/>
        </w:rPr>
        <w:tab/>
      </w:r>
      <w:r>
        <w:rPr>
          <w:rFonts w:hint="eastAsia"/>
        </w:rPr>
        <w:t>#</w:t>
      </w:r>
      <w:r>
        <w:rPr>
          <w:rFonts w:hint="eastAsia"/>
        </w:rPr>
        <w:t>更新行采样中间频谱</w:t>
      </w:r>
    </w:p>
    <w:p w14:paraId="3BD8B45E" w14:textId="1BE821B2" w:rsidR="00DA20A1" w:rsidRDefault="00DA20A1" w:rsidP="00F342EB">
      <w:pPr>
        <w:pStyle w:val="a0"/>
        <w:ind w:firstLineChars="0" w:firstLine="0"/>
        <w:jc w:val="left"/>
        <w:rPr>
          <w:rFonts w:hint="eastAsia"/>
          <w:i/>
        </w:rPr>
      </w:pPr>
      <w:r>
        <w:rPr>
          <w:rFonts w:hint="eastAsia"/>
          <w:i/>
        </w:rPr>
        <w:tab/>
        <w:t>For(m=0;m&lt;ROW_HIGH;m++)</w:t>
      </w:r>
    </w:p>
    <w:p w14:paraId="294FC1FB" w14:textId="77777777" w:rsidR="00DA20A1" w:rsidRDefault="00DA20A1" w:rsidP="00F342EB">
      <w:pPr>
        <w:pStyle w:val="a0"/>
        <w:ind w:firstLineChars="0" w:firstLine="0"/>
        <w:jc w:val="left"/>
        <w:rPr>
          <w:rFonts w:hint="eastAsia"/>
          <w:i/>
        </w:rPr>
      </w:pPr>
      <w:r>
        <w:rPr>
          <w:rFonts w:hint="eastAsia"/>
          <w:i/>
        </w:rPr>
        <w:tab/>
        <w:t>{</w:t>
      </w:r>
    </w:p>
    <w:p w14:paraId="44CA79AB" w14:textId="384FEB0E" w:rsidR="00DA20A1" w:rsidRDefault="00DA20A1" w:rsidP="00F342EB">
      <w:pPr>
        <w:pStyle w:val="a0"/>
        <w:ind w:firstLineChars="0" w:firstLine="0"/>
        <w:jc w:val="left"/>
        <w:rPr>
          <w:rFonts w:hint="eastAsia"/>
          <w:i/>
        </w:rPr>
      </w:pPr>
      <w:r>
        <w:rPr>
          <w:rFonts w:hint="eastAsia"/>
          <w:i/>
        </w:rPr>
        <w:tab/>
      </w:r>
      <w:r>
        <w:rPr>
          <w:rFonts w:hint="eastAsia"/>
          <w:i/>
        </w:rPr>
        <w:tab/>
      </w:r>
      <w:r w:rsidR="00E40E11">
        <w:rPr>
          <w:rFonts w:hint="eastAsia"/>
          <w:i/>
        </w:rPr>
        <w:t>SparseFre[Index][</w:t>
      </w:r>
      <w:r w:rsidR="00A77514">
        <w:rPr>
          <w:rFonts w:hint="eastAsia"/>
          <w:i/>
        </w:rPr>
        <w:t>m]=rowSFre[m];</w:t>
      </w:r>
    </w:p>
    <w:p w14:paraId="50171D67" w14:textId="593BFB3A" w:rsidR="00044B31" w:rsidRDefault="00044B31" w:rsidP="00F342EB">
      <w:pPr>
        <w:pStyle w:val="a0"/>
        <w:ind w:firstLineChars="0" w:firstLine="0"/>
        <w:jc w:val="left"/>
        <w:rPr>
          <w:rFonts w:hint="eastAsia"/>
          <w:i/>
        </w:rPr>
      </w:pPr>
      <w:r>
        <w:rPr>
          <w:rFonts w:hint="eastAsia"/>
          <w:i/>
        </w:rPr>
        <w:tab/>
      </w:r>
      <w:r>
        <w:rPr>
          <w:rFonts w:hint="eastAsia"/>
          <w:i/>
        </w:rPr>
        <w:tab/>
      </w:r>
      <w:r>
        <w:rPr>
          <w:i/>
        </w:rPr>
        <w:t>For(n=0;n&lt;</w:t>
      </w:r>
      <w:r>
        <w:rPr>
          <w:rFonts w:hint="eastAsia"/>
          <w:i/>
        </w:rPr>
        <w:t>sampleRow;n++)</w:t>
      </w:r>
    </w:p>
    <w:p w14:paraId="56CD51CC" w14:textId="77777777" w:rsidR="00044B31" w:rsidRDefault="00044B31" w:rsidP="00F342EB">
      <w:pPr>
        <w:pStyle w:val="a0"/>
        <w:ind w:firstLineChars="0" w:firstLine="0"/>
        <w:jc w:val="left"/>
        <w:rPr>
          <w:rFonts w:hint="eastAsia"/>
          <w:i/>
        </w:rPr>
      </w:pPr>
      <w:r>
        <w:rPr>
          <w:rFonts w:hint="eastAsia"/>
          <w:i/>
        </w:rPr>
        <w:tab/>
      </w:r>
      <w:r>
        <w:rPr>
          <w:rFonts w:hint="eastAsia"/>
          <w:i/>
        </w:rPr>
        <w:tab/>
        <w:t>{</w:t>
      </w:r>
    </w:p>
    <w:p w14:paraId="167903D0" w14:textId="11F9F3EA" w:rsidR="00044B31" w:rsidRDefault="00044B31" w:rsidP="00044B31">
      <w:pPr>
        <w:pStyle w:val="a0"/>
        <w:ind w:left="420" w:firstLineChars="0" w:firstLine="420"/>
        <w:jc w:val="left"/>
        <w:rPr>
          <w:rFonts w:hint="eastAsia"/>
          <w:i/>
        </w:rPr>
      </w:pPr>
      <w:r>
        <w:rPr>
          <w:rFonts w:hint="eastAsia"/>
          <w:i/>
        </w:rPr>
        <w:tab/>
      </w:r>
      <w:r>
        <w:rPr>
          <w:i/>
        </w:rPr>
        <w:t>W</w:t>
      </w:r>
      <w:r>
        <w:rPr>
          <w:rFonts w:hint="eastAsia"/>
          <w:i/>
        </w:rPr>
        <w:t xml:space="preserve">update </w:t>
      </w:r>
      <w:r w:rsidRPr="00292E4F">
        <w:rPr>
          <w:i/>
        </w:rPr>
        <w:t>&lt;—</w:t>
      </w:r>
      <w:r>
        <w:rPr>
          <w:rFonts w:hint="eastAsia"/>
          <w:i/>
        </w:rPr>
        <w:t xml:space="preserve"> pow(wcol,n)*rowSFre[m];</w:t>
      </w:r>
    </w:p>
    <w:p w14:paraId="7319D695" w14:textId="3D0F208A" w:rsidR="00044B31" w:rsidRDefault="00044B31" w:rsidP="00044B31">
      <w:pPr>
        <w:pStyle w:val="a0"/>
        <w:ind w:left="420" w:firstLineChars="0" w:firstLine="420"/>
        <w:jc w:val="left"/>
        <w:rPr>
          <w:rFonts w:hint="eastAsia"/>
          <w:i/>
        </w:rPr>
      </w:pPr>
      <w:r>
        <w:rPr>
          <w:rFonts w:hint="eastAsia"/>
          <w:i/>
        </w:rPr>
        <w:tab/>
        <w:t>RowMiddleFre[n][m] -= Wupdate;</w:t>
      </w:r>
    </w:p>
    <w:p w14:paraId="08B9C15E" w14:textId="1DC7D668" w:rsidR="00044B31" w:rsidRDefault="00044B31" w:rsidP="00044B31">
      <w:pPr>
        <w:pStyle w:val="a0"/>
        <w:ind w:left="420" w:firstLineChars="0" w:firstLine="420"/>
        <w:jc w:val="left"/>
        <w:rPr>
          <w:rFonts w:hint="eastAsia"/>
          <w:i/>
        </w:rPr>
      </w:pPr>
      <w:r>
        <w:rPr>
          <w:rFonts w:hint="eastAsia"/>
          <w:i/>
        </w:rPr>
        <w:t>}</w:t>
      </w:r>
    </w:p>
    <w:p w14:paraId="28BAA8BD" w14:textId="73D17034" w:rsidR="00DA20A1" w:rsidRDefault="00DA20A1" w:rsidP="00DA20A1">
      <w:pPr>
        <w:pStyle w:val="a0"/>
        <w:ind w:firstLineChars="0" w:firstLine="420"/>
        <w:jc w:val="left"/>
        <w:rPr>
          <w:rFonts w:hint="eastAsia"/>
          <w:i/>
        </w:rPr>
      </w:pPr>
      <w:r>
        <w:rPr>
          <w:rFonts w:hint="eastAsia"/>
          <w:i/>
        </w:rPr>
        <w:t>}</w:t>
      </w:r>
    </w:p>
    <w:p w14:paraId="08602162" w14:textId="4CE6B1F8" w:rsidR="00044B31" w:rsidRDefault="00044B31" w:rsidP="00DA20A1">
      <w:pPr>
        <w:pStyle w:val="a0"/>
        <w:ind w:firstLineChars="0" w:firstLine="420"/>
        <w:jc w:val="left"/>
        <w:rPr>
          <w:rFonts w:hint="eastAsia"/>
          <w:i/>
        </w:rPr>
      </w:pPr>
      <w:r>
        <w:rPr>
          <w:rFonts w:hint="eastAsia"/>
          <w:i/>
        </w:rPr>
        <w:t>RowBitSet[Index] = 0;</w:t>
      </w:r>
    </w:p>
    <w:p w14:paraId="6C4A6114" w14:textId="3DD488A4" w:rsidR="00044B31" w:rsidRDefault="00BC23B6" w:rsidP="00F342EB">
      <w:pPr>
        <w:pStyle w:val="a0"/>
        <w:ind w:firstLineChars="0" w:firstLine="0"/>
        <w:jc w:val="left"/>
        <w:rPr>
          <w:rFonts w:hint="eastAsia"/>
          <w:i/>
        </w:rPr>
      </w:pPr>
      <w:r>
        <w:rPr>
          <w:rFonts w:hint="eastAsia"/>
          <w:i/>
        </w:rPr>
        <w:t>}</w:t>
      </w:r>
    </w:p>
    <w:p w14:paraId="1D8AC9E1" w14:textId="77777777" w:rsidR="00044B31" w:rsidRDefault="00044B31" w:rsidP="00F342EB">
      <w:pPr>
        <w:pStyle w:val="a0"/>
        <w:ind w:firstLineChars="0" w:firstLine="0"/>
        <w:jc w:val="left"/>
        <w:rPr>
          <w:rFonts w:hint="eastAsia"/>
          <w:i/>
        </w:rPr>
      </w:pPr>
    </w:p>
    <w:p w14:paraId="706F8F75" w14:textId="1524D336" w:rsidR="00044B31" w:rsidRPr="00044B31" w:rsidRDefault="00044B31" w:rsidP="00F342EB">
      <w:pPr>
        <w:pStyle w:val="a0"/>
        <w:ind w:firstLineChars="0" w:firstLine="0"/>
        <w:jc w:val="left"/>
        <w:rPr>
          <w:rFonts w:hint="eastAsia"/>
        </w:rPr>
      </w:pPr>
      <w:r>
        <w:rPr>
          <w:rFonts w:hint="eastAsia"/>
        </w:rPr>
        <w:t>#</w:t>
      </w:r>
      <w:r w:rsidRPr="00044B31">
        <w:rPr>
          <w:rFonts w:hint="eastAsia"/>
        </w:rPr>
        <w:t>逐行计算零散稀疏频谱</w:t>
      </w:r>
    </w:p>
    <w:p w14:paraId="15D18B24" w14:textId="2084F743" w:rsidR="00D267E6" w:rsidRDefault="00301889" w:rsidP="00F342EB">
      <w:pPr>
        <w:pStyle w:val="a0"/>
        <w:ind w:firstLineChars="0" w:firstLine="0"/>
        <w:jc w:val="left"/>
        <w:rPr>
          <w:rFonts w:hint="eastAsia"/>
          <w:i/>
        </w:rPr>
      </w:pPr>
      <w:r>
        <w:rPr>
          <w:rFonts w:hint="eastAsia"/>
          <w:i/>
        </w:rPr>
        <w:t>RecoverByRowIterFst(</w:t>
      </w:r>
      <w:r w:rsidR="00BC23B6">
        <w:rPr>
          <w:rFonts w:hint="eastAsia"/>
          <w:i/>
        </w:rPr>
        <w:t>RowMiddleFre,ColMiddleFre,selectDelta</w:t>
      </w:r>
      <w:r>
        <w:rPr>
          <w:rFonts w:hint="eastAsia"/>
          <w:i/>
        </w:rPr>
        <w:t>)</w:t>
      </w:r>
    </w:p>
    <w:p w14:paraId="4AFC8AC4" w14:textId="77777777" w:rsidR="00301889" w:rsidRDefault="00301889" w:rsidP="00F342EB">
      <w:pPr>
        <w:pStyle w:val="a0"/>
        <w:ind w:firstLineChars="0" w:firstLine="0"/>
        <w:jc w:val="left"/>
        <w:rPr>
          <w:rFonts w:hint="eastAsia"/>
          <w:i/>
        </w:rPr>
      </w:pPr>
      <w:r>
        <w:rPr>
          <w:rFonts w:hint="eastAsia"/>
          <w:i/>
        </w:rPr>
        <w:t>{</w:t>
      </w:r>
    </w:p>
    <w:p w14:paraId="05814C9F" w14:textId="2967932E" w:rsidR="00301889" w:rsidRDefault="00301889" w:rsidP="00F342EB">
      <w:pPr>
        <w:pStyle w:val="a0"/>
        <w:ind w:firstLineChars="0" w:firstLine="0"/>
        <w:jc w:val="left"/>
        <w:rPr>
          <w:rFonts w:hint="eastAsia"/>
          <w:i/>
        </w:rPr>
      </w:pPr>
      <w:r>
        <w:rPr>
          <w:rFonts w:hint="eastAsia"/>
          <w:i/>
        </w:rPr>
        <w:tab/>
      </w:r>
      <w:r>
        <w:rPr>
          <w:i/>
        </w:rPr>
        <w:t>F</w:t>
      </w:r>
      <w:r>
        <w:rPr>
          <w:rFonts w:hint="eastAsia"/>
          <w:i/>
        </w:rPr>
        <w:t>or(i=0;i&lt;height;i++)</w:t>
      </w:r>
    </w:p>
    <w:p w14:paraId="03E3005A" w14:textId="77777777" w:rsidR="00301889" w:rsidRDefault="00301889" w:rsidP="00301889">
      <w:pPr>
        <w:pStyle w:val="a0"/>
        <w:ind w:firstLineChars="0" w:firstLine="420"/>
        <w:jc w:val="left"/>
        <w:rPr>
          <w:rFonts w:hint="eastAsia"/>
          <w:i/>
        </w:rPr>
      </w:pPr>
      <w:r>
        <w:rPr>
          <w:rFonts w:hint="eastAsia"/>
          <w:i/>
        </w:rPr>
        <w:t>{</w:t>
      </w:r>
    </w:p>
    <w:p w14:paraId="35552AB8" w14:textId="179CB0E1" w:rsidR="002F3B86" w:rsidRPr="002F3B86" w:rsidRDefault="005863AC" w:rsidP="00301889">
      <w:pPr>
        <w:pStyle w:val="a0"/>
        <w:ind w:firstLineChars="0" w:firstLine="420"/>
        <w:jc w:val="left"/>
        <w:rPr>
          <w:rFonts w:hint="eastAsia"/>
        </w:rPr>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14:paraId="78C432BE" w14:textId="1F54974F" w:rsidR="00301889" w:rsidRDefault="005863AC" w:rsidP="002F3B86">
      <w:pPr>
        <w:pStyle w:val="a0"/>
        <w:ind w:left="420" w:firstLineChars="0" w:firstLine="420"/>
        <w:jc w:val="left"/>
        <w:rPr>
          <w:rFonts w:hint="eastAsia"/>
          <w:i/>
        </w:rPr>
      </w:pPr>
      <w:r>
        <w:rPr>
          <w:i/>
        </w:rPr>
        <w:t>I</w:t>
      </w:r>
      <w:r>
        <w:rPr>
          <w:rFonts w:hint="eastAsia"/>
          <w:i/>
        </w:rPr>
        <w:t>f (GetGaussByRow(seletDelta,i) == True)</w:t>
      </w:r>
    </w:p>
    <w:p w14:paraId="6E5E834E" w14:textId="77777777" w:rsidR="005863AC" w:rsidRDefault="005863AC" w:rsidP="00301889">
      <w:pPr>
        <w:pStyle w:val="a0"/>
        <w:ind w:firstLineChars="0" w:firstLine="420"/>
        <w:jc w:val="left"/>
        <w:rPr>
          <w:rFonts w:hint="eastAsia"/>
          <w:i/>
        </w:rPr>
      </w:pPr>
      <w:r>
        <w:rPr>
          <w:rFonts w:hint="eastAsia"/>
          <w:i/>
        </w:rPr>
        <w:tab/>
        <w:t>{</w:t>
      </w:r>
    </w:p>
    <w:p w14:paraId="44F51B0B" w14:textId="16CE5658" w:rsidR="005863AC" w:rsidRDefault="005863AC" w:rsidP="00301889">
      <w:pPr>
        <w:pStyle w:val="a0"/>
        <w:ind w:firstLineChars="0" w:firstLine="420"/>
        <w:jc w:val="left"/>
        <w:rPr>
          <w:rFonts w:hint="eastAsia"/>
          <w:i/>
        </w:rPr>
      </w:pPr>
      <w:r>
        <w:rPr>
          <w:rFonts w:hint="eastAsia"/>
          <w:i/>
        </w:rPr>
        <w:lastRenderedPageBreak/>
        <w:tab/>
      </w:r>
      <w:r>
        <w:rPr>
          <w:rFonts w:hint="eastAsia"/>
          <w:i/>
        </w:rPr>
        <w:tab/>
      </w:r>
      <w:r w:rsidR="002F3B86">
        <w:rPr>
          <w:rFonts w:hint="eastAsia"/>
          <w:i/>
        </w:rPr>
        <w:t>RecoverHighRowFre(</w:t>
      </w:r>
      <w:r w:rsidR="00BC23B6">
        <w:rPr>
          <w:rFonts w:hint="eastAsia"/>
          <w:i/>
        </w:rPr>
        <w:t>RowMiddleFre,ColMiddleFre,i</w:t>
      </w:r>
      <w:r w:rsidR="002F3B86">
        <w:rPr>
          <w:rFonts w:hint="eastAsia"/>
          <w:i/>
        </w:rPr>
        <w:t>);</w:t>
      </w:r>
    </w:p>
    <w:p w14:paraId="360E360C" w14:textId="3AE02B97" w:rsidR="005863AC" w:rsidRDefault="005863AC" w:rsidP="005863AC">
      <w:pPr>
        <w:pStyle w:val="a0"/>
        <w:ind w:left="420" w:firstLineChars="0" w:firstLine="420"/>
        <w:jc w:val="left"/>
        <w:rPr>
          <w:rFonts w:hint="eastAsia"/>
          <w:i/>
        </w:rPr>
      </w:pPr>
      <w:r>
        <w:rPr>
          <w:rFonts w:hint="eastAsia"/>
          <w:i/>
        </w:rPr>
        <w:t>}</w:t>
      </w:r>
    </w:p>
    <w:p w14:paraId="6A1B03A4" w14:textId="369121A3" w:rsidR="00301889" w:rsidRDefault="00301889" w:rsidP="00301889">
      <w:pPr>
        <w:pStyle w:val="a0"/>
        <w:ind w:firstLineChars="0" w:firstLine="420"/>
        <w:jc w:val="left"/>
        <w:rPr>
          <w:rFonts w:hint="eastAsia"/>
          <w:i/>
        </w:rPr>
      </w:pPr>
      <w:r>
        <w:rPr>
          <w:rFonts w:hint="eastAsia"/>
          <w:i/>
        </w:rPr>
        <w:t>}</w:t>
      </w:r>
    </w:p>
    <w:p w14:paraId="7BCE967D" w14:textId="6CF94F26" w:rsidR="00C31434" w:rsidRDefault="00E40E11" w:rsidP="00F342EB">
      <w:pPr>
        <w:pStyle w:val="a0"/>
        <w:ind w:firstLineChars="0" w:firstLine="0"/>
        <w:jc w:val="left"/>
        <w:rPr>
          <w:rFonts w:hint="eastAsia"/>
          <w:i/>
        </w:rPr>
      </w:pPr>
      <w:r>
        <w:rPr>
          <w:rFonts w:hint="eastAsia"/>
          <w:i/>
        </w:rPr>
        <w:t>}</w:t>
      </w:r>
    </w:p>
    <w:p w14:paraId="3F70418E" w14:textId="304CA0D0" w:rsidR="00C31434" w:rsidRDefault="00C31434" w:rsidP="00F342EB">
      <w:pPr>
        <w:pStyle w:val="a0"/>
        <w:ind w:firstLineChars="0" w:firstLine="0"/>
        <w:jc w:val="left"/>
        <w:rPr>
          <w:rFonts w:hint="eastAsia"/>
          <w:i/>
        </w:rPr>
      </w:pPr>
      <w:r>
        <w:rPr>
          <w:rFonts w:hint="eastAsia"/>
          <w:i/>
        </w:rPr>
        <w:t>RecoverHighColFre(RowMiddleFre,ColMiddleFre,Index)</w:t>
      </w:r>
    </w:p>
    <w:p w14:paraId="0E270031" w14:textId="77777777" w:rsidR="00C31434" w:rsidRDefault="00C31434" w:rsidP="00F342EB">
      <w:pPr>
        <w:pStyle w:val="a0"/>
        <w:ind w:firstLineChars="0" w:firstLine="0"/>
        <w:jc w:val="left"/>
        <w:rPr>
          <w:rFonts w:hint="eastAsia"/>
          <w:i/>
        </w:rPr>
      </w:pPr>
      <w:r>
        <w:rPr>
          <w:rFonts w:hint="eastAsia"/>
          <w:i/>
        </w:rPr>
        <w:t>{</w:t>
      </w:r>
    </w:p>
    <w:p w14:paraId="56270BDB" w14:textId="5A21F0CC" w:rsidR="00C31434" w:rsidRDefault="00C31434" w:rsidP="00F342EB">
      <w:pPr>
        <w:pStyle w:val="a0"/>
        <w:ind w:firstLineChars="0" w:firstLine="0"/>
        <w:jc w:val="left"/>
        <w:rPr>
          <w:rFonts w:hint="eastAsia"/>
          <w:i/>
        </w:rPr>
      </w:pPr>
      <w:r>
        <w:rPr>
          <w:rFonts w:hint="eastAsia"/>
          <w:i/>
        </w:rPr>
        <w:tab/>
        <w:t>VectorXd  col(COL_WID);</w:t>
      </w:r>
    </w:p>
    <w:p w14:paraId="129786FA" w14:textId="43658C93" w:rsidR="00C31434" w:rsidRDefault="00C31434" w:rsidP="00F342EB">
      <w:pPr>
        <w:pStyle w:val="a0"/>
        <w:ind w:firstLineChars="0" w:firstLine="0"/>
        <w:jc w:val="left"/>
        <w:rPr>
          <w:i/>
        </w:rPr>
      </w:pPr>
      <w:r>
        <w:rPr>
          <w:rFonts w:hint="eastAsia"/>
          <w:i/>
        </w:rPr>
        <w:tab/>
      </w:r>
      <w:r>
        <w:rPr>
          <w:i/>
        </w:rPr>
        <w:t>F</w:t>
      </w:r>
      <w:r>
        <w:rPr>
          <w:rFonts w:hint="eastAsia"/>
          <w:i/>
        </w:rPr>
        <w:t>or(</w:t>
      </w:r>
      <w:r>
        <w:rPr>
          <w:i/>
        </w:rPr>
        <w:t>i=0;i&lt;</w:t>
      </w:r>
      <w:r>
        <w:rPr>
          <w:rFonts w:hint="eastAsia"/>
          <w:i/>
        </w:rPr>
        <w:t>COL_WID</w:t>
      </w:r>
      <w:r>
        <w:rPr>
          <w:i/>
        </w:rPr>
        <w:t>;i++)</w:t>
      </w:r>
    </w:p>
    <w:p w14:paraId="22ECB844" w14:textId="77777777" w:rsidR="00C31434" w:rsidRDefault="00C31434" w:rsidP="00F342EB">
      <w:pPr>
        <w:pStyle w:val="a0"/>
        <w:ind w:firstLineChars="0" w:firstLine="0"/>
        <w:jc w:val="left"/>
        <w:rPr>
          <w:rFonts w:hint="eastAsia"/>
          <w:i/>
        </w:rPr>
      </w:pPr>
      <w:r>
        <w:rPr>
          <w:rFonts w:hint="eastAsia"/>
          <w:i/>
        </w:rPr>
        <w:tab/>
        <w:t>{</w:t>
      </w:r>
    </w:p>
    <w:p w14:paraId="525266F7" w14:textId="0A3544CC" w:rsidR="00C31434" w:rsidRDefault="00C31434" w:rsidP="00C31434">
      <w:pPr>
        <w:pStyle w:val="a0"/>
        <w:ind w:firstLineChars="0" w:firstLine="420"/>
        <w:jc w:val="left"/>
        <w:rPr>
          <w:rFonts w:hint="eastAsia"/>
          <w:i/>
        </w:rPr>
      </w:pPr>
      <w:r>
        <w:rPr>
          <w:rFonts w:hint="eastAsia"/>
          <w:i/>
        </w:rPr>
        <w:tab/>
        <w:t>col[i]</w:t>
      </w:r>
      <w:r w:rsidRPr="00C31434">
        <w:rPr>
          <w:i/>
        </w:rPr>
        <w:t xml:space="preserve"> </w:t>
      </w:r>
      <w:r w:rsidRPr="00292E4F">
        <w:rPr>
          <w:i/>
        </w:rPr>
        <w:t>&lt;—</w:t>
      </w:r>
      <w:r>
        <w:rPr>
          <w:rFonts w:hint="eastAsia"/>
          <w:i/>
        </w:rPr>
        <w:t xml:space="preserve"> RowMiddleFre[i][Index]</w:t>
      </w:r>
      <w:r w:rsidR="00803DF5" w:rsidRPr="00803DF5">
        <w:rPr>
          <w:i/>
        </w:rPr>
        <w:t xml:space="preserve"> </w:t>
      </w:r>
      <w:r w:rsidR="00803DF5">
        <w:rPr>
          <w:i/>
        </w:rPr>
        <w:t>;</w:t>
      </w:r>
    </w:p>
    <w:p w14:paraId="488BD704" w14:textId="6E65CC10" w:rsidR="00C31434" w:rsidRDefault="00C31434" w:rsidP="00C31434">
      <w:pPr>
        <w:pStyle w:val="a0"/>
        <w:ind w:left="420" w:firstLineChars="0" w:firstLine="0"/>
        <w:jc w:val="left"/>
        <w:rPr>
          <w:rFonts w:hint="eastAsia"/>
          <w:i/>
        </w:rPr>
      </w:pPr>
      <w:r>
        <w:rPr>
          <w:rFonts w:hint="eastAsia"/>
          <w:i/>
        </w:rPr>
        <w:t>}</w:t>
      </w:r>
    </w:p>
    <w:p w14:paraId="11BD6362" w14:textId="77777777" w:rsidR="00803DF5" w:rsidRDefault="00803DF5" w:rsidP="00803DF5">
      <w:pPr>
        <w:pStyle w:val="a0"/>
        <w:ind w:firstLineChars="150" w:firstLine="360"/>
        <w:jc w:val="left"/>
        <w:rPr>
          <w:rFonts w:hint="eastAsia"/>
          <w:i/>
        </w:rPr>
      </w:pPr>
      <w:r>
        <w:rPr>
          <w:rFonts w:hint="eastAsia"/>
          <w:i/>
        </w:rPr>
        <w:t>col</w:t>
      </w:r>
      <w:r w:rsidRPr="00292E4F">
        <w:rPr>
          <w:i/>
        </w:rPr>
        <w:t>&lt;—</w:t>
      </w:r>
      <w:r>
        <w:rPr>
          <w:rFonts w:hint="eastAsia"/>
          <w:i/>
        </w:rPr>
        <w:t xml:space="preserve"> Convolution(col,FilterWindow);</w:t>
      </w:r>
    </w:p>
    <w:p w14:paraId="299A61B9" w14:textId="77777777" w:rsidR="00803DF5" w:rsidRDefault="00803DF5" w:rsidP="00803DF5">
      <w:pPr>
        <w:pStyle w:val="a0"/>
        <w:ind w:firstLineChars="150" w:firstLine="360"/>
        <w:jc w:val="left"/>
        <w:rPr>
          <w:rFonts w:hint="eastAsia"/>
          <w:i/>
        </w:rPr>
      </w:pPr>
      <w:r>
        <w:rPr>
          <w:rFonts w:hint="eastAsia"/>
          <w:i/>
        </w:rPr>
        <w:t xml:space="preserve">LittleColMatrix </w:t>
      </w:r>
      <w:r w:rsidRPr="00292E4F">
        <w:rPr>
          <w:i/>
        </w:rPr>
        <w:t>&lt;—</w:t>
      </w:r>
      <w:r>
        <w:rPr>
          <w:rFonts w:hint="eastAsia"/>
          <w:i/>
        </w:rPr>
        <w:t xml:space="preserve"> ColMatrix(COL_WID,COL_WID);</w:t>
      </w:r>
    </w:p>
    <w:p w14:paraId="22A3B5C0" w14:textId="3B7492AC" w:rsidR="00803DF5" w:rsidRDefault="00803DF5" w:rsidP="00803DF5">
      <w:pPr>
        <w:pStyle w:val="a0"/>
        <w:ind w:firstLineChars="150" w:firstLine="360"/>
        <w:jc w:val="left"/>
        <w:rPr>
          <w:rFonts w:hint="eastAsia"/>
          <w:i/>
        </w:rPr>
      </w:pPr>
      <w:r>
        <w:rPr>
          <w:rFonts w:hint="eastAsia"/>
          <w:i/>
        </w:rPr>
        <w:t xml:space="preserve">VextorXcd  colSFre </w:t>
      </w:r>
      <w:r w:rsidRPr="00292E4F">
        <w:rPr>
          <w:i/>
        </w:rPr>
        <w:t>&lt;—</w:t>
      </w:r>
      <w:r>
        <w:rPr>
          <w:rFonts w:hint="eastAsia"/>
          <w:i/>
        </w:rPr>
        <w:t xml:space="preserve"> LittleColMatrix * col;</w:t>
      </w:r>
    </w:p>
    <w:p w14:paraId="7D803B6C" w14:textId="0B2D2B13" w:rsidR="00803DF5" w:rsidRDefault="00803DF5" w:rsidP="00803DF5">
      <w:pPr>
        <w:pStyle w:val="a0"/>
        <w:ind w:firstLineChars="150" w:firstLine="360"/>
        <w:jc w:val="left"/>
        <w:rPr>
          <w:rFonts w:hint="eastAsia"/>
          <w:i/>
        </w:rPr>
      </w:pPr>
      <w:r>
        <w:rPr>
          <w:rFonts w:hint="eastAsia"/>
          <w:i/>
        </w:rPr>
        <w:t xml:space="preserve">wrow </w:t>
      </w:r>
      <w:r w:rsidRPr="00292E4F">
        <w:rPr>
          <w:i/>
        </w:rPr>
        <w:t>&lt;—</w:t>
      </w:r>
      <w:r>
        <w:rPr>
          <w:rFonts w:hint="eastAsia"/>
          <w:i/>
        </w:rPr>
        <w:t xml:space="preserve"> conj(cos(2*pi*Index/width),isin(2*pi*Index/width));</w:t>
      </w:r>
    </w:p>
    <w:p w14:paraId="7661671B" w14:textId="3750EF0C" w:rsidR="00803DF5" w:rsidRDefault="00803DF5" w:rsidP="00C31434">
      <w:pPr>
        <w:pStyle w:val="a0"/>
        <w:ind w:left="420" w:firstLineChars="0" w:firstLine="0"/>
        <w:jc w:val="left"/>
        <w:rPr>
          <w:rFonts w:hint="eastAsia"/>
          <w:i/>
        </w:rPr>
      </w:pPr>
      <w:r>
        <w:rPr>
          <w:rFonts w:hint="eastAsia"/>
          <w:i/>
        </w:rPr>
        <w:t>For(m=0;m&lt;COL_WID;m++)</w:t>
      </w:r>
    </w:p>
    <w:p w14:paraId="1C0F2AF1" w14:textId="77777777" w:rsidR="00803DF5" w:rsidRDefault="00803DF5" w:rsidP="00C31434">
      <w:pPr>
        <w:pStyle w:val="a0"/>
        <w:ind w:left="420" w:firstLineChars="0" w:firstLine="0"/>
        <w:jc w:val="left"/>
        <w:rPr>
          <w:rFonts w:hint="eastAsia"/>
          <w:i/>
        </w:rPr>
      </w:pPr>
      <w:r>
        <w:rPr>
          <w:rFonts w:hint="eastAsia"/>
          <w:i/>
        </w:rPr>
        <w:t>{</w:t>
      </w:r>
    </w:p>
    <w:p w14:paraId="4F2C1200" w14:textId="5D71CD6B" w:rsidR="00803DF5" w:rsidRDefault="00803DF5" w:rsidP="00C31434">
      <w:pPr>
        <w:pStyle w:val="a0"/>
        <w:ind w:left="420" w:firstLineChars="0" w:firstLine="0"/>
        <w:jc w:val="left"/>
        <w:rPr>
          <w:rFonts w:hint="eastAsia"/>
          <w:i/>
        </w:rPr>
      </w:pPr>
      <w:r>
        <w:rPr>
          <w:rFonts w:hint="eastAsia"/>
          <w:i/>
        </w:rPr>
        <w:tab/>
        <w:t>SparseFre[m][Index] = colSFre[m];</w:t>
      </w:r>
    </w:p>
    <w:p w14:paraId="26DD3C42" w14:textId="77777777" w:rsidR="00E40E11" w:rsidRDefault="00803DF5" w:rsidP="00C31434">
      <w:pPr>
        <w:pStyle w:val="a0"/>
        <w:ind w:left="420" w:firstLineChars="0" w:firstLine="0"/>
        <w:jc w:val="left"/>
        <w:rPr>
          <w:rFonts w:hint="eastAsia"/>
          <w:i/>
        </w:rPr>
      </w:pPr>
      <w:r>
        <w:rPr>
          <w:rFonts w:hint="eastAsia"/>
          <w:i/>
        </w:rPr>
        <w:tab/>
      </w:r>
      <w:r>
        <w:rPr>
          <w:i/>
        </w:rPr>
        <w:t>F</w:t>
      </w:r>
      <w:r>
        <w:rPr>
          <w:rFonts w:hint="eastAsia"/>
          <w:i/>
        </w:rPr>
        <w:t>or(n=0;n&lt;</w:t>
      </w:r>
      <w:r w:rsidR="00E40E11">
        <w:rPr>
          <w:rFonts w:hint="eastAsia"/>
          <w:i/>
        </w:rPr>
        <w:t>sampleCols;n++)</w:t>
      </w:r>
    </w:p>
    <w:p w14:paraId="3662528D" w14:textId="77777777" w:rsidR="00E40E11" w:rsidRDefault="00E40E11" w:rsidP="00E40E11">
      <w:pPr>
        <w:pStyle w:val="a0"/>
        <w:ind w:left="420" w:firstLineChars="0" w:firstLine="420"/>
        <w:jc w:val="left"/>
        <w:rPr>
          <w:rFonts w:hint="eastAsia"/>
          <w:i/>
        </w:rPr>
      </w:pPr>
      <w:r>
        <w:rPr>
          <w:rFonts w:hint="eastAsia"/>
          <w:i/>
        </w:rPr>
        <w:t>{</w:t>
      </w:r>
      <w:r>
        <w:rPr>
          <w:rFonts w:hint="eastAsia"/>
          <w:i/>
        </w:rPr>
        <w:tab/>
      </w:r>
    </w:p>
    <w:p w14:paraId="7A573D9E" w14:textId="53B93320" w:rsidR="00E40E11" w:rsidRDefault="00E40E11" w:rsidP="00E40E11">
      <w:pPr>
        <w:pStyle w:val="a0"/>
        <w:ind w:left="420" w:firstLineChars="0" w:firstLine="420"/>
        <w:jc w:val="left"/>
        <w:rPr>
          <w:rFonts w:hint="eastAsia"/>
          <w:i/>
        </w:rPr>
      </w:pPr>
      <w:r>
        <w:rPr>
          <w:rFonts w:hint="eastAsia"/>
          <w:i/>
        </w:rPr>
        <w:tab/>
        <w:t xml:space="preserve">Wupdate </w:t>
      </w:r>
      <w:r w:rsidRPr="00292E4F">
        <w:rPr>
          <w:i/>
        </w:rPr>
        <w:t>&lt;—</w:t>
      </w:r>
      <w:r>
        <w:rPr>
          <w:rFonts w:hint="eastAsia"/>
          <w:i/>
        </w:rPr>
        <w:t xml:space="preserve"> pow(wrow,n)*colSFre[m];</w:t>
      </w:r>
    </w:p>
    <w:p w14:paraId="02EB3BE7" w14:textId="2804B56F" w:rsidR="00E40E11" w:rsidRDefault="00E40E11" w:rsidP="00E40E11">
      <w:pPr>
        <w:pStyle w:val="a0"/>
        <w:ind w:left="420" w:firstLineChars="0" w:firstLine="420"/>
        <w:jc w:val="left"/>
        <w:rPr>
          <w:rFonts w:hint="eastAsia"/>
          <w:i/>
        </w:rPr>
      </w:pPr>
      <w:r>
        <w:rPr>
          <w:rFonts w:hint="eastAsia"/>
          <w:i/>
        </w:rPr>
        <w:tab/>
        <w:t>ColMiddleFre[n][m] -= Wupdate;</w:t>
      </w:r>
    </w:p>
    <w:p w14:paraId="71E26BF8" w14:textId="7505CB5A" w:rsidR="00803DF5" w:rsidRDefault="00E40E11" w:rsidP="00E40E11">
      <w:pPr>
        <w:pStyle w:val="a0"/>
        <w:ind w:left="420" w:firstLineChars="0" w:firstLine="420"/>
        <w:jc w:val="left"/>
        <w:rPr>
          <w:rFonts w:hint="eastAsia"/>
          <w:i/>
        </w:rPr>
      </w:pPr>
      <w:r>
        <w:rPr>
          <w:rFonts w:hint="eastAsia"/>
          <w:i/>
        </w:rPr>
        <w:t>}</w:t>
      </w:r>
    </w:p>
    <w:p w14:paraId="653B8457" w14:textId="0CEF30B4" w:rsidR="00803DF5" w:rsidRDefault="00803DF5" w:rsidP="00C31434">
      <w:pPr>
        <w:pStyle w:val="a0"/>
        <w:ind w:left="420" w:firstLineChars="0" w:firstLine="0"/>
        <w:jc w:val="left"/>
        <w:rPr>
          <w:rFonts w:hint="eastAsia"/>
          <w:i/>
        </w:rPr>
      </w:pPr>
      <w:r>
        <w:rPr>
          <w:rFonts w:hint="eastAsia"/>
          <w:i/>
        </w:rPr>
        <w:t>}</w:t>
      </w:r>
    </w:p>
    <w:p w14:paraId="220EDB0D" w14:textId="2EF64CF4" w:rsidR="001D29DD" w:rsidRDefault="001D29DD" w:rsidP="00C31434">
      <w:pPr>
        <w:pStyle w:val="a0"/>
        <w:ind w:left="420" w:firstLineChars="0" w:firstLine="0"/>
        <w:jc w:val="left"/>
        <w:rPr>
          <w:rFonts w:hint="eastAsia"/>
          <w:i/>
        </w:rPr>
      </w:pPr>
      <w:r>
        <w:rPr>
          <w:rFonts w:hint="eastAsia"/>
          <w:i/>
        </w:rPr>
        <w:t>ColBitSet[Index] = 0;</w:t>
      </w:r>
    </w:p>
    <w:p w14:paraId="508FC013" w14:textId="093F22CF" w:rsidR="00C31434" w:rsidRDefault="00C31434" w:rsidP="00F342EB">
      <w:pPr>
        <w:pStyle w:val="a0"/>
        <w:ind w:firstLineChars="0" w:firstLine="0"/>
        <w:jc w:val="left"/>
        <w:rPr>
          <w:rFonts w:hint="eastAsia"/>
          <w:i/>
        </w:rPr>
      </w:pPr>
      <w:r>
        <w:rPr>
          <w:rFonts w:hint="eastAsia"/>
          <w:i/>
        </w:rPr>
        <w:t>}</w:t>
      </w:r>
    </w:p>
    <w:p w14:paraId="39F2EE34" w14:textId="77777777" w:rsidR="001D29DD" w:rsidRDefault="001D29DD" w:rsidP="00F342EB">
      <w:pPr>
        <w:pStyle w:val="a0"/>
        <w:ind w:firstLineChars="0" w:firstLine="0"/>
        <w:jc w:val="left"/>
        <w:rPr>
          <w:rFonts w:hint="eastAsia"/>
          <w:i/>
        </w:rPr>
      </w:pPr>
    </w:p>
    <w:p w14:paraId="22D3B41B" w14:textId="0E2A2E8D" w:rsidR="00D267E6" w:rsidRDefault="00C31434" w:rsidP="00F342EB">
      <w:pPr>
        <w:pStyle w:val="a0"/>
        <w:ind w:firstLineChars="0" w:firstLine="0"/>
        <w:jc w:val="left"/>
        <w:rPr>
          <w:rFonts w:hint="eastAsia"/>
          <w:i/>
        </w:rPr>
      </w:pPr>
      <w:r>
        <w:rPr>
          <w:rFonts w:hint="eastAsia"/>
          <w:i/>
        </w:rPr>
        <w:t>RecoverByColIterFst(RowMiddle,ColMiddleFre,selectDelta)</w:t>
      </w:r>
    </w:p>
    <w:p w14:paraId="5CF701F8" w14:textId="77777777" w:rsidR="00C31434" w:rsidRDefault="00C31434" w:rsidP="00F342EB">
      <w:pPr>
        <w:pStyle w:val="a0"/>
        <w:ind w:firstLineChars="0" w:firstLine="0"/>
        <w:jc w:val="left"/>
        <w:rPr>
          <w:rFonts w:hint="eastAsia"/>
          <w:i/>
        </w:rPr>
      </w:pPr>
      <w:r>
        <w:rPr>
          <w:rFonts w:hint="eastAsia"/>
          <w:i/>
        </w:rPr>
        <w:t>{</w:t>
      </w:r>
    </w:p>
    <w:p w14:paraId="00BFAAE8" w14:textId="45AFF74C" w:rsidR="00C31434" w:rsidRDefault="00C31434" w:rsidP="00F342EB">
      <w:pPr>
        <w:pStyle w:val="a0"/>
        <w:ind w:firstLineChars="0" w:firstLine="0"/>
        <w:jc w:val="left"/>
        <w:rPr>
          <w:rFonts w:hint="eastAsia"/>
          <w:i/>
        </w:rPr>
      </w:pPr>
      <w:r>
        <w:rPr>
          <w:rFonts w:hint="eastAsia"/>
          <w:i/>
        </w:rPr>
        <w:tab/>
        <w:t>For(i=0;i&lt;width;i++)</w:t>
      </w:r>
    </w:p>
    <w:p w14:paraId="77780EAF" w14:textId="77777777" w:rsidR="00C31434" w:rsidRDefault="00C31434" w:rsidP="00C31434">
      <w:pPr>
        <w:pStyle w:val="a0"/>
        <w:ind w:firstLineChars="0" w:firstLine="420"/>
        <w:jc w:val="left"/>
        <w:rPr>
          <w:rFonts w:hint="eastAsia"/>
          <w:i/>
        </w:rPr>
      </w:pPr>
      <w:r>
        <w:rPr>
          <w:rFonts w:hint="eastAsia"/>
          <w:i/>
        </w:rPr>
        <w:lastRenderedPageBreak/>
        <w:t>{</w:t>
      </w:r>
    </w:p>
    <w:p w14:paraId="2CF2119C" w14:textId="2186772D" w:rsidR="00C31434" w:rsidRDefault="00C31434" w:rsidP="00C31434">
      <w:pPr>
        <w:pStyle w:val="a0"/>
        <w:ind w:firstLineChars="0" w:firstLine="420"/>
        <w:jc w:val="left"/>
        <w:rPr>
          <w:rFonts w:hint="eastAsia"/>
          <w:i/>
        </w:rPr>
      </w:pPr>
      <w:r>
        <w:rPr>
          <w:rFonts w:hint="eastAsia"/>
          <w:i/>
        </w:rPr>
        <w:tab/>
        <w:t>If(GetGaussByCol(selectDelta,i)==True)</w:t>
      </w:r>
    </w:p>
    <w:p w14:paraId="097440A9" w14:textId="77777777" w:rsidR="00C31434" w:rsidRDefault="00C31434" w:rsidP="00C31434">
      <w:pPr>
        <w:pStyle w:val="a0"/>
        <w:ind w:firstLineChars="0" w:firstLine="420"/>
        <w:jc w:val="left"/>
        <w:rPr>
          <w:rFonts w:hint="eastAsia"/>
          <w:i/>
        </w:rPr>
      </w:pPr>
      <w:r>
        <w:rPr>
          <w:rFonts w:hint="eastAsia"/>
          <w:i/>
        </w:rPr>
        <w:tab/>
        <w:t>{</w:t>
      </w:r>
    </w:p>
    <w:p w14:paraId="1A54E29D" w14:textId="55460F87" w:rsidR="00C31434" w:rsidRDefault="00C31434" w:rsidP="00C31434">
      <w:pPr>
        <w:pStyle w:val="a0"/>
        <w:ind w:firstLineChars="0" w:firstLine="420"/>
        <w:jc w:val="left"/>
        <w:rPr>
          <w:rFonts w:hint="eastAsia"/>
          <w:i/>
        </w:rPr>
      </w:pPr>
      <w:r>
        <w:rPr>
          <w:rFonts w:hint="eastAsia"/>
          <w:i/>
        </w:rPr>
        <w:tab/>
      </w:r>
      <w:r>
        <w:rPr>
          <w:rFonts w:hint="eastAsia"/>
          <w:i/>
        </w:rPr>
        <w:tab/>
        <w:t>RecoverHighColFre(RowMiddle,ColMiddleFre,i);</w:t>
      </w:r>
    </w:p>
    <w:p w14:paraId="058AD4E6" w14:textId="4BE13902" w:rsidR="00C31434" w:rsidRDefault="00C31434" w:rsidP="00C31434">
      <w:pPr>
        <w:pStyle w:val="a0"/>
        <w:ind w:left="420" w:firstLineChars="0" w:firstLine="420"/>
        <w:jc w:val="left"/>
        <w:rPr>
          <w:rFonts w:hint="eastAsia"/>
          <w:i/>
        </w:rPr>
      </w:pPr>
      <w:r>
        <w:rPr>
          <w:rFonts w:hint="eastAsia"/>
          <w:i/>
        </w:rPr>
        <w:t>}</w:t>
      </w:r>
    </w:p>
    <w:p w14:paraId="73E57B16" w14:textId="53D852EC" w:rsidR="00C31434" w:rsidRDefault="00C31434" w:rsidP="00C31434">
      <w:pPr>
        <w:pStyle w:val="a0"/>
        <w:ind w:firstLineChars="0" w:firstLine="420"/>
        <w:jc w:val="left"/>
        <w:rPr>
          <w:rFonts w:hint="eastAsia"/>
          <w:i/>
        </w:rPr>
      </w:pPr>
      <w:r>
        <w:rPr>
          <w:rFonts w:hint="eastAsia"/>
          <w:i/>
        </w:rPr>
        <w:t>}</w:t>
      </w:r>
    </w:p>
    <w:p w14:paraId="03488F20" w14:textId="0B135C11" w:rsidR="00C31434" w:rsidRDefault="00C31434" w:rsidP="00F342EB">
      <w:pPr>
        <w:pStyle w:val="a0"/>
        <w:ind w:firstLineChars="0" w:firstLine="0"/>
        <w:jc w:val="left"/>
        <w:rPr>
          <w:rFonts w:hint="eastAsia"/>
          <w:i/>
        </w:rPr>
      </w:pPr>
      <w:r>
        <w:rPr>
          <w:rFonts w:hint="eastAsia"/>
          <w:i/>
        </w:rPr>
        <w:t>}</w:t>
      </w:r>
    </w:p>
    <w:p w14:paraId="02BF3EEE" w14:textId="3273F6B7" w:rsidR="00CF2ED5" w:rsidRPr="00CF2ED5" w:rsidRDefault="00CF2ED5" w:rsidP="00F342EB">
      <w:pPr>
        <w:pStyle w:val="a0"/>
        <w:ind w:firstLineChars="0" w:firstLine="0"/>
        <w:jc w:val="left"/>
        <w:rPr>
          <w:rFonts w:hint="eastAsia"/>
        </w:rPr>
      </w:pPr>
      <w:r>
        <w:rPr>
          <w:rFonts w:hint="eastAsia"/>
          <w:i/>
        </w:rPr>
        <w:t>#</w:t>
      </w:r>
      <w:r>
        <w:rPr>
          <w:rFonts w:hint="eastAsia"/>
        </w:rPr>
        <w:t>计算高斯区显著稀疏频率</w:t>
      </w:r>
      <w:r>
        <w:rPr>
          <w:rFonts w:hint="eastAsia"/>
        </w:rPr>
        <w:t>-</w:t>
      </w:r>
      <w:r>
        <w:rPr>
          <w:rFonts w:hint="eastAsia"/>
        </w:rPr>
        <w:t>按行方向。列方向同理</w:t>
      </w:r>
    </w:p>
    <w:p w14:paraId="37A91842" w14:textId="65766836" w:rsidR="001D29DD" w:rsidRDefault="001D29DD" w:rsidP="00F342EB">
      <w:pPr>
        <w:pStyle w:val="a0"/>
        <w:ind w:firstLineChars="0" w:firstLine="0"/>
        <w:jc w:val="left"/>
        <w:rPr>
          <w:rFonts w:hint="eastAsia"/>
          <w:i/>
        </w:rPr>
      </w:pPr>
      <w:r>
        <w:rPr>
          <w:rFonts w:hint="eastAsia"/>
          <w:i/>
        </w:rPr>
        <w:t>RecoverByRowMain(RowMiddleFre)</w:t>
      </w:r>
    </w:p>
    <w:p w14:paraId="58422697" w14:textId="77777777" w:rsidR="001D29DD" w:rsidRDefault="001D29DD" w:rsidP="00F342EB">
      <w:pPr>
        <w:pStyle w:val="a0"/>
        <w:ind w:firstLineChars="0" w:firstLine="0"/>
        <w:jc w:val="left"/>
        <w:rPr>
          <w:rFonts w:hint="eastAsia"/>
          <w:i/>
        </w:rPr>
      </w:pPr>
      <w:r>
        <w:rPr>
          <w:rFonts w:hint="eastAsia"/>
          <w:i/>
        </w:rPr>
        <w:t>{</w:t>
      </w:r>
    </w:p>
    <w:p w14:paraId="3A6920B4" w14:textId="0229804A" w:rsidR="001D29DD" w:rsidRDefault="001D29DD" w:rsidP="00F342EB">
      <w:pPr>
        <w:pStyle w:val="a0"/>
        <w:ind w:firstLineChars="0" w:firstLine="0"/>
        <w:jc w:val="left"/>
        <w:rPr>
          <w:rFonts w:hint="eastAsia"/>
          <w:i/>
        </w:rPr>
      </w:pPr>
      <w:r>
        <w:rPr>
          <w:rFonts w:hint="eastAsia"/>
          <w:i/>
        </w:rPr>
        <w:tab/>
        <w:t>For(i=0;i&lt;height;i++)</w:t>
      </w:r>
    </w:p>
    <w:p w14:paraId="0497FC89" w14:textId="77777777" w:rsidR="001D29DD" w:rsidRDefault="001D29DD" w:rsidP="00F342EB">
      <w:pPr>
        <w:pStyle w:val="a0"/>
        <w:ind w:firstLineChars="0" w:firstLine="0"/>
        <w:jc w:val="left"/>
        <w:rPr>
          <w:rFonts w:hint="eastAsia"/>
          <w:i/>
        </w:rPr>
      </w:pPr>
      <w:r>
        <w:rPr>
          <w:rFonts w:hint="eastAsia"/>
          <w:i/>
        </w:rPr>
        <w:tab/>
        <w:t>{</w:t>
      </w:r>
    </w:p>
    <w:p w14:paraId="3834BA1B" w14:textId="22260BFC" w:rsidR="001D29DD" w:rsidRDefault="001D29DD" w:rsidP="00F342EB">
      <w:pPr>
        <w:pStyle w:val="a0"/>
        <w:ind w:firstLineChars="0" w:firstLine="0"/>
        <w:jc w:val="left"/>
        <w:rPr>
          <w:rFonts w:hint="eastAsia"/>
          <w:i/>
        </w:rPr>
      </w:pPr>
      <w:r>
        <w:rPr>
          <w:rFonts w:hint="eastAsia"/>
          <w:i/>
        </w:rPr>
        <w:tab/>
      </w:r>
      <w:r>
        <w:rPr>
          <w:rFonts w:hint="eastAsia"/>
          <w:i/>
        </w:rPr>
        <w:tab/>
      </w:r>
      <w:r>
        <w:rPr>
          <w:i/>
        </w:rPr>
        <w:t>I</w:t>
      </w:r>
      <w:r>
        <w:rPr>
          <w:rFonts w:hint="eastAsia"/>
          <w:i/>
        </w:rPr>
        <w:t>f(RowBitSet[i] == 1)</w:t>
      </w:r>
    </w:p>
    <w:p w14:paraId="266806CA" w14:textId="77777777" w:rsidR="001D29DD" w:rsidRDefault="001D29DD" w:rsidP="00F342EB">
      <w:pPr>
        <w:pStyle w:val="a0"/>
        <w:ind w:firstLineChars="0" w:firstLine="0"/>
        <w:jc w:val="left"/>
        <w:rPr>
          <w:rFonts w:hint="eastAsia"/>
          <w:i/>
        </w:rPr>
      </w:pPr>
      <w:r>
        <w:rPr>
          <w:rFonts w:hint="eastAsia"/>
          <w:i/>
        </w:rPr>
        <w:tab/>
      </w:r>
      <w:r>
        <w:rPr>
          <w:rFonts w:hint="eastAsia"/>
          <w:i/>
        </w:rPr>
        <w:tab/>
        <w:t>{</w:t>
      </w:r>
    </w:p>
    <w:p w14:paraId="67B99D6F" w14:textId="56EAFC72" w:rsidR="001D29DD" w:rsidRDefault="001D29DD" w:rsidP="00F342EB">
      <w:pPr>
        <w:pStyle w:val="a0"/>
        <w:ind w:firstLineChars="0" w:firstLine="0"/>
        <w:jc w:val="left"/>
        <w:rPr>
          <w:rFonts w:hint="eastAsia"/>
          <w:i/>
        </w:rPr>
      </w:pPr>
      <w:r>
        <w:rPr>
          <w:rFonts w:hint="eastAsia"/>
          <w:i/>
        </w:rPr>
        <w:tab/>
      </w:r>
      <w:r>
        <w:rPr>
          <w:rFonts w:hint="eastAsia"/>
          <w:i/>
        </w:rPr>
        <w:tab/>
      </w:r>
      <w:r>
        <w:rPr>
          <w:rFonts w:hint="eastAsia"/>
          <w:i/>
        </w:rPr>
        <w:tab/>
        <w:t xml:space="preserve">sparseK </w:t>
      </w:r>
      <w:r w:rsidRPr="00292E4F">
        <w:rPr>
          <w:i/>
        </w:rPr>
        <w:t>&lt;—</w:t>
      </w:r>
      <w:r>
        <w:rPr>
          <w:rFonts w:hint="eastAsia"/>
          <w:i/>
        </w:rPr>
        <w:t xml:space="preserve"> count(ColBitSet,1);</w:t>
      </w:r>
    </w:p>
    <w:p w14:paraId="25CC88F9" w14:textId="0A9D4E0A" w:rsidR="00CF2ED5" w:rsidRPr="00CF2ED5" w:rsidRDefault="00CF2ED5" w:rsidP="00F342EB">
      <w:pPr>
        <w:pStyle w:val="a0"/>
        <w:ind w:firstLineChars="0" w:firstLine="0"/>
        <w:jc w:val="left"/>
        <w:rPr>
          <w:rFonts w:hint="eastAsia"/>
        </w:rPr>
      </w:pPr>
      <w:r>
        <w:rPr>
          <w:rFonts w:hint="eastAsia"/>
          <w:i/>
        </w:rPr>
        <w:tab/>
      </w:r>
      <w:r>
        <w:rPr>
          <w:rFonts w:hint="eastAsia"/>
          <w:i/>
        </w:rPr>
        <w:tab/>
      </w:r>
      <w:r>
        <w:rPr>
          <w:rFonts w:hint="eastAsia"/>
          <w:i/>
        </w:rPr>
        <w:tab/>
        <w:t>#</w:t>
      </w:r>
      <w:r>
        <w:rPr>
          <w:rFonts w:hint="eastAsia"/>
        </w:rPr>
        <w:t>检查采样是否足够计算稀疏频率。</w:t>
      </w:r>
    </w:p>
    <w:p w14:paraId="0FE37CAE" w14:textId="047E2488" w:rsidR="001D29DD" w:rsidRDefault="001D29DD" w:rsidP="00F342EB">
      <w:pPr>
        <w:pStyle w:val="a0"/>
        <w:ind w:firstLineChars="0" w:firstLine="0"/>
        <w:jc w:val="left"/>
        <w:rPr>
          <w:rFonts w:hint="eastAsia"/>
          <w:i/>
        </w:rPr>
      </w:pPr>
      <w:r>
        <w:rPr>
          <w:rFonts w:hint="eastAsia"/>
          <w:i/>
        </w:rPr>
        <w:tab/>
      </w:r>
      <w:r>
        <w:rPr>
          <w:rFonts w:hint="eastAsia"/>
          <w:i/>
        </w:rPr>
        <w:tab/>
      </w:r>
      <w:r>
        <w:rPr>
          <w:rFonts w:hint="eastAsia"/>
          <w:i/>
        </w:rPr>
        <w:tab/>
        <w:t>if(sparseK  &gt; sampleCols)</w:t>
      </w:r>
    </w:p>
    <w:p w14:paraId="73712FC5" w14:textId="77777777" w:rsidR="001D29DD" w:rsidRDefault="001D29DD" w:rsidP="00F342EB">
      <w:pPr>
        <w:pStyle w:val="a0"/>
        <w:ind w:firstLineChars="0" w:firstLine="0"/>
        <w:jc w:val="left"/>
        <w:rPr>
          <w:rFonts w:hint="eastAsia"/>
          <w:i/>
        </w:rPr>
      </w:pPr>
      <w:r>
        <w:rPr>
          <w:rFonts w:hint="eastAsia"/>
          <w:i/>
        </w:rPr>
        <w:tab/>
      </w:r>
      <w:r>
        <w:rPr>
          <w:rFonts w:hint="eastAsia"/>
          <w:i/>
        </w:rPr>
        <w:tab/>
      </w:r>
      <w:r>
        <w:rPr>
          <w:rFonts w:hint="eastAsia"/>
          <w:i/>
        </w:rPr>
        <w:tab/>
        <w:t>{</w:t>
      </w:r>
    </w:p>
    <w:p w14:paraId="0DBAB171" w14:textId="02FB07F6" w:rsidR="001D29DD" w:rsidRDefault="001D29DD" w:rsidP="00F342EB">
      <w:pPr>
        <w:pStyle w:val="a0"/>
        <w:ind w:firstLineChars="0" w:firstLine="0"/>
        <w:jc w:val="left"/>
        <w:rPr>
          <w:rFonts w:hint="eastAsia"/>
          <w:i/>
        </w:rPr>
      </w:pPr>
      <w:r>
        <w:rPr>
          <w:rFonts w:hint="eastAsia"/>
          <w:i/>
        </w:rPr>
        <w:tab/>
      </w:r>
      <w:r>
        <w:rPr>
          <w:rFonts w:hint="eastAsia"/>
          <w:i/>
        </w:rPr>
        <w:tab/>
      </w:r>
      <w:r>
        <w:rPr>
          <w:rFonts w:hint="eastAsia"/>
          <w:i/>
        </w:rPr>
        <w:tab/>
      </w:r>
      <w:r>
        <w:rPr>
          <w:rFonts w:hint="eastAsia"/>
          <w:i/>
        </w:rPr>
        <w:tab/>
      </w:r>
      <w:r>
        <w:rPr>
          <w:i/>
        </w:rPr>
        <w:t>P</w:t>
      </w:r>
      <w:r>
        <w:rPr>
          <w:rFonts w:hint="eastAsia"/>
          <w:i/>
        </w:rPr>
        <w:t xml:space="preserve">rint  </w:t>
      </w:r>
      <w:r>
        <w:rPr>
          <w:i/>
        </w:rPr>
        <w:t>“</w:t>
      </w:r>
      <w:r>
        <w:rPr>
          <w:rFonts w:hint="eastAsia"/>
          <w:i/>
        </w:rPr>
        <w:t>sparseK</w:t>
      </w:r>
      <w:r>
        <w:rPr>
          <w:i/>
        </w:rPr>
        <w:t xml:space="preserve"> may be a good sample cols”</w:t>
      </w:r>
      <w:r>
        <w:rPr>
          <w:rFonts w:hint="eastAsia"/>
          <w:i/>
        </w:rPr>
        <w:t>;</w:t>
      </w:r>
    </w:p>
    <w:p w14:paraId="736D1C24" w14:textId="317245B9" w:rsidR="001D29DD" w:rsidRDefault="001D29DD" w:rsidP="00F342EB">
      <w:pPr>
        <w:pStyle w:val="a0"/>
        <w:ind w:firstLineChars="0" w:firstLine="0"/>
        <w:jc w:val="left"/>
        <w:rPr>
          <w:rFonts w:hint="eastAsia"/>
          <w:i/>
        </w:rPr>
      </w:pPr>
      <w:r>
        <w:rPr>
          <w:rFonts w:hint="eastAsia"/>
          <w:i/>
        </w:rPr>
        <w:tab/>
      </w:r>
      <w:r>
        <w:rPr>
          <w:rFonts w:hint="eastAsia"/>
          <w:i/>
        </w:rPr>
        <w:tab/>
      </w:r>
      <w:r>
        <w:rPr>
          <w:rFonts w:hint="eastAsia"/>
          <w:i/>
        </w:rPr>
        <w:tab/>
      </w:r>
      <w:r>
        <w:rPr>
          <w:rFonts w:hint="eastAsia"/>
          <w:i/>
        </w:rPr>
        <w:tab/>
        <w:t>System.exit;</w:t>
      </w:r>
    </w:p>
    <w:p w14:paraId="483DC367" w14:textId="5842977E" w:rsidR="001D29DD" w:rsidRDefault="001D29DD" w:rsidP="001D29DD">
      <w:pPr>
        <w:pStyle w:val="a0"/>
        <w:ind w:left="840" w:firstLineChars="0" w:firstLine="420"/>
        <w:jc w:val="left"/>
        <w:rPr>
          <w:rFonts w:hint="eastAsia"/>
          <w:i/>
        </w:rPr>
      </w:pPr>
      <w:r>
        <w:rPr>
          <w:rFonts w:hint="eastAsia"/>
          <w:i/>
        </w:rPr>
        <w:t>}</w:t>
      </w:r>
    </w:p>
    <w:p w14:paraId="4FC78942" w14:textId="6D53A562" w:rsidR="00CF2ED5" w:rsidRPr="00CF2ED5" w:rsidRDefault="00CF2ED5" w:rsidP="001D29DD">
      <w:pPr>
        <w:pStyle w:val="a0"/>
        <w:ind w:left="840" w:firstLineChars="0" w:firstLine="420"/>
        <w:jc w:val="left"/>
        <w:rPr>
          <w:rFonts w:hint="eastAsia"/>
        </w:rPr>
      </w:pPr>
      <w:r>
        <w:rPr>
          <w:rFonts w:hint="eastAsia"/>
        </w:rPr>
        <w:t>#</w:t>
      </w:r>
      <w:r>
        <w:rPr>
          <w:rFonts w:hint="eastAsia"/>
        </w:rPr>
        <w:t>构建主傅系数逆矩阵</w:t>
      </w:r>
    </w:p>
    <w:p w14:paraId="4B91969E" w14:textId="4260A284" w:rsidR="001D29DD" w:rsidRDefault="001D29DD" w:rsidP="001D29DD">
      <w:pPr>
        <w:pStyle w:val="a0"/>
        <w:ind w:left="840" w:firstLineChars="0" w:firstLine="420"/>
        <w:jc w:val="left"/>
        <w:rPr>
          <w:rFonts w:hint="eastAsia"/>
          <w:i/>
        </w:rPr>
      </w:pPr>
      <w:r>
        <w:rPr>
          <w:rFonts w:hint="eastAsia"/>
          <w:i/>
        </w:rPr>
        <w:t xml:space="preserve">MainRowMatrix </w:t>
      </w:r>
      <w:r w:rsidRPr="00292E4F">
        <w:rPr>
          <w:i/>
        </w:rPr>
        <w:t>&lt;—</w:t>
      </w:r>
      <w:r>
        <w:rPr>
          <w:rFonts w:hint="eastAsia"/>
          <w:i/>
        </w:rPr>
        <w:t xml:space="preserve"> RowMatrix(sparseK,sparseK);</w:t>
      </w:r>
    </w:p>
    <w:p w14:paraId="10478071" w14:textId="08599B3D" w:rsidR="001D29DD" w:rsidRDefault="00CF2ED5" w:rsidP="001D29DD">
      <w:pPr>
        <w:pStyle w:val="a0"/>
        <w:ind w:left="840" w:firstLineChars="0" w:firstLine="420"/>
        <w:jc w:val="left"/>
        <w:rPr>
          <w:rFonts w:hint="eastAsia"/>
          <w:i/>
        </w:rPr>
      </w:pPr>
      <w:r>
        <w:rPr>
          <w:rFonts w:hint="eastAsia"/>
          <w:i/>
        </w:rPr>
        <w:t>VectorXcd  row(sparseK);</w:t>
      </w:r>
    </w:p>
    <w:p w14:paraId="70A51FD1" w14:textId="5B5CF59F" w:rsidR="00CF2ED5" w:rsidRDefault="00CF2ED5" w:rsidP="001D29DD">
      <w:pPr>
        <w:pStyle w:val="a0"/>
        <w:ind w:left="840" w:firstLineChars="0" w:firstLine="420"/>
        <w:jc w:val="left"/>
        <w:rPr>
          <w:rFonts w:hint="eastAsia"/>
          <w:i/>
        </w:rPr>
      </w:pPr>
      <w:r>
        <w:rPr>
          <w:i/>
        </w:rPr>
        <w:t>F</w:t>
      </w:r>
      <w:r>
        <w:rPr>
          <w:rFonts w:hint="eastAsia"/>
          <w:i/>
        </w:rPr>
        <w:t>or(j=0;j&lt;sparseK;j++)</w:t>
      </w:r>
    </w:p>
    <w:p w14:paraId="14BC70AF" w14:textId="77777777" w:rsidR="00CF2ED5" w:rsidRDefault="00CF2ED5" w:rsidP="001D29DD">
      <w:pPr>
        <w:pStyle w:val="a0"/>
        <w:ind w:left="840" w:firstLineChars="0" w:firstLine="420"/>
        <w:jc w:val="left"/>
        <w:rPr>
          <w:rFonts w:hint="eastAsia"/>
          <w:i/>
        </w:rPr>
      </w:pPr>
      <w:r>
        <w:rPr>
          <w:rFonts w:hint="eastAsia"/>
          <w:i/>
        </w:rPr>
        <w:t>{</w:t>
      </w:r>
    </w:p>
    <w:p w14:paraId="37E1F7ED" w14:textId="66C39FAA" w:rsidR="00CF2ED5" w:rsidRDefault="00CF2ED5" w:rsidP="001D29DD">
      <w:pPr>
        <w:pStyle w:val="a0"/>
        <w:ind w:left="840" w:firstLineChars="0" w:firstLine="420"/>
        <w:jc w:val="left"/>
        <w:rPr>
          <w:rFonts w:hint="eastAsia"/>
          <w:i/>
        </w:rPr>
      </w:pPr>
      <w:r>
        <w:rPr>
          <w:rFonts w:hint="eastAsia"/>
          <w:i/>
        </w:rPr>
        <w:tab/>
      </w:r>
      <w:r>
        <w:rPr>
          <w:i/>
        </w:rPr>
        <w:t>row[</w:t>
      </w:r>
      <w:r>
        <w:rPr>
          <w:rFonts w:hint="eastAsia"/>
          <w:i/>
        </w:rPr>
        <w:t xml:space="preserve">j] </w:t>
      </w:r>
      <w:r w:rsidRPr="00292E4F">
        <w:rPr>
          <w:i/>
        </w:rPr>
        <w:t>&lt;—</w:t>
      </w:r>
      <w:r>
        <w:rPr>
          <w:rFonts w:hint="eastAsia"/>
          <w:i/>
        </w:rPr>
        <w:t xml:space="preserve"> ColMiddleFre[j][i];</w:t>
      </w:r>
    </w:p>
    <w:p w14:paraId="0AAE4A16" w14:textId="1C3BA97E" w:rsidR="00CF2ED5" w:rsidRDefault="00CF2ED5" w:rsidP="001D29DD">
      <w:pPr>
        <w:pStyle w:val="a0"/>
        <w:ind w:left="840" w:firstLineChars="0" w:firstLine="420"/>
        <w:jc w:val="left"/>
        <w:rPr>
          <w:rFonts w:hint="eastAsia"/>
          <w:i/>
        </w:rPr>
      </w:pPr>
      <w:r>
        <w:rPr>
          <w:rFonts w:hint="eastAsia"/>
          <w:i/>
        </w:rPr>
        <w:t>}</w:t>
      </w:r>
    </w:p>
    <w:p w14:paraId="79D12548" w14:textId="1900EFCC" w:rsidR="00CF2ED5" w:rsidRDefault="00CF2ED5" w:rsidP="001D29DD">
      <w:pPr>
        <w:pStyle w:val="a0"/>
        <w:ind w:left="840" w:firstLineChars="0" w:firstLine="420"/>
        <w:jc w:val="left"/>
        <w:rPr>
          <w:rFonts w:hint="eastAsia"/>
          <w:i/>
        </w:rPr>
      </w:pPr>
      <w:r>
        <w:rPr>
          <w:i/>
        </w:rPr>
        <w:t xml:space="preserve">row </w:t>
      </w:r>
      <w:r w:rsidRPr="00292E4F">
        <w:rPr>
          <w:i/>
        </w:rPr>
        <w:t>&lt;—</w:t>
      </w:r>
      <w:r>
        <w:rPr>
          <w:rFonts w:hint="eastAsia"/>
          <w:i/>
        </w:rPr>
        <w:t xml:space="preserve"> Convolution(row,FilterWindow);</w:t>
      </w:r>
    </w:p>
    <w:p w14:paraId="65671BAA" w14:textId="0C98B8E2" w:rsidR="005B41B7" w:rsidRPr="005B41B7" w:rsidRDefault="00CF2ED5" w:rsidP="005B41B7">
      <w:pPr>
        <w:pStyle w:val="a0"/>
        <w:ind w:left="840" w:firstLineChars="0" w:firstLine="420"/>
        <w:jc w:val="left"/>
        <w:rPr>
          <w:rFonts w:hint="eastAsia"/>
          <w:i/>
        </w:rPr>
      </w:pPr>
      <w:r>
        <w:rPr>
          <w:rFonts w:hint="eastAsia"/>
          <w:i/>
        </w:rPr>
        <w:t xml:space="preserve">VectorXcd  rowFre </w:t>
      </w:r>
      <w:r w:rsidRPr="00292E4F">
        <w:rPr>
          <w:i/>
        </w:rPr>
        <w:t>&lt;—</w:t>
      </w:r>
      <w:r>
        <w:rPr>
          <w:rFonts w:hint="eastAsia"/>
          <w:i/>
        </w:rPr>
        <w:t xml:space="preserve"> MainRowMatrix*row;</w:t>
      </w:r>
    </w:p>
    <w:p w14:paraId="37F02D91" w14:textId="30A87967" w:rsidR="00CF2ED5" w:rsidRDefault="00CF2ED5" w:rsidP="001D29DD">
      <w:pPr>
        <w:pStyle w:val="a0"/>
        <w:ind w:left="840" w:firstLineChars="0" w:firstLine="420"/>
        <w:jc w:val="left"/>
        <w:rPr>
          <w:rFonts w:hint="eastAsia"/>
          <w:i/>
        </w:rPr>
      </w:pPr>
      <w:r>
        <w:rPr>
          <w:i/>
        </w:rPr>
        <w:lastRenderedPageBreak/>
        <w:t>F</w:t>
      </w:r>
      <w:r>
        <w:rPr>
          <w:rFonts w:hint="eastAsia"/>
          <w:i/>
        </w:rPr>
        <w:t>or(m=0;m&lt;sparseK;m++)</w:t>
      </w:r>
    </w:p>
    <w:p w14:paraId="7F9C2C03" w14:textId="77777777" w:rsidR="00CF2ED5" w:rsidRDefault="00CF2ED5" w:rsidP="001D29DD">
      <w:pPr>
        <w:pStyle w:val="a0"/>
        <w:ind w:left="840" w:firstLineChars="0" w:firstLine="420"/>
        <w:jc w:val="left"/>
        <w:rPr>
          <w:rFonts w:hint="eastAsia"/>
          <w:i/>
        </w:rPr>
      </w:pPr>
      <w:r>
        <w:rPr>
          <w:rFonts w:hint="eastAsia"/>
          <w:i/>
        </w:rPr>
        <w:t>{</w:t>
      </w:r>
    </w:p>
    <w:p w14:paraId="4118D721" w14:textId="71D8BAFC" w:rsidR="00CF2ED5" w:rsidRDefault="00CF2ED5" w:rsidP="001D29DD">
      <w:pPr>
        <w:pStyle w:val="a0"/>
        <w:ind w:left="840" w:firstLineChars="0" w:firstLine="420"/>
        <w:jc w:val="left"/>
        <w:rPr>
          <w:rFonts w:hint="eastAsia"/>
          <w:i/>
        </w:rPr>
      </w:pPr>
      <w:r>
        <w:rPr>
          <w:rFonts w:hint="eastAsia"/>
          <w:i/>
        </w:rPr>
        <w:tab/>
        <w:t>SparseFre[i][m] = rowFre[m];</w:t>
      </w:r>
    </w:p>
    <w:p w14:paraId="0DD49D70" w14:textId="25517597" w:rsidR="00CF2ED5" w:rsidRDefault="00CF2ED5" w:rsidP="001D29DD">
      <w:pPr>
        <w:pStyle w:val="a0"/>
        <w:ind w:left="840" w:firstLineChars="0" w:firstLine="420"/>
        <w:jc w:val="left"/>
        <w:rPr>
          <w:rFonts w:hint="eastAsia"/>
          <w:i/>
        </w:rPr>
      </w:pPr>
      <w:r>
        <w:rPr>
          <w:rFonts w:hint="eastAsia"/>
          <w:i/>
        </w:rPr>
        <w:t>}</w:t>
      </w:r>
    </w:p>
    <w:p w14:paraId="2AA97037" w14:textId="6D6625A6" w:rsidR="00CF2ED5" w:rsidRDefault="00CF2ED5" w:rsidP="00CF2ED5">
      <w:pPr>
        <w:pStyle w:val="a0"/>
        <w:ind w:firstLineChars="0"/>
        <w:jc w:val="left"/>
        <w:rPr>
          <w:rFonts w:hint="eastAsia"/>
          <w:i/>
        </w:rPr>
      </w:pPr>
      <w:r>
        <w:rPr>
          <w:rFonts w:hint="eastAsia"/>
          <w:i/>
        </w:rPr>
        <w:tab/>
      </w:r>
      <w:r>
        <w:rPr>
          <w:rFonts w:hint="eastAsia"/>
          <w:i/>
        </w:rPr>
        <w:tab/>
      </w:r>
      <w:r>
        <w:rPr>
          <w:rFonts w:hint="eastAsia"/>
          <w:i/>
        </w:rPr>
        <w:tab/>
        <w:t>RowBitSet[i]=0;</w:t>
      </w:r>
    </w:p>
    <w:p w14:paraId="228A5334" w14:textId="2FA6BCE5" w:rsidR="00CF2ED5" w:rsidRDefault="001D29DD" w:rsidP="00CF2ED5">
      <w:pPr>
        <w:pStyle w:val="a0"/>
        <w:ind w:left="420" w:firstLineChars="0" w:firstLine="420"/>
        <w:jc w:val="left"/>
        <w:rPr>
          <w:rFonts w:hint="eastAsia"/>
          <w:i/>
        </w:rPr>
      </w:pPr>
      <w:r>
        <w:rPr>
          <w:rFonts w:hint="eastAsia"/>
          <w:i/>
        </w:rPr>
        <w:t>}</w:t>
      </w:r>
    </w:p>
    <w:p w14:paraId="397CC1F4" w14:textId="55BFBFFA" w:rsidR="001D29DD" w:rsidRDefault="001D29DD" w:rsidP="001D29DD">
      <w:pPr>
        <w:pStyle w:val="a0"/>
        <w:ind w:firstLineChars="0" w:firstLine="420"/>
        <w:jc w:val="left"/>
        <w:rPr>
          <w:rFonts w:hint="eastAsia"/>
          <w:i/>
        </w:rPr>
      </w:pPr>
      <w:r>
        <w:rPr>
          <w:rFonts w:hint="eastAsia"/>
          <w:i/>
        </w:rPr>
        <w:t>}</w:t>
      </w:r>
    </w:p>
    <w:p w14:paraId="0A88CF7D" w14:textId="7CCF5E7F" w:rsidR="001D29DD" w:rsidRPr="00292E4F" w:rsidRDefault="001D29DD" w:rsidP="00F342EB">
      <w:pPr>
        <w:pStyle w:val="a0"/>
        <w:ind w:firstLineChars="0" w:firstLine="0"/>
        <w:jc w:val="left"/>
        <w:rPr>
          <w:rFonts w:hint="eastAsia"/>
          <w:i/>
        </w:rPr>
      </w:pPr>
      <w:r>
        <w:rPr>
          <w:rFonts w:hint="eastAsia"/>
          <w:i/>
        </w:rPr>
        <w:t>}</w:t>
      </w:r>
    </w:p>
    <w:p w14:paraId="0C5816C8" w14:textId="1153CEB9" w:rsidR="00F342EB" w:rsidRPr="00292E4F" w:rsidRDefault="00CA0F40" w:rsidP="00F342EB">
      <w:pPr>
        <w:pStyle w:val="a0"/>
        <w:ind w:firstLineChars="0" w:firstLine="0"/>
        <w:jc w:val="left"/>
        <w:rPr>
          <w:i/>
        </w:rPr>
      </w:pPr>
      <w:r w:rsidRPr="00292E4F">
        <w:rPr>
          <w:i/>
        </w:rPr>
        <w:t>SparseExtract(src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14:paraId="78528DEB" w14:textId="77777777" w:rsidR="00CA0F40" w:rsidRPr="00292E4F" w:rsidRDefault="00CA0F40" w:rsidP="00F342EB">
      <w:pPr>
        <w:pStyle w:val="a0"/>
        <w:ind w:firstLineChars="0" w:firstLine="0"/>
        <w:jc w:val="left"/>
        <w:rPr>
          <w:i/>
        </w:rPr>
      </w:pPr>
      <w:r w:rsidRPr="00292E4F">
        <w:rPr>
          <w:i/>
        </w:rPr>
        <w:t>{</w:t>
      </w:r>
    </w:p>
    <w:p w14:paraId="346A6F38" w14:textId="5777072B" w:rsidR="00DA20A1" w:rsidRDefault="0061021B" w:rsidP="00F342EB">
      <w:pPr>
        <w:pStyle w:val="a0"/>
        <w:ind w:firstLineChars="0" w:firstLine="0"/>
        <w:jc w:val="left"/>
        <w:rPr>
          <w:rFonts w:hint="eastAsia"/>
          <w:i/>
        </w:rPr>
      </w:pPr>
      <w:r w:rsidRPr="00292E4F">
        <w:rPr>
          <w:i/>
        </w:rPr>
        <w:t xml:space="preserve">  </w:t>
      </w:r>
      <w:r w:rsidR="00DA20A1">
        <w:rPr>
          <w:rFonts w:hint="eastAsia"/>
          <w:i/>
        </w:rPr>
        <w:tab/>
        <w:t xml:space="preserve"> </w:t>
      </w:r>
      <w:r w:rsidR="00DA20A1">
        <w:rPr>
          <w:i/>
        </w:rPr>
        <w:t>S</w:t>
      </w:r>
      <w:r w:rsidR="00DA20A1">
        <w:rPr>
          <w:rFonts w:hint="eastAsia"/>
          <w:i/>
        </w:rPr>
        <w:t xml:space="preserve">parseFre </w:t>
      </w:r>
      <w:r w:rsidR="00DA20A1" w:rsidRPr="00292E4F">
        <w:rPr>
          <w:i/>
        </w:rPr>
        <w:t>&lt;—</w:t>
      </w:r>
      <w:r w:rsidR="00DA20A1">
        <w:rPr>
          <w:rFonts w:hint="eastAsia"/>
          <w:i/>
        </w:rPr>
        <w:t xml:space="preserve"> Zeros(width,height);</w:t>
      </w:r>
    </w:p>
    <w:p w14:paraId="36867A42" w14:textId="3280D287" w:rsidR="00044B31" w:rsidRDefault="00044B31" w:rsidP="00F342EB">
      <w:pPr>
        <w:pStyle w:val="a0"/>
        <w:ind w:firstLineChars="0" w:firstLine="0"/>
        <w:jc w:val="left"/>
        <w:rPr>
          <w:rFonts w:hint="eastAsia"/>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69530F5A" w14:textId="6E41D352" w:rsidR="00044B31" w:rsidRPr="00044B31" w:rsidRDefault="00044B31" w:rsidP="00F342EB">
      <w:pPr>
        <w:pStyle w:val="a0"/>
        <w:ind w:firstLineChars="0" w:firstLine="0"/>
        <w:jc w:val="left"/>
        <w:rPr>
          <w:rFonts w:hint="eastAsia"/>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77D62993" w14:textId="7239795A" w:rsidR="0061021B" w:rsidRPr="00292E4F" w:rsidRDefault="0061021B" w:rsidP="00DA20A1">
      <w:pPr>
        <w:pStyle w:val="a0"/>
        <w:ind w:firstLineChars="100" w:firstLine="240"/>
        <w:jc w:val="left"/>
        <w:rPr>
          <w:i/>
        </w:rPr>
      </w:pPr>
      <w:r w:rsidRPr="00292E4F">
        <w:rPr>
          <w:i/>
        </w:rPr>
        <w:t xml:space="preserve">  #</w:t>
      </w:r>
      <w:r w:rsidRPr="00292E4F">
        <w:t>初始化零矩阵；</w:t>
      </w:r>
    </w:p>
    <w:p w14:paraId="1BE673D1" w14:textId="05163BCB"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r w:rsidR="00D37034" w:rsidRPr="00292E4F">
        <w:rPr>
          <w:i/>
        </w:rPr>
        <w:t>Zeros(</w:t>
      </w:r>
      <w:r w:rsidR="0061021B" w:rsidRPr="00292E4F">
        <w:rPr>
          <w:i/>
        </w:rPr>
        <w:t>sampleCol,sampleCol</w:t>
      </w:r>
      <w:r w:rsidR="00D37034" w:rsidRPr="00292E4F">
        <w:rPr>
          <w:i/>
        </w:rPr>
        <w:t>);</w:t>
      </w:r>
      <w:r w:rsidR="0061021B" w:rsidRPr="00292E4F">
        <w:rPr>
          <w:i/>
        </w:rPr>
        <w:t xml:space="preserve">     </w:t>
      </w:r>
    </w:p>
    <w:p w14:paraId="09BC67C4" w14:textId="7DB29960"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r w:rsidRPr="00292E4F">
        <w:rPr>
          <w:i/>
        </w:rPr>
        <w:t xml:space="preserve">Zeros(sampleRow,SampleRow); </w:t>
      </w:r>
    </w:p>
    <w:p w14:paraId="1B3CAF7C" w14:textId="77F896F5" w:rsidR="00D37034" w:rsidRPr="00292E4F" w:rsidRDefault="0061021B" w:rsidP="00F342EB">
      <w:pPr>
        <w:pStyle w:val="a0"/>
        <w:ind w:firstLineChars="0" w:firstLine="0"/>
        <w:jc w:val="left"/>
        <w:rPr>
          <w:i/>
        </w:rPr>
      </w:pPr>
      <w:r w:rsidRPr="00292E4F">
        <w:rPr>
          <w:i/>
        </w:rPr>
        <w:t xml:space="preserve">   #</w:t>
      </w:r>
      <w:r w:rsidRPr="00292E4F">
        <w:t>初始化行列傅系数矩阵</w:t>
      </w:r>
      <w:r w:rsidRPr="00292E4F">
        <w:t xml:space="preserve"> </w:t>
      </w:r>
      <w:r w:rsidRPr="00292E4F">
        <w:rPr>
          <w:i/>
        </w:rPr>
        <w:t xml:space="preserve">     </w:t>
      </w:r>
    </w:p>
    <w:p w14:paraId="055EF26B" w14:textId="77777777" w:rsidR="00D267E6" w:rsidRDefault="00D37034" w:rsidP="00D37034">
      <w:pPr>
        <w:pStyle w:val="a0"/>
        <w:ind w:firstLineChars="0" w:firstLine="420"/>
        <w:jc w:val="left"/>
        <w:rPr>
          <w:rFonts w:hint="eastAsia"/>
          <w:i/>
        </w:rPr>
      </w:pPr>
      <w:r w:rsidRPr="00292E4F">
        <w:rPr>
          <w:i/>
        </w:rPr>
        <w:t>(RowMatrix,ColMatrix</w:t>
      </w:r>
      <w:r w:rsidR="00D267E6">
        <w:rPr>
          <w:rFonts w:hint="eastAsia"/>
          <w:i/>
        </w:rPr>
        <w:t>.FilterWindow</w:t>
      </w:r>
      <w:r w:rsidRPr="00292E4F">
        <w:rPr>
          <w:i/>
        </w:rPr>
        <w:t>)</w:t>
      </w:r>
      <w:r w:rsidR="00214103" w:rsidRPr="00292E4F">
        <w:rPr>
          <w:i/>
        </w:rPr>
        <w:t xml:space="preserve"> </w:t>
      </w:r>
    </w:p>
    <w:p w14:paraId="3FAC80BE" w14:textId="2686AC31" w:rsidR="00CA0F40" w:rsidRDefault="00214103" w:rsidP="00D267E6">
      <w:pPr>
        <w:pStyle w:val="a0"/>
        <w:ind w:left="2940" w:firstLineChars="0" w:firstLine="420"/>
        <w:jc w:val="left"/>
        <w:rPr>
          <w:rFonts w:hint="eastAsia"/>
          <w:i/>
        </w:rPr>
      </w:pPr>
      <w:r w:rsidRPr="00292E4F">
        <w:rPr>
          <w:i/>
        </w:rPr>
        <w:t xml:space="preserve">&lt;— </w:t>
      </w:r>
      <w:r w:rsidR="00CA0F40" w:rsidRPr="00292E4F">
        <w:rPr>
          <w:i/>
        </w:rPr>
        <w:t>InitMatrix(</w:t>
      </w:r>
      <w:r w:rsidR="001F10BA" w:rsidRPr="00292E4F">
        <w:rPr>
          <w:i/>
        </w:rPr>
        <w:t>width</w:t>
      </w:r>
      <w:r w:rsidR="00CA0F40" w:rsidRPr="00292E4F">
        <w:rPr>
          <w:i/>
        </w:rPr>
        <w:t>,height,</w:t>
      </w:r>
      <w:r w:rsidR="001F10BA" w:rsidRPr="00292E4F">
        <w:rPr>
          <w:i/>
        </w:rPr>
        <w:t>sampleRow,sampleCol</w:t>
      </w:r>
      <w:r w:rsidR="00CA0F40" w:rsidRPr="00292E4F">
        <w:rPr>
          <w:i/>
        </w:rPr>
        <w:t>);</w:t>
      </w:r>
    </w:p>
    <w:p w14:paraId="310B7AC2" w14:textId="53D865DC" w:rsidR="004B5FF8" w:rsidRDefault="004B5FF8" w:rsidP="004B5FF8">
      <w:pPr>
        <w:pStyle w:val="a0"/>
        <w:ind w:firstLineChars="0"/>
        <w:jc w:val="left"/>
        <w:rPr>
          <w:rFonts w:hint="eastAsia"/>
        </w:rPr>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14:paraId="5BA7E4B5" w14:textId="17E41C5C"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75E165C3" w14:textId="04FA1436"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r w:rsidR="000D6B4C">
        <w:rPr>
          <w:rFonts w:hint="eastAsia"/>
          <w:i/>
        </w:rPr>
        <w:t xml:space="preserve"> </w:t>
      </w:r>
      <w:r w:rsidRPr="00292E4F">
        <w:rPr>
          <w:i/>
        </w:rPr>
        <w:t>SampleInRow(src,width,height,sampleRow);</w:t>
      </w:r>
      <w:r w:rsidR="000D6B4C">
        <w:rPr>
          <w:rFonts w:hint="eastAsia"/>
          <w:i/>
        </w:rPr>
        <w:t xml:space="preserve">   </w:t>
      </w:r>
    </w:p>
    <w:p w14:paraId="23DA8286" w14:textId="375BD68F"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r w:rsidR="000D6B4C">
        <w:rPr>
          <w:rFonts w:hint="eastAsia"/>
          <w:i/>
        </w:rPr>
        <w:t xml:space="preserve"> </w:t>
      </w:r>
      <w:r w:rsidRPr="00292E4F">
        <w:rPr>
          <w:i/>
        </w:rPr>
        <w:t>SampleInCol(src,width,height,sampleCol);</w:t>
      </w:r>
    </w:p>
    <w:p w14:paraId="7748EE53" w14:textId="280E8841" w:rsidR="001F10BA" w:rsidRPr="00292E4F" w:rsidRDefault="001F10BA" w:rsidP="00F342EB">
      <w:pPr>
        <w:pStyle w:val="a0"/>
        <w:ind w:firstLineChars="0" w:firstLine="0"/>
        <w:jc w:val="left"/>
        <w:rPr>
          <w:i/>
        </w:rPr>
      </w:pPr>
      <w:r w:rsidRPr="00292E4F">
        <w:rPr>
          <w:i/>
        </w:rPr>
        <w:tab/>
        <w:t>Recover</w:t>
      </w:r>
      <w:r w:rsidR="00D37034" w:rsidRPr="00292E4F">
        <w:rPr>
          <w:i/>
        </w:rPr>
        <w:t>ByRowIterFst(</w:t>
      </w:r>
      <w:r w:rsidR="00301889">
        <w:rPr>
          <w:rFonts w:hint="eastAsia"/>
          <w:i/>
        </w:rPr>
        <w:t>RowMiddleFre,ColMiddleFre</w:t>
      </w:r>
      <w:r w:rsidR="00BC23B6">
        <w:rPr>
          <w:rFonts w:hint="eastAsia"/>
          <w:i/>
        </w:rPr>
        <w:t>,selectDelta</w:t>
      </w:r>
      <w:r w:rsidR="00D37034" w:rsidRPr="00292E4F">
        <w:rPr>
          <w:i/>
        </w:rPr>
        <w:t>);</w:t>
      </w:r>
    </w:p>
    <w:p w14:paraId="4EAEF1C5" w14:textId="335E678E" w:rsidR="00D37034" w:rsidRPr="00292E4F" w:rsidRDefault="00D37034" w:rsidP="00F342EB">
      <w:pPr>
        <w:pStyle w:val="a0"/>
        <w:ind w:firstLineChars="0" w:firstLine="0"/>
        <w:jc w:val="left"/>
        <w:rPr>
          <w:i/>
        </w:rPr>
      </w:pPr>
      <w:r w:rsidRPr="00292E4F">
        <w:rPr>
          <w:i/>
        </w:rPr>
        <w:tab/>
        <w:t>RecoverByColIterFst(</w:t>
      </w:r>
      <w:r w:rsidR="00E40E11">
        <w:rPr>
          <w:rFonts w:hint="eastAsia"/>
          <w:i/>
        </w:rPr>
        <w:t>RowMiddleFre,ColMiddleFre,selectDelta</w:t>
      </w:r>
      <w:r w:rsidRPr="00292E4F">
        <w:rPr>
          <w:i/>
        </w:rPr>
        <w:t>);</w:t>
      </w:r>
    </w:p>
    <w:p w14:paraId="57D3C54D" w14:textId="47B78B13" w:rsidR="00CA0F40" w:rsidRPr="00292E4F" w:rsidRDefault="00D37034" w:rsidP="00F342EB">
      <w:pPr>
        <w:pStyle w:val="a0"/>
        <w:ind w:firstLineChars="0" w:firstLine="0"/>
        <w:jc w:val="left"/>
        <w:rPr>
          <w:i/>
        </w:rPr>
      </w:pPr>
      <w:r w:rsidRPr="00292E4F">
        <w:rPr>
          <w:i/>
        </w:rPr>
        <w:tab/>
        <w:t>RecoverByRowMain(</w:t>
      </w:r>
      <w:r w:rsidR="00E40E11">
        <w:rPr>
          <w:rFonts w:hint="eastAsia"/>
          <w:i/>
        </w:rPr>
        <w:t>RowMiddleFre</w:t>
      </w:r>
      <w:r w:rsidRPr="00292E4F">
        <w:rPr>
          <w:i/>
        </w:rPr>
        <w:t>);</w:t>
      </w:r>
    </w:p>
    <w:p w14:paraId="0027DBF0" w14:textId="6B0B8DA3" w:rsidR="00D37034" w:rsidRPr="00292E4F" w:rsidRDefault="00D37034" w:rsidP="00F342EB">
      <w:pPr>
        <w:pStyle w:val="a0"/>
        <w:ind w:firstLineChars="0" w:firstLine="0"/>
        <w:jc w:val="left"/>
        <w:rPr>
          <w:i/>
        </w:rPr>
      </w:pPr>
      <w:r w:rsidRPr="00292E4F">
        <w:rPr>
          <w:i/>
        </w:rPr>
        <w:tab/>
        <w:t xml:space="preserve">If(flag == </w:t>
      </w:r>
      <w:r w:rsidR="002F3B86">
        <w:rPr>
          <w:rFonts w:hint="eastAsia"/>
          <w:i/>
        </w:rPr>
        <w:t>T</w:t>
      </w:r>
      <w:r w:rsidRPr="00292E4F">
        <w:rPr>
          <w:i/>
        </w:rPr>
        <w:t>rue)</w:t>
      </w:r>
    </w:p>
    <w:p w14:paraId="0A76EA54" w14:textId="675F4598" w:rsidR="00D37034" w:rsidRPr="00292E4F" w:rsidRDefault="00D37034" w:rsidP="00F342EB">
      <w:pPr>
        <w:pStyle w:val="a0"/>
        <w:ind w:firstLineChars="0" w:firstLine="0"/>
        <w:jc w:val="left"/>
        <w:rPr>
          <w:i/>
        </w:rPr>
      </w:pPr>
      <w:r w:rsidRPr="00292E4F">
        <w:rPr>
          <w:i/>
        </w:rPr>
        <w:tab/>
      </w:r>
      <w:r w:rsidRPr="00292E4F">
        <w:rPr>
          <w:i/>
        </w:rPr>
        <w:tab/>
        <w:t>RecverByColMain(</w:t>
      </w:r>
      <w:r w:rsidR="00E40E11">
        <w:rPr>
          <w:rFonts w:hint="eastAsia"/>
          <w:i/>
        </w:rPr>
        <w:t>ColMiddleFre</w:t>
      </w:r>
      <w:r w:rsidRPr="00292E4F">
        <w:rPr>
          <w:i/>
        </w:rPr>
        <w:t>);</w:t>
      </w:r>
    </w:p>
    <w:p w14:paraId="3ADA15BD" w14:textId="121B62DD" w:rsidR="00CA0F40" w:rsidRPr="00292E4F" w:rsidRDefault="00CA0F40" w:rsidP="00F342EB">
      <w:pPr>
        <w:pStyle w:val="a0"/>
        <w:ind w:firstLineChars="0" w:firstLine="0"/>
        <w:jc w:val="left"/>
        <w:rPr>
          <w:i/>
        </w:rPr>
      </w:pPr>
      <w:r w:rsidRPr="00292E4F">
        <w:rPr>
          <w:i/>
        </w:rPr>
        <w:t>}</w:t>
      </w:r>
    </w:p>
    <w:p w14:paraId="2E4A8D6F" w14:textId="77777777" w:rsidR="00F342EB" w:rsidRDefault="00F342EB" w:rsidP="00F342EB">
      <w:pPr>
        <w:pStyle w:val="a0"/>
        <w:ind w:firstLineChars="0" w:firstLine="0"/>
        <w:jc w:val="center"/>
        <w:rPr>
          <w:rFonts w:hint="eastAsia"/>
        </w:rPr>
      </w:pPr>
    </w:p>
    <w:p w14:paraId="7D20B755" w14:textId="77777777"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14:paraId="1007C659" w14:textId="77777777" w:rsidR="00F03C0E" w:rsidRPr="00F5461F" w:rsidRDefault="00671DA7" w:rsidP="00F5461F">
      <w:pPr>
        <w:pStyle w:val="1"/>
        <w:numPr>
          <w:ilvl w:val="0"/>
          <w:numId w:val="0"/>
        </w:numPr>
        <w:spacing w:before="156" w:after="156"/>
      </w:pPr>
      <w:bookmarkStart w:id="154" w:name="_Toc278457914"/>
      <w:r>
        <w:rPr>
          <w:rFonts w:hint="eastAsia"/>
        </w:rPr>
        <w:lastRenderedPageBreak/>
        <w:t>参考文献</w:t>
      </w:r>
      <w:bookmarkEnd w:id="154"/>
    </w:p>
    <w:p w14:paraId="1550ECCC" w14:textId="77777777" w:rsidR="00F5461F" w:rsidRDefault="00F5461F" w:rsidP="00800A43">
      <w:pPr>
        <w:spacing w:line="240" w:lineRule="atLeast"/>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Hubel D H, Wiesel T N. Receptive fields of single neurones in the cat's striate cortex[J]. The Journal of physiology, 1959, 148(3): 574.</w:t>
      </w:r>
    </w:p>
    <w:p w14:paraId="5C9904E1" w14:textId="12F52561" w:rsidR="00F5461F" w:rsidRDefault="00F5461F" w:rsidP="00800A43">
      <w:pPr>
        <w:widowControl/>
        <w:tabs>
          <w:tab w:val="left" w:pos="220"/>
          <w:tab w:val="left" w:pos="720"/>
        </w:tabs>
        <w:autoSpaceDE w:val="0"/>
        <w:autoSpaceDN w:val="0"/>
        <w:adjustRightInd w:val="0"/>
        <w:spacing w:after="240" w:line="240" w:lineRule="atLeast"/>
        <w:ind w:left="6"/>
        <w:jc w:val="left"/>
        <w:rPr>
          <w:kern w:val="0"/>
          <w:sz w:val="24"/>
        </w:rPr>
      </w:pPr>
      <w:r>
        <w:rPr>
          <w:rFonts w:hint="eastAsia"/>
          <w:kern w:val="0"/>
          <w:sz w:val="24"/>
        </w:rPr>
        <w:t xml:space="preserve">[2] </w:t>
      </w:r>
      <w:r w:rsidR="00F03C0E" w:rsidRPr="00F03C0E">
        <w:rPr>
          <w:kern w:val="0"/>
          <w:sz w:val="24"/>
        </w:rPr>
        <w:t>B. A. Olshausen, D. J. Field. Emergence of simple-c</w:t>
      </w:r>
      <w:r w:rsidR="00B55482">
        <w:rPr>
          <w:kern w:val="0"/>
          <w:sz w:val="24"/>
        </w:rPr>
        <w:t xml:space="preserve">ell receptive field properties </w:t>
      </w:r>
      <w:r w:rsidR="00F03C0E">
        <w:rPr>
          <w:kern w:val="0"/>
          <w:sz w:val="24"/>
        </w:rPr>
        <w:t>b</w:t>
      </w:r>
      <w:r w:rsidR="00F03C0E">
        <w:rPr>
          <w:rFonts w:hint="eastAsia"/>
          <w:kern w:val="0"/>
          <w:sz w:val="24"/>
        </w:rPr>
        <w:t xml:space="preserve">y </w:t>
      </w:r>
      <w:r w:rsidR="00F03C0E" w:rsidRPr="00F03C0E">
        <w:rPr>
          <w:kern w:val="0"/>
          <w:sz w:val="24"/>
        </w:rPr>
        <w:t>learning a sparse code for natural images[J]. Nature, 1996, 381(13): 607-609.</w:t>
      </w:r>
    </w:p>
    <w:p w14:paraId="755D2379" w14:textId="77777777" w:rsidR="009316C1" w:rsidRPr="009316C1" w:rsidRDefault="00464CD9" w:rsidP="00800A43">
      <w:pPr>
        <w:spacing w:line="240" w:lineRule="atLeas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Ghazi B, Hassanieh H, Indyk P, et al. Sample-optimal average-case sparse fourier transform in two dimensions[J]. arXiv preprint arXiv:1303.1209, 2013.</w:t>
      </w:r>
    </w:p>
    <w:p w14:paraId="1126BCD7" w14:textId="77777777" w:rsidR="009316C1" w:rsidRDefault="00464CD9" w:rsidP="00800A43">
      <w:pPr>
        <w:spacing w:line="240" w:lineRule="atLeast"/>
        <w:rPr>
          <w:rFonts w:eastAsia="Times New Roman"/>
          <w:sz w:val="24"/>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w:t>
      </w:r>
      <w:r w:rsidR="00DC1673">
        <w:rPr>
          <w:rFonts w:eastAsia="Times New Roman"/>
          <w:color w:val="222222"/>
          <w:sz w:val="24"/>
          <w:shd w:val="clear" w:color="auto" w:fill="FFFFFF"/>
        </w:rPr>
        <w:t>“</w:t>
      </w:r>
      <w:r w:rsidR="00DC1673" w:rsidRPr="00DC1673">
        <w:rPr>
          <w:rFonts w:eastAsia="Times New Roman"/>
          <w:color w:val="222222"/>
          <w:sz w:val="24"/>
          <w:shd w:val="clear" w:color="auto" w:fill="FFFFFF"/>
        </w:rPr>
        <w:t>Sparse 2D Fast Fourier Transform[J].</w:t>
      </w:r>
      <w:r w:rsidR="00DC1673">
        <w:rPr>
          <w:rFonts w:eastAsia="Times New Roman"/>
          <w:color w:val="222222"/>
          <w:sz w:val="24"/>
          <w:shd w:val="clear" w:color="auto" w:fill="FFFFFF"/>
        </w:rPr>
        <w:t>”</w:t>
      </w:r>
      <w:r w:rsidR="00DC1673" w:rsidRPr="00DC1673">
        <w:rPr>
          <w:rFonts w:eastAsia="Times New Roman"/>
          <w:color w:val="222222"/>
          <w:sz w:val="24"/>
          <w:shd w:val="clear" w:color="auto" w:fill="FFFFFF"/>
        </w:rPr>
        <w:t>Proceedings of the 10th International Conference on Sampling Theory and Applications</w:t>
      </w:r>
      <w:r w:rsidR="00DC1673">
        <w:rPr>
          <w:rFonts w:eastAsia="Times New Roman" w:hint="eastAsia"/>
          <w:sz w:val="24"/>
        </w:rPr>
        <w:t>,2013:248-251.</w:t>
      </w:r>
    </w:p>
    <w:p w14:paraId="16273C88" w14:textId="77777777" w:rsidR="004767F4"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Kushilevitz E, Mansour Y. Learning decision trees using the Fourier spectrum[J]. SIAM Journal on Computing, 1993, 22(6): 1331-1348.</w:t>
      </w:r>
    </w:p>
    <w:p w14:paraId="7A49D843" w14:textId="77777777" w:rsidR="00D50DD1"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Mansour Y. Randomized interpolation and approximation of sparse polynomials[J]. SIAM Journal on Computing, 1995, 24(2): 357-368.</w:t>
      </w:r>
    </w:p>
    <w:p w14:paraId="7DFA7EA4" w14:textId="77777777" w:rsidR="00D50DD1"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representations via sampling[C]//Proceedings of the thiry-fourth annual ACM symposium on Theory of computing. ACM, 2002: 152-161.</w:t>
      </w:r>
    </w:p>
    <w:p w14:paraId="0DD966F9" w14:textId="77777777" w:rsidR="00464CD9" w:rsidRPr="00464CD9" w:rsidRDefault="00464CD9" w:rsidP="00800A43">
      <w:pPr>
        <w:spacing w:line="240" w:lineRule="atLeast"/>
        <w:rPr>
          <w:rFonts w:eastAsia="Times New Roman"/>
          <w:sz w:val="24"/>
        </w:rPr>
      </w:pPr>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 Muthukrishnan S, Strauss M. Improved time bounds for near-optimal sparse Fourier representations[C]//Optics &amp; Photonics 2005. International Society for Optics and Photonics, 2005: 59141A-59141A-15.</w:t>
      </w:r>
    </w:p>
    <w:p w14:paraId="685008A4" w14:textId="77777777" w:rsidR="00464CD9" w:rsidRDefault="00464CD9" w:rsidP="00800A43">
      <w:pPr>
        <w:widowControl/>
        <w:tabs>
          <w:tab w:val="left" w:pos="220"/>
          <w:tab w:val="left" w:pos="720"/>
        </w:tabs>
        <w:autoSpaceDE w:val="0"/>
        <w:autoSpaceDN w:val="0"/>
        <w:adjustRightInd w:val="0"/>
        <w:spacing w:after="240" w:line="240" w:lineRule="atLeast"/>
        <w:ind w:left="6"/>
        <w:jc w:val="left"/>
        <w:rPr>
          <w:kern w:val="0"/>
          <w:sz w:val="24"/>
        </w:rPr>
      </w:pPr>
      <w:r>
        <w:rPr>
          <w:rFonts w:hint="eastAsia"/>
          <w:kern w:val="0"/>
          <w:sz w:val="24"/>
        </w:rPr>
        <w:t xml:space="preserve">[9] </w:t>
      </w:r>
      <w:r w:rsidRPr="00234687">
        <w:rPr>
          <w:rFonts w:eastAsia="Times New Roman"/>
          <w:color w:val="222222"/>
          <w:sz w:val="24"/>
          <w:shd w:val="clear" w:color="auto" w:fill="FFFFFF"/>
        </w:rPr>
        <w:t xml:space="preserve">Hassanieh H, Indyk P, Katabi D, et al. </w:t>
      </w:r>
      <w:r>
        <w:rPr>
          <w:rFonts w:eastAsia="Times New Roman"/>
          <w:color w:val="222222"/>
          <w:sz w:val="24"/>
          <w:shd w:val="clear" w:color="auto" w:fill="FFFFFF"/>
        </w:rPr>
        <w:t>“</w:t>
      </w:r>
      <w:r w:rsidRPr="00234687">
        <w:rPr>
          <w:rFonts w:eastAsia="Times New Roman"/>
          <w:color w:val="222222"/>
          <w:sz w:val="24"/>
          <w:shd w:val="clear" w:color="auto" w:fill="FFFFFF"/>
        </w:rPr>
        <w:t>Simple and practical algorithm</w:t>
      </w:r>
      <w:r>
        <w:rPr>
          <w:rFonts w:eastAsia="Times New Roman"/>
          <w:color w:val="222222"/>
          <w:sz w:val="24"/>
          <w:shd w:val="clear" w:color="auto" w:fill="FFFFFF"/>
        </w:rPr>
        <w:t xml:space="preserve"> for sparse Fourier transform</w:t>
      </w:r>
      <w:r>
        <w:rPr>
          <w:rFonts w:eastAsia="Times New Roman" w:hint="eastAsia"/>
          <w:color w:val="222222"/>
          <w:sz w:val="24"/>
          <w:shd w:val="clear" w:color="auto" w:fill="FFFFFF"/>
        </w:rPr>
        <w:t>.</w:t>
      </w:r>
      <w:r>
        <w:rPr>
          <w:rFonts w:eastAsia="Times New Roman"/>
          <w:color w:val="222222"/>
          <w:sz w:val="24"/>
          <w:shd w:val="clear" w:color="auto" w:fill="FFFFFF"/>
        </w:rPr>
        <w:t>”</w:t>
      </w:r>
      <w:r w:rsidRPr="00234687">
        <w:rPr>
          <w:rFonts w:eastAsia="Times New Roman"/>
          <w:color w:val="222222"/>
          <w:sz w:val="24"/>
          <w:shd w:val="clear" w:color="auto" w:fill="FFFFFF"/>
        </w:rPr>
        <w:t>Proceedings of the Twenty-Third Annual ACM-SIAM Symposium on Discrete Algorithms. SIAM, 2012: 1183-1194.</w:t>
      </w:r>
    </w:p>
    <w:p w14:paraId="61685F88" w14:textId="77777777" w:rsidR="000B4C38" w:rsidRDefault="00464CD9" w:rsidP="00800A43">
      <w:pPr>
        <w:widowControl/>
        <w:tabs>
          <w:tab w:val="left" w:pos="220"/>
          <w:tab w:val="left" w:pos="720"/>
        </w:tabs>
        <w:autoSpaceDE w:val="0"/>
        <w:autoSpaceDN w:val="0"/>
        <w:adjustRightInd w:val="0"/>
        <w:spacing w:after="240" w:line="240" w:lineRule="atLeast"/>
        <w:ind w:left="6"/>
        <w:jc w:val="left"/>
        <w:rPr>
          <w:rFonts w:eastAsia="Times New Roman"/>
          <w:sz w:val="24"/>
        </w:rPr>
      </w:pPr>
      <w:r>
        <w:rPr>
          <w:rFonts w:hint="eastAsia"/>
          <w:kern w:val="0"/>
          <w:sz w:val="24"/>
        </w:rPr>
        <w:t xml:space="preserve">[10] </w:t>
      </w:r>
      <w:r w:rsidRPr="00F00EEE">
        <w:rPr>
          <w:rFonts w:eastAsia="Times New Roman"/>
          <w:color w:val="222222"/>
          <w:sz w:val="24"/>
          <w:shd w:val="clear" w:color="auto" w:fill="FFFFFF"/>
        </w:rPr>
        <w:t xml:space="preserve">Hassanieh H, Indyk P, Katabi D, et al. </w:t>
      </w:r>
      <w:r>
        <w:rPr>
          <w:rFonts w:eastAsia="Times New Roman"/>
          <w:color w:val="222222"/>
          <w:sz w:val="24"/>
          <w:shd w:val="clear" w:color="auto" w:fill="FFFFFF"/>
        </w:rPr>
        <w:t>“</w:t>
      </w:r>
      <w:r w:rsidRPr="00F00EEE">
        <w:rPr>
          <w:rFonts w:eastAsia="Times New Roman"/>
          <w:color w:val="222222"/>
          <w:sz w:val="24"/>
          <w:shd w:val="clear" w:color="auto" w:fill="FFFFFF"/>
        </w:rPr>
        <w:t>Nearly optim</w:t>
      </w:r>
      <w:r>
        <w:rPr>
          <w:rFonts w:eastAsia="Times New Roman"/>
          <w:color w:val="222222"/>
          <w:sz w:val="24"/>
          <w:shd w:val="clear" w:color="auto" w:fill="FFFFFF"/>
        </w:rPr>
        <w:t>al sparse Fouriertransform</w:t>
      </w:r>
      <w:r>
        <w:rPr>
          <w:rFonts w:eastAsia="Times New Roman" w:hint="eastAsia"/>
          <w:color w:val="222222"/>
          <w:sz w:val="24"/>
          <w:shd w:val="clear" w:color="auto" w:fill="FFFFFF"/>
        </w:rPr>
        <w:t>.</w:t>
      </w:r>
      <w:r>
        <w:rPr>
          <w:rFonts w:eastAsia="Times New Roman"/>
          <w:color w:val="222222"/>
          <w:sz w:val="24"/>
          <w:shd w:val="clear" w:color="auto" w:fill="FFFFFF"/>
        </w:rPr>
        <w:t>”</w:t>
      </w:r>
      <w:r w:rsidRPr="00F00EEE">
        <w:rPr>
          <w:rFonts w:eastAsia="Times New Roman"/>
          <w:color w:val="222222"/>
          <w:sz w:val="24"/>
          <w:shd w:val="clear" w:color="auto" w:fill="FFFFFF"/>
        </w:rPr>
        <w:t>Proceedings of the forty-fourth annual ACM symposium on Theory of computing. ACM, 2012: 563-578.</w:t>
      </w:r>
    </w:p>
    <w:p w14:paraId="7C25CA15" w14:textId="77777777" w:rsidR="000B4C38" w:rsidRDefault="00464CD9" w:rsidP="00800A43">
      <w:pPr>
        <w:widowControl/>
        <w:tabs>
          <w:tab w:val="left" w:pos="220"/>
          <w:tab w:val="left" w:pos="720"/>
        </w:tabs>
        <w:autoSpaceDE w:val="0"/>
        <w:autoSpaceDN w:val="0"/>
        <w:adjustRightInd w:val="0"/>
        <w:spacing w:after="240" w:line="240" w:lineRule="atLeast"/>
        <w:ind w:left="6"/>
        <w:jc w:val="left"/>
        <w:rPr>
          <w:rFonts w:eastAsia="Times New Roman"/>
          <w:color w:val="222222"/>
          <w:sz w:val="24"/>
          <w:shd w:val="clear" w:color="auto" w:fill="FFFFFF"/>
        </w:rPr>
      </w:pPr>
      <w:r w:rsidRPr="000B4C38">
        <w:rPr>
          <w:rFonts w:eastAsia="Times New Roman"/>
          <w:sz w:val="24"/>
        </w:rPr>
        <w:t>[</w:t>
      </w:r>
      <w:r w:rsidR="000B4C38">
        <w:rPr>
          <w:rFonts w:eastAsia="Times New Roman" w:hint="eastAsia"/>
          <w:sz w:val="24"/>
        </w:rPr>
        <w:t>11</w:t>
      </w:r>
      <w:r w:rsidRPr="000B4C38">
        <w:rPr>
          <w:rFonts w:eastAsia="Times New Roman"/>
          <w:sz w:val="24"/>
        </w:rPr>
        <w:t>]</w:t>
      </w:r>
      <w:r w:rsidR="000B4C38" w:rsidRPr="000B4C38">
        <w:rPr>
          <w:rFonts w:eastAsia="Times New Roman"/>
          <w:color w:val="222222"/>
          <w:sz w:val="24"/>
          <w:shd w:val="clear" w:color="auto" w:fill="FFFFFF"/>
        </w:rPr>
        <w:t>Hassanieh H, Shi L, Abari O, et al. Ghz-wide sensing and decoding using the sparse fourier transform[C]//INFOCOM, 2014 Proceedings IEEE. IEEE, 2014: 2256-2264.</w:t>
      </w:r>
    </w:p>
    <w:p w14:paraId="50C67420" w14:textId="77777777" w:rsidR="000B4C38" w:rsidRDefault="000B4C38"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Hassanieh H, Adib F, Katabi D, et al. Faster gps via the sparse fourier transform[C]//Proceedings of the 18th annual international conference on Mobile computing and networking. ACM, 2012: 353-364.</w:t>
      </w:r>
    </w:p>
    <w:p w14:paraId="6861CA10" w14:textId="77777777" w:rsidR="000B4C38" w:rsidRPr="000B4C38" w:rsidRDefault="00747B90" w:rsidP="00800A43">
      <w:pPr>
        <w:spacing w:line="240" w:lineRule="atLeast"/>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Shi L, Andronesi O C, Hassanieh H, et al. MRS Sparse-FFT: Reducing Acquisition Time and Artifacts for In Vivo 2D Correlation Spectroscopy[C]//ISMRM’13, Int. Society for Magnetic Resonance in Medicine Annual Meeting and Exhibition. 2013.</w:t>
      </w:r>
    </w:p>
    <w:p w14:paraId="0A91AADF" w14:textId="77777777" w:rsidR="000B4C38" w:rsidRDefault="000B4C38" w:rsidP="00800A43">
      <w:pPr>
        <w:spacing w:line="240" w:lineRule="atLeast"/>
        <w:rPr>
          <w:rFonts w:eastAsia="Times New Roman"/>
          <w:sz w:val="24"/>
        </w:rPr>
      </w:pPr>
      <w:r>
        <w:rPr>
          <w:rFonts w:eastAsia="Times New Roman" w:hint="eastAsia"/>
          <w:color w:val="222222"/>
          <w:sz w:val="24"/>
          <w:shd w:val="clear" w:color="auto" w:fill="FFFFFF"/>
        </w:rPr>
        <w:t xml:space="preserve">[14] </w:t>
      </w:r>
      <w:r w:rsidRPr="000B4C38">
        <w:rPr>
          <w:rFonts w:eastAsia="Times New Roman"/>
          <w:color w:val="222222"/>
          <w:sz w:val="24"/>
          <w:shd w:val="clear" w:color="auto" w:fill="FFFFFF"/>
        </w:rPr>
        <w:t>Akçakaya M, Tarokh V. A frame construction and a universal distortion bound for sparse representations[J]. Signal Processing, IEEE Transactions on, 2008, 56(6): 2443-2450.</w:t>
      </w:r>
    </w:p>
    <w:p w14:paraId="1154E570" w14:textId="77777777" w:rsidR="000B4C38" w:rsidRDefault="00030572"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00F2A48D" w14:textId="77777777" w:rsidR="00877008" w:rsidRPr="00877008" w:rsidRDefault="00877008" w:rsidP="00800A43">
      <w:pPr>
        <w:spacing w:line="240" w:lineRule="atLeast"/>
        <w:rPr>
          <w:sz w:val="24"/>
        </w:rPr>
      </w:pPr>
      <w:r>
        <w:rPr>
          <w:rFonts w:hint="eastAsia"/>
        </w:rPr>
        <w:t>[</w:t>
      </w:r>
      <w:r>
        <w:rPr>
          <w:rFonts w:hint="eastAsia"/>
          <w:sz w:val="24"/>
        </w:rPr>
        <w:t>16</w:t>
      </w:r>
      <w:r w:rsidRPr="00877008">
        <w:rPr>
          <w:sz w:val="24"/>
        </w:rPr>
        <w:t>] E.J.Candes and T.Tao, Decoding by linear programming, IEEE Trans.Inf.Theory,vol.52, no. 1, pp. 4203-4215, Dec,2005;</w:t>
      </w:r>
    </w:p>
    <w:p w14:paraId="779F64CD" w14:textId="77777777" w:rsidR="00877008" w:rsidRPr="00877008" w:rsidRDefault="00877008" w:rsidP="00800A43">
      <w:pPr>
        <w:spacing w:line="240" w:lineRule="atLeast"/>
        <w:rPr>
          <w:sz w:val="24"/>
        </w:rPr>
      </w:pPr>
      <w:r>
        <w:rPr>
          <w:sz w:val="24"/>
        </w:rPr>
        <w:lastRenderedPageBreak/>
        <w:t>[</w:t>
      </w:r>
      <w:r>
        <w:rPr>
          <w:rFonts w:hint="eastAsia"/>
          <w:sz w:val="24"/>
        </w:rPr>
        <w:t>17</w:t>
      </w:r>
      <w:r w:rsidRPr="00877008">
        <w:rPr>
          <w:sz w:val="24"/>
        </w:rPr>
        <w:t>] F.J.MacWilliams and N.J.A.Sloane, The Theory of Error Correcting Codes,9th ed Amsterdam, The Netherlands:Elsevier Sci.1996;</w:t>
      </w:r>
    </w:p>
    <w:p w14:paraId="38EAF36D" w14:textId="77777777" w:rsidR="00877008" w:rsidRPr="00877008" w:rsidRDefault="00877008" w:rsidP="00800A43">
      <w:pPr>
        <w:spacing w:line="240" w:lineRule="atLeast"/>
        <w:rPr>
          <w:sz w:val="24"/>
        </w:rPr>
      </w:pPr>
      <w:r>
        <w:rPr>
          <w:sz w:val="24"/>
        </w:rPr>
        <w:t>[</w:t>
      </w:r>
      <w:r>
        <w:rPr>
          <w:rFonts w:hint="eastAsia"/>
          <w:sz w:val="24"/>
        </w:rPr>
        <w:t>18</w:t>
      </w:r>
      <w:r w:rsidRPr="00877008">
        <w:rPr>
          <w:sz w:val="24"/>
        </w:rPr>
        <w:t>] M.Sudan, Decoding of Reed Solomon codes beyond the error-correction bound, in Proc.37th Ann. Symp. Foundations Comput.Sci.,1996;</w:t>
      </w:r>
    </w:p>
    <w:p w14:paraId="288971A5" w14:textId="77777777" w:rsidR="00877008" w:rsidRPr="00877008" w:rsidRDefault="00877008" w:rsidP="00800A43">
      <w:pPr>
        <w:spacing w:line="240" w:lineRule="atLeast"/>
        <w:rPr>
          <w:sz w:val="24"/>
        </w:rPr>
      </w:pPr>
      <w:r>
        <w:rPr>
          <w:sz w:val="24"/>
        </w:rPr>
        <w:t>[</w:t>
      </w:r>
      <w:r>
        <w:rPr>
          <w:rFonts w:hint="eastAsia"/>
          <w:sz w:val="24"/>
        </w:rPr>
        <w:t>19</w:t>
      </w:r>
      <w:r w:rsidRPr="00877008">
        <w:rPr>
          <w:sz w:val="24"/>
        </w:rPr>
        <w:t>] J.A.Tropp, Greed is good: Algorithmic results for sparse approximation, IEEE Trans.Inf. Theory,vol.50, no. 10, pp. 2231-2242;</w:t>
      </w:r>
    </w:p>
    <w:p w14:paraId="3BD980A3" w14:textId="77777777" w:rsidR="00877008" w:rsidRPr="00877008" w:rsidRDefault="00877008" w:rsidP="00800A43">
      <w:pPr>
        <w:spacing w:line="240" w:lineRule="atLeast"/>
        <w:rPr>
          <w:sz w:val="24"/>
        </w:rPr>
      </w:pPr>
      <w:r>
        <w:rPr>
          <w:sz w:val="24"/>
        </w:rPr>
        <w:t>[</w:t>
      </w:r>
      <w:r>
        <w:rPr>
          <w:rFonts w:hint="eastAsia"/>
          <w:sz w:val="24"/>
        </w:rPr>
        <w:t>20</w:t>
      </w:r>
      <w:r w:rsidRPr="00877008">
        <w:rPr>
          <w:sz w:val="24"/>
        </w:rPr>
        <w:t>] J.A.Tropp and A.C.Gilbert, Signal recovery from partial information via orthogonal matching pursuit, IEEE Trans.Inf. Theory, vol. 53, no. 11, pp. 4655-4666, Dec.2007;</w:t>
      </w:r>
    </w:p>
    <w:p w14:paraId="2228C1D0" w14:textId="77777777" w:rsidR="00877008" w:rsidRPr="00877008" w:rsidRDefault="00877008" w:rsidP="00800A43">
      <w:pPr>
        <w:spacing w:line="240" w:lineRule="atLeast"/>
        <w:rPr>
          <w:sz w:val="24"/>
        </w:rPr>
      </w:pPr>
      <w:r>
        <w:rPr>
          <w:sz w:val="24"/>
        </w:rPr>
        <w:t>[</w:t>
      </w:r>
      <w:r>
        <w:rPr>
          <w:rFonts w:hint="eastAsia"/>
          <w:sz w:val="24"/>
        </w:rPr>
        <w:t>21</w:t>
      </w:r>
      <w:r w:rsidRPr="00877008">
        <w:rPr>
          <w:sz w:val="24"/>
        </w:rPr>
        <w:t>] Sarah Spence Adams, Introduction to Algebraic Coding Theory</w:t>
      </w:r>
    </w:p>
    <w:p w14:paraId="109FFED0" w14:textId="77777777" w:rsidR="00877008" w:rsidRPr="00877008" w:rsidRDefault="00877008" w:rsidP="00800A43">
      <w:pPr>
        <w:spacing w:line="240" w:lineRule="atLeast"/>
        <w:rPr>
          <w:sz w:val="24"/>
        </w:rPr>
      </w:pPr>
      <w:r>
        <w:rPr>
          <w:sz w:val="24"/>
        </w:rPr>
        <w:t>[</w:t>
      </w:r>
      <w:r>
        <w:rPr>
          <w:rFonts w:hint="eastAsia"/>
          <w:sz w:val="24"/>
        </w:rPr>
        <w:t>22</w:t>
      </w:r>
      <w:r w:rsidRPr="00877008">
        <w:rPr>
          <w:sz w:val="24"/>
        </w:rPr>
        <w:t>] V.Y. Pan. Univariate polynamials: Nearly optimal algorithms for numerical factorization and root-finding. J. Symbolic Computation, 2002;</w:t>
      </w:r>
    </w:p>
    <w:p w14:paraId="64FF3885" w14:textId="77777777" w:rsidR="00877008" w:rsidRPr="00877008" w:rsidRDefault="00877008" w:rsidP="00800A43">
      <w:pPr>
        <w:spacing w:line="240" w:lineRule="atLeast"/>
        <w:rPr>
          <w:sz w:val="24"/>
        </w:rPr>
      </w:pPr>
      <w:r>
        <w:rPr>
          <w:sz w:val="24"/>
        </w:rPr>
        <w:t>[</w:t>
      </w:r>
      <w:r>
        <w:rPr>
          <w:rFonts w:hint="eastAsia"/>
          <w:sz w:val="24"/>
        </w:rPr>
        <w:t>23</w:t>
      </w:r>
      <w:r w:rsidRPr="00877008">
        <w:rPr>
          <w:sz w:val="24"/>
        </w:rPr>
        <w:t>] J.Massey.Shift-register synthesis and bch decoding. Information Theory, IEEE Transactions on, 15(1):122-127, jan 1969;</w:t>
      </w:r>
    </w:p>
    <w:p w14:paraId="2E2820AE" w14:textId="77777777" w:rsidR="00877008" w:rsidRPr="00877008" w:rsidRDefault="00877008" w:rsidP="00800A43">
      <w:pPr>
        <w:spacing w:line="240" w:lineRule="atLeast"/>
        <w:rPr>
          <w:sz w:val="24"/>
        </w:rPr>
      </w:pPr>
      <w:r>
        <w:rPr>
          <w:sz w:val="24"/>
        </w:rPr>
        <w:t>[</w:t>
      </w:r>
      <w:r>
        <w:rPr>
          <w:rFonts w:hint="eastAsia"/>
          <w:sz w:val="24"/>
        </w:rPr>
        <w:t>24</w:t>
      </w:r>
      <w:r w:rsidRPr="00877008">
        <w:rPr>
          <w:sz w:val="24"/>
        </w:rPr>
        <w:t>] Rafael C.Gonzalez</w:t>
      </w:r>
      <w:r w:rsidRPr="00877008">
        <w:rPr>
          <w:sz w:val="24"/>
        </w:rPr>
        <w:t>，</w:t>
      </w:r>
      <w:r w:rsidRPr="00877008">
        <w:rPr>
          <w:sz w:val="24"/>
        </w:rPr>
        <w:t>Digital Image Processing</w:t>
      </w:r>
      <w:r w:rsidRPr="00877008">
        <w:rPr>
          <w:sz w:val="24"/>
        </w:rPr>
        <w:t>，第三版，北京，电子工业出版社，</w:t>
      </w:r>
      <w:r w:rsidRPr="00877008">
        <w:rPr>
          <w:sz w:val="24"/>
        </w:rPr>
        <w:t>2010.1.1 : 1-300;</w:t>
      </w:r>
    </w:p>
    <w:p w14:paraId="547A8F4C" w14:textId="77777777" w:rsidR="00877008" w:rsidRPr="00877008" w:rsidRDefault="00877008" w:rsidP="00800A43">
      <w:pPr>
        <w:spacing w:line="240" w:lineRule="atLeast"/>
        <w:rPr>
          <w:sz w:val="24"/>
        </w:rPr>
      </w:pPr>
      <w:r w:rsidRPr="00877008">
        <w:rPr>
          <w:sz w:val="24"/>
        </w:rPr>
        <w:t>[</w:t>
      </w:r>
      <w:r>
        <w:rPr>
          <w:rFonts w:hint="eastAsia"/>
          <w:sz w:val="24"/>
        </w:rPr>
        <w:t>25</w:t>
      </w:r>
      <w:r w:rsidRPr="00877008">
        <w:rPr>
          <w:sz w:val="24"/>
        </w:rPr>
        <w:t>] P. Duhamel and M. Vetterli,, Fast Fourier transforms: a tutorial review and a state of the art, 1990, Signal Processing 19: 259–299;</w:t>
      </w:r>
    </w:p>
    <w:p w14:paraId="7CD83983" w14:textId="77777777" w:rsidR="00877008" w:rsidRPr="00877008" w:rsidRDefault="00877008" w:rsidP="00800A43">
      <w:pPr>
        <w:spacing w:line="240" w:lineRule="atLeast"/>
        <w:rPr>
          <w:sz w:val="24"/>
        </w:rPr>
      </w:pPr>
      <w:r w:rsidRPr="00877008">
        <w:rPr>
          <w:sz w:val="24"/>
        </w:rPr>
        <w:t>[</w:t>
      </w:r>
      <w:r>
        <w:rPr>
          <w:rFonts w:hint="eastAsia"/>
          <w:sz w:val="24"/>
        </w:rPr>
        <w:t>26</w:t>
      </w:r>
      <w:r w:rsidRPr="00877008">
        <w:rPr>
          <w:sz w:val="24"/>
        </w:rPr>
        <w:t>] Bracewell, R. N., The Fourier Transform and Its Applications (3rd ed.), Boston: McGraw-Hill 2000 : 1-249;</w:t>
      </w:r>
    </w:p>
    <w:p w14:paraId="0E234DCE" w14:textId="77777777" w:rsidR="00877008" w:rsidRPr="00877008" w:rsidRDefault="00877008" w:rsidP="00800A43">
      <w:pPr>
        <w:spacing w:line="240" w:lineRule="atLeast"/>
        <w:rPr>
          <w:sz w:val="24"/>
        </w:rPr>
      </w:pPr>
      <w:r>
        <w:rPr>
          <w:sz w:val="24"/>
        </w:rPr>
        <w:t>[</w:t>
      </w:r>
      <w:r>
        <w:rPr>
          <w:rFonts w:hint="eastAsia"/>
          <w:sz w:val="24"/>
        </w:rPr>
        <w:t>27</w:t>
      </w:r>
      <w:r w:rsidRPr="00877008">
        <w:rPr>
          <w:sz w:val="24"/>
        </w:rPr>
        <w:t>] A. Gilbert, S. Guha, P. Indyk, M. Muthukrishnan, and M. Strauss.Near-optimal sparse Fourier representations via sampling.STOC, 2002.</w:t>
      </w:r>
    </w:p>
    <w:p w14:paraId="7B6C8B02" w14:textId="77777777" w:rsidR="00877008" w:rsidRPr="00877008" w:rsidRDefault="00877008" w:rsidP="00800A43">
      <w:pPr>
        <w:spacing w:line="240" w:lineRule="atLeast"/>
        <w:rPr>
          <w:sz w:val="24"/>
        </w:rPr>
      </w:pPr>
      <w:r>
        <w:rPr>
          <w:sz w:val="24"/>
        </w:rPr>
        <w:t>[</w:t>
      </w:r>
      <w:r>
        <w:rPr>
          <w:rFonts w:hint="eastAsia"/>
          <w:sz w:val="24"/>
        </w:rPr>
        <w:t>28</w:t>
      </w:r>
      <w:r w:rsidRPr="00877008">
        <w:rPr>
          <w:sz w:val="24"/>
        </w:rPr>
        <w:t>] A. Gilbert, M. Muthukrishnan, and M. Strauss. Improved time bounds for near-optimal space Fourier representations. SPIE Conference, Wavelets, 2005.</w:t>
      </w:r>
    </w:p>
    <w:p w14:paraId="0E1DCE41" w14:textId="77777777" w:rsidR="00877008" w:rsidRPr="00877008" w:rsidRDefault="00877008" w:rsidP="00800A43">
      <w:pPr>
        <w:spacing w:line="240" w:lineRule="atLeast"/>
        <w:rPr>
          <w:sz w:val="24"/>
        </w:rPr>
      </w:pPr>
      <w:r w:rsidRPr="00877008">
        <w:rPr>
          <w:sz w:val="24"/>
        </w:rPr>
        <w:t>[</w:t>
      </w:r>
      <w:r>
        <w:rPr>
          <w:rFonts w:hint="eastAsia"/>
          <w:sz w:val="24"/>
        </w:rPr>
        <w:t>29</w:t>
      </w:r>
      <w:r w:rsidRPr="00877008">
        <w:rPr>
          <w:sz w:val="24"/>
        </w:rPr>
        <w:t>] E. Porat and M. Strauss. Sublinear time,measurement-optimal, sparse recovery for all. Manuscript, 2010.</w:t>
      </w:r>
    </w:p>
    <w:p w14:paraId="287E5746" w14:textId="77777777" w:rsidR="00877008" w:rsidRPr="00877008" w:rsidRDefault="00877008" w:rsidP="00800A43">
      <w:pPr>
        <w:spacing w:line="240" w:lineRule="atLeast"/>
        <w:rPr>
          <w:sz w:val="24"/>
        </w:rPr>
      </w:pPr>
      <w:r>
        <w:rPr>
          <w:sz w:val="24"/>
        </w:rPr>
        <w:t>[</w:t>
      </w:r>
      <w:r>
        <w:rPr>
          <w:rFonts w:hint="eastAsia"/>
          <w:sz w:val="24"/>
        </w:rPr>
        <w:t>30</w:t>
      </w:r>
      <w:r w:rsidRPr="00877008">
        <w:rPr>
          <w:sz w:val="24"/>
        </w:rPr>
        <w:t>] Y.Mansour.Randomized interpolation and approximation of sparse polynomials. ICALP, 1992;</w:t>
      </w:r>
    </w:p>
    <w:p w14:paraId="11E6F319" w14:textId="77777777" w:rsidR="00877008" w:rsidRPr="00877008" w:rsidRDefault="00877008" w:rsidP="00800A43">
      <w:pPr>
        <w:spacing w:line="240" w:lineRule="atLeast"/>
        <w:rPr>
          <w:sz w:val="24"/>
        </w:rPr>
      </w:pPr>
      <w:r>
        <w:rPr>
          <w:sz w:val="24"/>
        </w:rPr>
        <w:t>[</w:t>
      </w:r>
      <w:r>
        <w:rPr>
          <w:rFonts w:hint="eastAsia"/>
          <w:sz w:val="24"/>
        </w:rPr>
        <w:t>31</w:t>
      </w:r>
      <w:r w:rsidRPr="00877008">
        <w:rPr>
          <w:sz w:val="24"/>
        </w:rPr>
        <w:t>] I.S.Reed, G.Solomon , Polynomial codes over certain finite fields, J. Soc. Indust. Appl. Math., 8 (1960), pp. 300-304;</w:t>
      </w:r>
    </w:p>
    <w:p w14:paraId="6408B150" w14:textId="77777777" w:rsidR="00877008" w:rsidRPr="00877008" w:rsidRDefault="00877008" w:rsidP="00800A43">
      <w:pPr>
        <w:spacing w:line="240" w:lineRule="atLeast"/>
        <w:rPr>
          <w:sz w:val="24"/>
        </w:rPr>
      </w:pPr>
      <w:r>
        <w:rPr>
          <w:sz w:val="24"/>
        </w:rPr>
        <w:t>[</w:t>
      </w:r>
      <w:r>
        <w:rPr>
          <w:rFonts w:hint="eastAsia"/>
          <w:sz w:val="24"/>
        </w:rPr>
        <w:t>32</w:t>
      </w:r>
      <w:r w:rsidRPr="00877008">
        <w:rPr>
          <w:sz w:val="24"/>
        </w:rPr>
        <w:t>] F. MacWilliams, N.Sloane, The Theory of  Error Correcting Codes, North-Hollard Publishing Company, Amsterdam, 1977;</w:t>
      </w:r>
    </w:p>
    <w:p w14:paraId="3C8742D9" w14:textId="77777777" w:rsidR="00877008" w:rsidRPr="00877008" w:rsidRDefault="00877008" w:rsidP="00800A43">
      <w:pPr>
        <w:spacing w:line="240" w:lineRule="atLeast"/>
        <w:rPr>
          <w:sz w:val="24"/>
        </w:rPr>
      </w:pPr>
      <w:r w:rsidRPr="00877008">
        <w:rPr>
          <w:sz w:val="24"/>
        </w:rPr>
        <w:t>[</w:t>
      </w:r>
      <w:r>
        <w:rPr>
          <w:rFonts w:hint="eastAsia"/>
          <w:sz w:val="24"/>
        </w:rPr>
        <w:t>33</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2C1C512E" w14:textId="77777777" w:rsidR="00877008" w:rsidRPr="00877008" w:rsidRDefault="00877008" w:rsidP="00800A43">
      <w:pPr>
        <w:spacing w:line="240" w:lineRule="atLeast"/>
        <w:rPr>
          <w:sz w:val="24"/>
        </w:rPr>
      </w:pPr>
      <w:r w:rsidRPr="00877008">
        <w:rPr>
          <w:sz w:val="24"/>
        </w:rPr>
        <w:t>[</w:t>
      </w:r>
      <w:r>
        <w:rPr>
          <w:rFonts w:hint="eastAsia"/>
          <w:sz w:val="24"/>
        </w:rPr>
        <w:t>34</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55631D16" w14:textId="77777777" w:rsidR="0029367C" w:rsidRDefault="0029367C" w:rsidP="00800A43">
      <w:pPr>
        <w:spacing w:line="240" w:lineRule="atLeast"/>
        <w:rPr>
          <w:rFonts w:eastAsia="Times New Roman"/>
          <w:color w:val="222222"/>
          <w:sz w:val="24"/>
          <w:shd w:val="clear" w:color="auto" w:fill="FFFFFF"/>
        </w:rPr>
      </w:pPr>
      <w:r>
        <w:rPr>
          <w:rFonts w:eastAsia="Times New Roman" w:hint="eastAsia"/>
          <w:sz w:val="24"/>
        </w:rPr>
        <w:t>[35]</w:t>
      </w:r>
      <w:r w:rsidRPr="0029367C">
        <w:rPr>
          <w:rFonts w:eastAsia="Times New Roman"/>
          <w:color w:val="222222"/>
          <w:sz w:val="24"/>
          <w:shd w:val="clear" w:color="auto" w:fill="FFFFFF"/>
        </w:rPr>
        <w:t>Wright J, Ma Y, Mairal J, et al. Sparse representation for computer vision and pattern recognition[J]. Proceedings of the IEEE, 2010, 98(6): 1031-1044.</w:t>
      </w:r>
    </w:p>
    <w:p w14:paraId="565FCADA" w14:textId="77777777" w:rsidR="00541553" w:rsidRDefault="0029367C" w:rsidP="00800A43">
      <w:pPr>
        <w:widowControl/>
        <w:tabs>
          <w:tab w:val="left" w:pos="220"/>
          <w:tab w:val="left" w:pos="720"/>
        </w:tabs>
        <w:autoSpaceDE w:val="0"/>
        <w:autoSpaceDN w:val="0"/>
        <w:adjustRightInd w:val="0"/>
        <w:spacing w:after="240" w:line="240" w:lineRule="atLeast"/>
        <w:jc w:val="left"/>
        <w:rPr>
          <w:kern w:val="0"/>
          <w:sz w:val="24"/>
        </w:rPr>
      </w:pPr>
      <w:r>
        <w:rPr>
          <w:rFonts w:eastAsia="Times New Roman" w:hint="eastAsia"/>
          <w:color w:val="222222"/>
          <w:sz w:val="24"/>
          <w:shd w:val="clear" w:color="auto" w:fill="FFFFFF"/>
        </w:rPr>
        <w:t>[36]</w:t>
      </w:r>
      <w:r w:rsidR="00541553" w:rsidRPr="00541553">
        <w:rPr>
          <w:kern w:val="0"/>
          <w:sz w:val="24"/>
        </w:rPr>
        <w:t xml:space="preserve">ompressiveSensingResources,RiceUniversity, Accessed 2010. [Online]. Available: http:// www.dsp.ece.rice.edu/cs/ </w:t>
      </w:r>
    </w:p>
    <w:p w14:paraId="33F602AF" w14:textId="77777777" w:rsidR="00541553" w:rsidRDefault="00541553" w:rsidP="00800A43">
      <w:pPr>
        <w:spacing w:line="240" w:lineRule="atLeast"/>
        <w:rPr>
          <w:rFonts w:eastAsia="Times New Roman"/>
        </w:rPr>
      </w:pPr>
      <w:r>
        <w:rPr>
          <w:rFonts w:hint="eastAsia"/>
          <w:kern w:val="0"/>
          <w:sz w:val="24"/>
        </w:rPr>
        <w:t xml:space="preserve">[37] </w:t>
      </w:r>
      <w:r w:rsidRPr="00541553">
        <w:rPr>
          <w:rFonts w:eastAsia="Times New Roman"/>
          <w:color w:val="222222"/>
          <w:sz w:val="24"/>
          <w:shd w:val="clear" w:color="auto" w:fill="FFFFFF"/>
        </w:rPr>
        <w:t>Krizhevsky A, Sutskever I, Hinton G E. Imagenet classification with deep convolutional neural networks[C]//Advances in neural information processing systems.2012: 1097-1105.</w:t>
      </w:r>
    </w:p>
    <w:p w14:paraId="7FD1C637" w14:textId="041ED708" w:rsidR="00541553" w:rsidRDefault="00B55482"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hint="eastAsia"/>
          <w:kern w:val="0"/>
          <w:sz w:val="24"/>
        </w:rPr>
        <w:t>[38]</w:t>
      </w:r>
      <w:r w:rsidR="00541553">
        <w:rPr>
          <w:rFonts w:ascii="Times" w:hAnsi="Times" w:cs="Times"/>
          <w:kern w:val="0"/>
          <w:sz w:val="24"/>
        </w:rPr>
        <w:t>R.M.BellandYKorenLessonsfromtheNetflixprizechallenge.</w:t>
      </w:r>
      <w:r>
        <w:rPr>
          <w:rFonts w:ascii="Times" w:hAnsi="Times" w:cs="Times" w:hint="eastAsia"/>
          <w:kern w:val="0"/>
          <w:sz w:val="24"/>
        </w:rPr>
        <w:t xml:space="preserve"> </w:t>
      </w:r>
      <w:r w:rsidR="00541553" w:rsidRPr="00B55482">
        <w:rPr>
          <w:i/>
          <w:iCs/>
          <w:kern w:val="0"/>
          <w:sz w:val="24"/>
        </w:rPr>
        <w:t>ACMSIGKDDExplorationsNewsletter</w:t>
      </w:r>
      <w:r w:rsidR="00541553" w:rsidRPr="00B55482">
        <w:rPr>
          <w:kern w:val="0"/>
          <w:sz w:val="24"/>
        </w:rPr>
        <w:t>, 9(2):75–79, 2007</w:t>
      </w:r>
      <w:r w:rsidR="00541553">
        <w:rPr>
          <w:rFonts w:ascii="Times" w:hAnsi="Times" w:cs="Times"/>
          <w:kern w:val="0"/>
          <w:sz w:val="24"/>
        </w:rPr>
        <w:t xml:space="preserve">. </w:t>
      </w:r>
    </w:p>
    <w:p w14:paraId="2DAE3999" w14:textId="77777777" w:rsidR="00541553" w:rsidRDefault="00541553"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ascii="Times" w:hAnsi="Times" w:cs="Times" w:hint="eastAsia"/>
          <w:kern w:val="0"/>
          <w:sz w:val="24"/>
        </w:rPr>
        <w:lastRenderedPageBreak/>
        <w:t>[</w:t>
      </w:r>
      <w:r>
        <w:rPr>
          <w:rFonts w:hint="eastAsia"/>
          <w:kern w:val="0"/>
          <w:sz w:val="24"/>
        </w:rPr>
        <w:t>39</w:t>
      </w:r>
      <w:r>
        <w:rPr>
          <w:rFonts w:ascii="Times" w:hAnsi="Times" w:cs="Times" w:hint="eastAsia"/>
          <w:kern w:val="0"/>
          <w:sz w:val="24"/>
        </w:rPr>
        <w:t xml:space="preserve">]  </w:t>
      </w:r>
      <w:r w:rsidRPr="00541553">
        <w:rPr>
          <w:kern w:val="0"/>
          <w:sz w:val="24"/>
        </w:rPr>
        <w:t xml:space="preserve">A. Berg, J. Deng, and L. Fei-Fei. Large scale visual recognition challenge 2010. www.image- net.org/challenges. 2010. </w:t>
      </w:r>
    </w:p>
    <w:p w14:paraId="0FE461C0" w14:textId="77777777" w:rsidR="00541553" w:rsidRDefault="00541553"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ascii="Times" w:hAnsi="Times" w:cs="Times" w:hint="eastAsia"/>
          <w:kern w:val="0"/>
          <w:sz w:val="24"/>
        </w:rPr>
        <w:t>[40]</w:t>
      </w:r>
      <w:r w:rsidRPr="00541553">
        <w:rPr>
          <w:kern w:val="0"/>
          <w:sz w:val="24"/>
        </w:rPr>
        <w:t xml:space="preserve">L. Breiman. Random forests. </w:t>
      </w:r>
      <w:r w:rsidRPr="00541553">
        <w:rPr>
          <w:i/>
          <w:iCs/>
          <w:kern w:val="0"/>
          <w:sz w:val="24"/>
        </w:rPr>
        <w:t>Machine learning</w:t>
      </w:r>
      <w:r w:rsidRPr="00541553">
        <w:rPr>
          <w:kern w:val="0"/>
          <w:sz w:val="24"/>
        </w:rPr>
        <w:t xml:space="preserve">, 45(1):5–32, 2001 </w:t>
      </w:r>
    </w:p>
    <w:p w14:paraId="4786BAF2"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16BEB899"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2DBC8187"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33C1D782" w14:textId="77777777" w:rsidR="0029367C" w:rsidRDefault="0029367C" w:rsidP="0029367C">
      <w:pPr>
        <w:rPr>
          <w:rFonts w:eastAsia="Times New Roman"/>
        </w:rPr>
      </w:pPr>
    </w:p>
    <w:p w14:paraId="2E756A4C" w14:textId="77777777" w:rsidR="000B4C38" w:rsidRPr="00D50DD1" w:rsidRDefault="000B4C38" w:rsidP="00D50DD1">
      <w:pPr>
        <w:rPr>
          <w:rFonts w:eastAsia="Times New Roman"/>
          <w:sz w:val="24"/>
        </w:rPr>
      </w:pPr>
    </w:p>
    <w:p w14:paraId="697BB7CE" w14:textId="77777777" w:rsidR="00D50DD1" w:rsidRDefault="00D50DD1" w:rsidP="00D50DD1">
      <w:pPr>
        <w:rPr>
          <w:rFonts w:eastAsia="Times New Roman"/>
          <w:color w:val="222222"/>
          <w:sz w:val="24"/>
          <w:shd w:val="clear" w:color="auto" w:fill="FFFFFF"/>
        </w:rPr>
      </w:pPr>
    </w:p>
    <w:p w14:paraId="4A473DA4" w14:textId="77777777" w:rsidR="00D50DD1" w:rsidRPr="00D50DD1" w:rsidRDefault="00D50DD1" w:rsidP="00D50DD1">
      <w:pPr>
        <w:rPr>
          <w:rFonts w:eastAsia="Times New Roman"/>
          <w:sz w:val="24"/>
        </w:rPr>
      </w:pPr>
    </w:p>
    <w:p w14:paraId="2A149452" w14:textId="77777777" w:rsidR="00D50DD1" w:rsidRPr="004767F4" w:rsidRDefault="00D50DD1" w:rsidP="004767F4">
      <w:pPr>
        <w:rPr>
          <w:rFonts w:eastAsia="Times New Roman"/>
          <w:sz w:val="24"/>
        </w:rPr>
      </w:pPr>
    </w:p>
    <w:p w14:paraId="728ADC29" w14:textId="77777777" w:rsidR="00DC1673" w:rsidRDefault="00DC1673" w:rsidP="00DC1673">
      <w:pPr>
        <w:rPr>
          <w:rFonts w:eastAsia="Times New Roman"/>
          <w:sz w:val="24"/>
        </w:rPr>
      </w:pPr>
    </w:p>
    <w:p w14:paraId="542D10F2"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5FEFFE16" w14:textId="77777777" w:rsidR="003D7F2F" w:rsidRDefault="003D7F2F" w:rsidP="003D7F2F">
      <w:pPr>
        <w:ind w:left="420"/>
        <w:jc w:val="left"/>
        <w:rPr>
          <w:rFonts w:eastAsia="Times New Roman"/>
          <w:color w:val="222222"/>
          <w:sz w:val="24"/>
          <w:shd w:val="clear" w:color="auto" w:fill="FFFFFF"/>
        </w:rPr>
      </w:pPr>
    </w:p>
    <w:p w14:paraId="14F37A98" w14:textId="77777777" w:rsidR="00F03C0E" w:rsidRDefault="00F03C0E" w:rsidP="003D7F2F">
      <w:pPr>
        <w:ind w:left="420"/>
        <w:jc w:val="left"/>
        <w:rPr>
          <w:rFonts w:eastAsia="Times New Roman"/>
          <w:sz w:val="24"/>
        </w:rPr>
      </w:pPr>
    </w:p>
    <w:p w14:paraId="5BB2E292" w14:textId="77777777" w:rsidR="003D7F2F" w:rsidRPr="003D7F2F" w:rsidRDefault="003D7F2F" w:rsidP="003D7F2F">
      <w:pPr>
        <w:ind w:left="420"/>
        <w:jc w:val="left"/>
        <w:rPr>
          <w:rFonts w:eastAsia="Times New Roman"/>
          <w:sz w:val="24"/>
        </w:rPr>
      </w:pPr>
    </w:p>
    <w:p w14:paraId="78AAF492" w14:textId="77777777" w:rsidR="009045E8" w:rsidRPr="009045E8" w:rsidRDefault="009045E8" w:rsidP="00F00EEE">
      <w:pPr>
        <w:pStyle w:val="a0"/>
        <w:ind w:firstLineChars="0" w:firstLine="0"/>
      </w:pPr>
    </w:p>
    <w:p w14:paraId="517576B4" w14:textId="77777777" w:rsidR="009045E8" w:rsidRDefault="009045E8">
      <w:pPr>
        <w:pStyle w:val="a0"/>
        <w:ind w:firstLineChars="0" w:firstLine="0"/>
      </w:pPr>
    </w:p>
    <w:p w14:paraId="2257C65D" w14:textId="77777777" w:rsidR="00413C35" w:rsidRDefault="00413C35">
      <w:pPr>
        <w:pStyle w:val="a0"/>
        <w:ind w:firstLineChars="0" w:firstLine="0"/>
      </w:pPr>
    </w:p>
    <w:p w14:paraId="1C6191A3" w14:textId="77777777" w:rsidR="00413C35" w:rsidRDefault="00413C35">
      <w:pPr>
        <w:pStyle w:val="a0"/>
        <w:ind w:firstLineChars="0" w:firstLine="0"/>
      </w:pPr>
    </w:p>
    <w:p w14:paraId="661CE85D" w14:textId="77777777" w:rsidR="00413C35" w:rsidRDefault="00413C35">
      <w:pPr>
        <w:pStyle w:val="a0"/>
        <w:ind w:firstLineChars="0" w:firstLine="0"/>
      </w:pPr>
    </w:p>
    <w:p w14:paraId="7E0B22EE" w14:textId="77777777" w:rsidR="00413C35" w:rsidRDefault="00413C35">
      <w:pPr>
        <w:pStyle w:val="a0"/>
        <w:ind w:firstLineChars="0" w:firstLine="0"/>
      </w:pPr>
    </w:p>
    <w:p w14:paraId="0C47FAED" w14:textId="77777777" w:rsidR="00F65356" w:rsidRPr="00D72F95" w:rsidRDefault="00671DA7">
      <w:pPr>
        <w:widowControl/>
        <w:jc w:val="left"/>
        <w:rPr>
          <w:sz w:val="24"/>
          <w:szCs w:val="30"/>
        </w:rPr>
      </w:pPr>
      <w:r>
        <w:br w:type="page"/>
      </w:r>
    </w:p>
    <w:p w14:paraId="40721051" w14:textId="77777777" w:rsidR="00096FEF" w:rsidRDefault="00671DA7">
      <w:pPr>
        <w:pStyle w:val="1"/>
        <w:numPr>
          <w:ilvl w:val="0"/>
          <w:numId w:val="0"/>
        </w:numPr>
        <w:spacing w:before="156" w:after="156"/>
      </w:pPr>
      <w:bookmarkStart w:id="155" w:name="_Toc278457915"/>
      <w:r>
        <w:rPr>
          <w:rFonts w:hint="eastAsia"/>
        </w:rPr>
        <w:t>致谢</w:t>
      </w:r>
      <w:bookmarkEnd w:id="155"/>
    </w:p>
    <w:p w14:paraId="72E8D26F"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68DDD273"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20DF75CC" w14:textId="77777777" w:rsidR="005B2F14" w:rsidRDefault="005B2F14">
      <w:pPr>
        <w:pStyle w:val="a0"/>
        <w:ind w:firstLine="480"/>
      </w:pPr>
    </w:p>
    <w:p w14:paraId="6323E836" w14:textId="77777777" w:rsidR="00B70D5D" w:rsidRDefault="00B70D5D">
      <w:pPr>
        <w:pStyle w:val="a0"/>
        <w:ind w:firstLine="480"/>
      </w:pPr>
    </w:p>
    <w:p w14:paraId="73904597" w14:textId="77777777" w:rsidR="00B70D5D" w:rsidRDefault="00B70D5D">
      <w:pPr>
        <w:pStyle w:val="a0"/>
        <w:ind w:firstLine="480"/>
      </w:pPr>
    </w:p>
    <w:sectPr w:rsidR="00B70D5D" w:rsidSect="00C90C03">
      <w:headerReference w:type="even" r:id="rId94"/>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71C8D5" w14:textId="77777777" w:rsidR="007770E8" w:rsidRDefault="007770E8">
      <w:r>
        <w:separator/>
      </w:r>
    </w:p>
  </w:endnote>
  <w:endnote w:type="continuationSeparator" w:id="0">
    <w:p w14:paraId="157609FE" w14:textId="77777777" w:rsidR="007770E8" w:rsidRDefault="00777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Lucida Grande">
    <w:altName w:val="Arial"/>
    <w:charset w:val="00"/>
    <w:family w:val="auto"/>
    <w:pitch w:val="variable"/>
    <w:sig w:usb0="00000000" w:usb1="5000A1FF" w:usb2="00000000" w:usb3="00000000" w:csb0="000001BF" w:csb1="00000000"/>
  </w:font>
  <w:font w:name="Xingkai SC Bold">
    <w:charset w:val="00"/>
    <w:family w:val="auto"/>
    <w:pitch w:val="variable"/>
    <w:sig w:usb0="00000003" w:usb1="080F0000" w:usb2="00000000" w:usb3="00000000" w:csb0="00040001"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829A3" w14:textId="77777777" w:rsidR="00041A00" w:rsidRDefault="00041A00">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F479EB" w:rsidRPr="00F479EB">
      <w:rPr>
        <w:noProof/>
        <w:sz w:val="21"/>
        <w:szCs w:val="21"/>
        <w:lang w:val="zh-CN"/>
      </w:rPr>
      <w:t>58</w:t>
    </w:r>
    <w:r>
      <w:rPr>
        <w:sz w:val="21"/>
        <w:szCs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070D4" w14:textId="77777777" w:rsidR="00041A00" w:rsidRDefault="00041A00">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9A6E6E" w:rsidRPr="009A6E6E">
      <w:rPr>
        <w:noProof/>
        <w:sz w:val="21"/>
        <w:szCs w:val="21"/>
        <w:lang w:val="zh-CN"/>
      </w:rPr>
      <w:t>VII</w:t>
    </w:r>
    <w:r>
      <w:rPr>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D4687C" w14:textId="77777777" w:rsidR="00041A00" w:rsidRDefault="00041A00">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F479EB" w:rsidRPr="00F479EB">
      <w:rPr>
        <w:noProof/>
        <w:sz w:val="21"/>
        <w:szCs w:val="21"/>
        <w:lang w:val="zh-CN"/>
      </w:rPr>
      <w:t>59</w:t>
    </w:r>
    <w:r>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A5E108" w14:textId="77777777" w:rsidR="007770E8" w:rsidRDefault="007770E8">
      <w:r>
        <w:separator/>
      </w:r>
    </w:p>
  </w:footnote>
  <w:footnote w:type="continuationSeparator" w:id="0">
    <w:p w14:paraId="0D6BDEC9" w14:textId="77777777" w:rsidR="007770E8" w:rsidRDefault="007770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330A1" w14:textId="77777777" w:rsidR="00041A00" w:rsidRDefault="00041A00">
    <w:pPr>
      <w:pStyle w:val="a8"/>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0C4F1" w14:textId="77777777" w:rsidR="00041A00" w:rsidRDefault="00041A00">
    <w:pPr>
      <w:pStyle w:val="a8"/>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D5895" w14:textId="77777777" w:rsidR="00041A00" w:rsidRDefault="00041A00">
    <w:pPr>
      <w:pStyle w:val="a8"/>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F479EB">
      <w:rPr>
        <w:rFonts w:hint="eastAsia"/>
        <w:noProof/>
      </w:rPr>
      <w:t>第五章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F479EB">
      <w:rPr>
        <w:rFonts w:hint="eastAsia"/>
        <w:noProof/>
      </w:rPr>
      <w:t>二维图像稀疏频谱表达算法实验分析及应用验证</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44EC4" w14:textId="77777777" w:rsidR="00041A00" w:rsidRDefault="00041A00">
    <w:pPr>
      <w:pStyle w:val="a8"/>
    </w:pPr>
    <w:r>
      <w:rPr>
        <w:rFonts w:hint="eastAsia"/>
      </w:rPr>
      <w:t>北京航空航天大学硕士学位论文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9DDE5" w14:textId="77777777" w:rsidR="00041A00" w:rsidRDefault="00041A00">
    <w:pPr>
      <w:pStyle w:val="a8"/>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F479EB">
      <w:rPr>
        <w:rFonts w:hint="eastAsia"/>
        <w:noProof/>
      </w:rPr>
      <w:t>参考文献</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8">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0">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1">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7">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3">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28">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2">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4">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5">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7">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38">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1"/>
  </w:num>
  <w:num w:numId="2">
    <w:abstractNumId w:val="9"/>
  </w:num>
  <w:num w:numId="3">
    <w:abstractNumId w:val="33"/>
  </w:num>
  <w:num w:numId="4">
    <w:abstractNumId w:val="16"/>
  </w:num>
  <w:num w:numId="5">
    <w:abstractNumId w:val="6"/>
  </w:num>
  <w:num w:numId="6">
    <w:abstractNumId w:val="4"/>
  </w:num>
  <w:num w:numId="7">
    <w:abstractNumId w:val="22"/>
  </w:num>
  <w:num w:numId="8">
    <w:abstractNumId w:val="3"/>
  </w:num>
  <w:num w:numId="9">
    <w:abstractNumId w:val="1"/>
  </w:num>
  <w:num w:numId="10">
    <w:abstractNumId w:val="23"/>
  </w:num>
  <w:num w:numId="11">
    <w:abstractNumId w:val="35"/>
  </w:num>
  <w:num w:numId="12">
    <w:abstractNumId w:val="24"/>
  </w:num>
  <w:num w:numId="13">
    <w:abstractNumId w:val="11"/>
  </w:num>
  <w:num w:numId="14">
    <w:abstractNumId w:val="26"/>
  </w:num>
  <w:num w:numId="15">
    <w:abstractNumId w:val="5"/>
  </w:num>
  <w:num w:numId="16">
    <w:abstractNumId w:val="19"/>
  </w:num>
  <w:num w:numId="17">
    <w:abstractNumId w:val="37"/>
  </w:num>
  <w:num w:numId="18">
    <w:abstractNumId w:val="12"/>
  </w:num>
  <w:num w:numId="19">
    <w:abstractNumId w:val="18"/>
  </w:num>
  <w:num w:numId="20">
    <w:abstractNumId w:val="34"/>
  </w:num>
  <w:num w:numId="21">
    <w:abstractNumId w:val="13"/>
  </w:num>
  <w:num w:numId="22">
    <w:abstractNumId w:val="36"/>
  </w:num>
  <w:num w:numId="23">
    <w:abstractNumId w:val="25"/>
  </w:num>
  <w:num w:numId="24">
    <w:abstractNumId w:val="0"/>
  </w:num>
  <w:num w:numId="25">
    <w:abstractNumId w:val="8"/>
  </w:num>
  <w:num w:numId="26">
    <w:abstractNumId w:val="21"/>
  </w:num>
  <w:num w:numId="27">
    <w:abstractNumId w:val="20"/>
  </w:num>
  <w:num w:numId="28">
    <w:abstractNumId w:val="27"/>
  </w:num>
  <w:num w:numId="29">
    <w:abstractNumId w:val="10"/>
  </w:num>
  <w:num w:numId="30">
    <w:abstractNumId w:val="17"/>
  </w:num>
  <w:num w:numId="31">
    <w:abstractNumId w:val="2"/>
  </w:num>
  <w:num w:numId="32">
    <w:abstractNumId w:val="29"/>
  </w:num>
  <w:num w:numId="33">
    <w:abstractNumId w:val="38"/>
  </w:num>
  <w:num w:numId="34">
    <w:abstractNumId w:val="7"/>
  </w:num>
  <w:num w:numId="35">
    <w:abstractNumId w:val="32"/>
  </w:num>
  <w:num w:numId="36">
    <w:abstractNumId w:val="28"/>
  </w:num>
  <w:num w:numId="37">
    <w:abstractNumId w:val="15"/>
  </w:num>
  <w:num w:numId="38">
    <w:abstractNumId w:val="14"/>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49" style="v-text-anchor:middle" fillcolor="white">
      <v:fill color="white" opacity="0"/>
      <v:shadow on="t" opacity="22936f" origin=",.5" offset="0,.63889mm"/>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5476C"/>
    <w:rsid w:val="000550A0"/>
    <w:rsid w:val="00055881"/>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7B3B"/>
    <w:rsid w:val="000B17FA"/>
    <w:rsid w:val="000B26F4"/>
    <w:rsid w:val="000B4C38"/>
    <w:rsid w:val="000B6FD7"/>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291D"/>
    <w:rsid w:val="000E2A9C"/>
    <w:rsid w:val="000E3AC2"/>
    <w:rsid w:val="000E5270"/>
    <w:rsid w:val="000E5DF0"/>
    <w:rsid w:val="000E5E47"/>
    <w:rsid w:val="000E6C0F"/>
    <w:rsid w:val="000E717D"/>
    <w:rsid w:val="000E7C68"/>
    <w:rsid w:val="000F0DFA"/>
    <w:rsid w:val="000F3B33"/>
    <w:rsid w:val="000F4D45"/>
    <w:rsid w:val="000F5BAA"/>
    <w:rsid w:val="000F6745"/>
    <w:rsid w:val="000F6BFC"/>
    <w:rsid w:val="000F7FC4"/>
    <w:rsid w:val="00101696"/>
    <w:rsid w:val="001026CD"/>
    <w:rsid w:val="0010317D"/>
    <w:rsid w:val="00103C23"/>
    <w:rsid w:val="001068B7"/>
    <w:rsid w:val="001072CE"/>
    <w:rsid w:val="001074D8"/>
    <w:rsid w:val="00107B53"/>
    <w:rsid w:val="0011067F"/>
    <w:rsid w:val="001121C7"/>
    <w:rsid w:val="001133B5"/>
    <w:rsid w:val="001134AE"/>
    <w:rsid w:val="00117FD8"/>
    <w:rsid w:val="00121A34"/>
    <w:rsid w:val="0012300B"/>
    <w:rsid w:val="00123769"/>
    <w:rsid w:val="00125F7C"/>
    <w:rsid w:val="001310DC"/>
    <w:rsid w:val="00131977"/>
    <w:rsid w:val="00135580"/>
    <w:rsid w:val="00136252"/>
    <w:rsid w:val="00137655"/>
    <w:rsid w:val="001434A7"/>
    <w:rsid w:val="0014377A"/>
    <w:rsid w:val="00147119"/>
    <w:rsid w:val="00147928"/>
    <w:rsid w:val="00152B91"/>
    <w:rsid w:val="00152E67"/>
    <w:rsid w:val="0015309B"/>
    <w:rsid w:val="00156BF5"/>
    <w:rsid w:val="0016043F"/>
    <w:rsid w:val="00160555"/>
    <w:rsid w:val="001607FB"/>
    <w:rsid w:val="00163872"/>
    <w:rsid w:val="00163B46"/>
    <w:rsid w:val="00164416"/>
    <w:rsid w:val="00164924"/>
    <w:rsid w:val="00167246"/>
    <w:rsid w:val="001678CB"/>
    <w:rsid w:val="00170735"/>
    <w:rsid w:val="00170CC9"/>
    <w:rsid w:val="00170E47"/>
    <w:rsid w:val="00171C4A"/>
    <w:rsid w:val="00171EC3"/>
    <w:rsid w:val="001725AA"/>
    <w:rsid w:val="001741BB"/>
    <w:rsid w:val="001747FD"/>
    <w:rsid w:val="00180B67"/>
    <w:rsid w:val="00182EC5"/>
    <w:rsid w:val="0019002C"/>
    <w:rsid w:val="00194C52"/>
    <w:rsid w:val="00196B02"/>
    <w:rsid w:val="00197835"/>
    <w:rsid w:val="001A2AC7"/>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4C41"/>
    <w:rsid w:val="001F533B"/>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440E"/>
    <w:rsid w:val="00234687"/>
    <w:rsid w:val="0023696A"/>
    <w:rsid w:val="00244B9B"/>
    <w:rsid w:val="00245D1F"/>
    <w:rsid w:val="0024605B"/>
    <w:rsid w:val="00247B67"/>
    <w:rsid w:val="00250798"/>
    <w:rsid w:val="00251A35"/>
    <w:rsid w:val="0025205D"/>
    <w:rsid w:val="00256054"/>
    <w:rsid w:val="002611F2"/>
    <w:rsid w:val="00267AB4"/>
    <w:rsid w:val="00282544"/>
    <w:rsid w:val="00283CC7"/>
    <w:rsid w:val="00285122"/>
    <w:rsid w:val="002862ED"/>
    <w:rsid w:val="002865AD"/>
    <w:rsid w:val="00286995"/>
    <w:rsid w:val="00292E4F"/>
    <w:rsid w:val="0029367C"/>
    <w:rsid w:val="00294780"/>
    <w:rsid w:val="00297C9B"/>
    <w:rsid w:val="00297E62"/>
    <w:rsid w:val="002A05CF"/>
    <w:rsid w:val="002A1530"/>
    <w:rsid w:val="002A2239"/>
    <w:rsid w:val="002A22D3"/>
    <w:rsid w:val="002A422D"/>
    <w:rsid w:val="002A6546"/>
    <w:rsid w:val="002A7782"/>
    <w:rsid w:val="002B325D"/>
    <w:rsid w:val="002B3460"/>
    <w:rsid w:val="002B4B0A"/>
    <w:rsid w:val="002B68EA"/>
    <w:rsid w:val="002B7BA1"/>
    <w:rsid w:val="002C1125"/>
    <w:rsid w:val="002C68CD"/>
    <w:rsid w:val="002C6A65"/>
    <w:rsid w:val="002C6CD0"/>
    <w:rsid w:val="002D01C5"/>
    <w:rsid w:val="002D13E2"/>
    <w:rsid w:val="002D381F"/>
    <w:rsid w:val="002D5652"/>
    <w:rsid w:val="002E0351"/>
    <w:rsid w:val="002E11BD"/>
    <w:rsid w:val="002E2B3D"/>
    <w:rsid w:val="002E5F78"/>
    <w:rsid w:val="002E77E8"/>
    <w:rsid w:val="002F3B86"/>
    <w:rsid w:val="002F46A0"/>
    <w:rsid w:val="002F481F"/>
    <w:rsid w:val="002F7503"/>
    <w:rsid w:val="00301889"/>
    <w:rsid w:val="00302783"/>
    <w:rsid w:val="00304699"/>
    <w:rsid w:val="00304DC1"/>
    <w:rsid w:val="00305C1D"/>
    <w:rsid w:val="003067AA"/>
    <w:rsid w:val="00307CE1"/>
    <w:rsid w:val="003120F9"/>
    <w:rsid w:val="003133EC"/>
    <w:rsid w:val="003134B9"/>
    <w:rsid w:val="003146E8"/>
    <w:rsid w:val="00314E98"/>
    <w:rsid w:val="00315BC2"/>
    <w:rsid w:val="0032233B"/>
    <w:rsid w:val="00323077"/>
    <w:rsid w:val="00324332"/>
    <w:rsid w:val="00324894"/>
    <w:rsid w:val="00324AF7"/>
    <w:rsid w:val="00327BA6"/>
    <w:rsid w:val="00330EE7"/>
    <w:rsid w:val="0033245D"/>
    <w:rsid w:val="003345C4"/>
    <w:rsid w:val="003377B9"/>
    <w:rsid w:val="00340A01"/>
    <w:rsid w:val="0034137E"/>
    <w:rsid w:val="00342AAC"/>
    <w:rsid w:val="00343AD5"/>
    <w:rsid w:val="003440C4"/>
    <w:rsid w:val="00344B14"/>
    <w:rsid w:val="00351B43"/>
    <w:rsid w:val="003546C3"/>
    <w:rsid w:val="00361308"/>
    <w:rsid w:val="00361548"/>
    <w:rsid w:val="003634F6"/>
    <w:rsid w:val="0036736B"/>
    <w:rsid w:val="003708F0"/>
    <w:rsid w:val="00371091"/>
    <w:rsid w:val="003716D7"/>
    <w:rsid w:val="003768F0"/>
    <w:rsid w:val="00380E89"/>
    <w:rsid w:val="0038284B"/>
    <w:rsid w:val="00382872"/>
    <w:rsid w:val="00383333"/>
    <w:rsid w:val="003868DA"/>
    <w:rsid w:val="00386B4F"/>
    <w:rsid w:val="00394579"/>
    <w:rsid w:val="00396366"/>
    <w:rsid w:val="00396FF7"/>
    <w:rsid w:val="00397BB6"/>
    <w:rsid w:val="003A160C"/>
    <w:rsid w:val="003A1DB3"/>
    <w:rsid w:val="003A351D"/>
    <w:rsid w:val="003A4447"/>
    <w:rsid w:val="003B20B4"/>
    <w:rsid w:val="003B2B9E"/>
    <w:rsid w:val="003B471A"/>
    <w:rsid w:val="003B47BF"/>
    <w:rsid w:val="003B47F7"/>
    <w:rsid w:val="003B4AAB"/>
    <w:rsid w:val="003B5323"/>
    <w:rsid w:val="003B5CEA"/>
    <w:rsid w:val="003B652D"/>
    <w:rsid w:val="003B6FE2"/>
    <w:rsid w:val="003B7128"/>
    <w:rsid w:val="003B7A24"/>
    <w:rsid w:val="003C6C6D"/>
    <w:rsid w:val="003D1127"/>
    <w:rsid w:val="003D1BB6"/>
    <w:rsid w:val="003D46B2"/>
    <w:rsid w:val="003D6A80"/>
    <w:rsid w:val="003D7F2F"/>
    <w:rsid w:val="003E0C6B"/>
    <w:rsid w:val="003E15FE"/>
    <w:rsid w:val="003E2AF1"/>
    <w:rsid w:val="003F4F11"/>
    <w:rsid w:val="003F6F7A"/>
    <w:rsid w:val="003F7EC2"/>
    <w:rsid w:val="00401CF0"/>
    <w:rsid w:val="0040491F"/>
    <w:rsid w:val="00406BE1"/>
    <w:rsid w:val="004102A3"/>
    <w:rsid w:val="00410AB8"/>
    <w:rsid w:val="00412E38"/>
    <w:rsid w:val="00413C35"/>
    <w:rsid w:val="0041400C"/>
    <w:rsid w:val="00414CF2"/>
    <w:rsid w:val="00416E8C"/>
    <w:rsid w:val="00417C8A"/>
    <w:rsid w:val="00420DE9"/>
    <w:rsid w:val="00421CA5"/>
    <w:rsid w:val="00421F45"/>
    <w:rsid w:val="004231DB"/>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A05"/>
    <w:rsid w:val="00461E85"/>
    <w:rsid w:val="004647BA"/>
    <w:rsid w:val="00464CD9"/>
    <w:rsid w:val="00465014"/>
    <w:rsid w:val="00466252"/>
    <w:rsid w:val="00474EED"/>
    <w:rsid w:val="00474F66"/>
    <w:rsid w:val="004754C2"/>
    <w:rsid w:val="004760E2"/>
    <w:rsid w:val="004765D7"/>
    <w:rsid w:val="004767F4"/>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B0B8F"/>
    <w:rsid w:val="004B31CA"/>
    <w:rsid w:val="004B3634"/>
    <w:rsid w:val="004B364E"/>
    <w:rsid w:val="004B3C36"/>
    <w:rsid w:val="004B5FF8"/>
    <w:rsid w:val="004B6852"/>
    <w:rsid w:val="004B7A12"/>
    <w:rsid w:val="004C0052"/>
    <w:rsid w:val="004C0CA3"/>
    <w:rsid w:val="004C3408"/>
    <w:rsid w:val="004C50AC"/>
    <w:rsid w:val="004C53E6"/>
    <w:rsid w:val="004D056A"/>
    <w:rsid w:val="004D07B9"/>
    <w:rsid w:val="004D16A6"/>
    <w:rsid w:val="004D2B6F"/>
    <w:rsid w:val="004D3FA8"/>
    <w:rsid w:val="004D46B2"/>
    <w:rsid w:val="004D5544"/>
    <w:rsid w:val="004D62DC"/>
    <w:rsid w:val="004D7D2E"/>
    <w:rsid w:val="004E17AE"/>
    <w:rsid w:val="004E3C68"/>
    <w:rsid w:val="004E3FA9"/>
    <w:rsid w:val="004E4019"/>
    <w:rsid w:val="004E6278"/>
    <w:rsid w:val="004E659A"/>
    <w:rsid w:val="004E6ECC"/>
    <w:rsid w:val="004E7C9E"/>
    <w:rsid w:val="004F1460"/>
    <w:rsid w:val="004F2E64"/>
    <w:rsid w:val="004F3A2A"/>
    <w:rsid w:val="004F47CC"/>
    <w:rsid w:val="004F6230"/>
    <w:rsid w:val="004F7770"/>
    <w:rsid w:val="005032B1"/>
    <w:rsid w:val="00504F85"/>
    <w:rsid w:val="005125FF"/>
    <w:rsid w:val="00512C66"/>
    <w:rsid w:val="00513335"/>
    <w:rsid w:val="005146E3"/>
    <w:rsid w:val="00515005"/>
    <w:rsid w:val="00516601"/>
    <w:rsid w:val="0052041D"/>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E00"/>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74DB"/>
    <w:rsid w:val="005D0E23"/>
    <w:rsid w:val="005D38F3"/>
    <w:rsid w:val="005D3BBA"/>
    <w:rsid w:val="005D4422"/>
    <w:rsid w:val="005D7663"/>
    <w:rsid w:val="005D783F"/>
    <w:rsid w:val="005E0816"/>
    <w:rsid w:val="005E2589"/>
    <w:rsid w:val="005E2749"/>
    <w:rsid w:val="005E55AB"/>
    <w:rsid w:val="005E64CC"/>
    <w:rsid w:val="005F4813"/>
    <w:rsid w:val="005F5732"/>
    <w:rsid w:val="005F5AF1"/>
    <w:rsid w:val="005F61D2"/>
    <w:rsid w:val="0060163A"/>
    <w:rsid w:val="00601FD7"/>
    <w:rsid w:val="00601FEE"/>
    <w:rsid w:val="00603D65"/>
    <w:rsid w:val="0060709D"/>
    <w:rsid w:val="0061021B"/>
    <w:rsid w:val="00610D8F"/>
    <w:rsid w:val="00613E5C"/>
    <w:rsid w:val="00614F6D"/>
    <w:rsid w:val="0061566B"/>
    <w:rsid w:val="00625236"/>
    <w:rsid w:val="00627D5B"/>
    <w:rsid w:val="006308D0"/>
    <w:rsid w:val="00631081"/>
    <w:rsid w:val="0063156B"/>
    <w:rsid w:val="006342DC"/>
    <w:rsid w:val="006342F3"/>
    <w:rsid w:val="00636EB6"/>
    <w:rsid w:val="00641C1C"/>
    <w:rsid w:val="00641E3A"/>
    <w:rsid w:val="00645F56"/>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4CF9"/>
    <w:rsid w:val="0068516D"/>
    <w:rsid w:val="00686A68"/>
    <w:rsid w:val="0069179A"/>
    <w:rsid w:val="006918CF"/>
    <w:rsid w:val="00692958"/>
    <w:rsid w:val="006951DC"/>
    <w:rsid w:val="006A0171"/>
    <w:rsid w:val="006A12EF"/>
    <w:rsid w:val="006A13D8"/>
    <w:rsid w:val="006A34B2"/>
    <w:rsid w:val="006A4937"/>
    <w:rsid w:val="006A6BB9"/>
    <w:rsid w:val="006B19C2"/>
    <w:rsid w:val="006B1F5A"/>
    <w:rsid w:val="006B5167"/>
    <w:rsid w:val="006B5937"/>
    <w:rsid w:val="006C00CA"/>
    <w:rsid w:val="006C79F2"/>
    <w:rsid w:val="006D60F8"/>
    <w:rsid w:val="006E0CCD"/>
    <w:rsid w:val="006E1409"/>
    <w:rsid w:val="006E26F9"/>
    <w:rsid w:val="006E428F"/>
    <w:rsid w:val="006E4C10"/>
    <w:rsid w:val="006E7AB1"/>
    <w:rsid w:val="006F1A83"/>
    <w:rsid w:val="006F2B71"/>
    <w:rsid w:val="006F4255"/>
    <w:rsid w:val="006F4D48"/>
    <w:rsid w:val="006F5300"/>
    <w:rsid w:val="006F56A0"/>
    <w:rsid w:val="006F6A21"/>
    <w:rsid w:val="006F71EE"/>
    <w:rsid w:val="00700BEE"/>
    <w:rsid w:val="007068F1"/>
    <w:rsid w:val="00707437"/>
    <w:rsid w:val="0071072A"/>
    <w:rsid w:val="00711E5A"/>
    <w:rsid w:val="007130C7"/>
    <w:rsid w:val="00716D14"/>
    <w:rsid w:val="00717079"/>
    <w:rsid w:val="00717634"/>
    <w:rsid w:val="00721BC3"/>
    <w:rsid w:val="00723510"/>
    <w:rsid w:val="007240EA"/>
    <w:rsid w:val="007242F0"/>
    <w:rsid w:val="00725ED5"/>
    <w:rsid w:val="00726BBB"/>
    <w:rsid w:val="00726C1F"/>
    <w:rsid w:val="00731E2D"/>
    <w:rsid w:val="00733794"/>
    <w:rsid w:val="00733BD5"/>
    <w:rsid w:val="00734E7F"/>
    <w:rsid w:val="00741CFC"/>
    <w:rsid w:val="0074254C"/>
    <w:rsid w:val="00742E20"/>
    <w:rsid w:val="00742F85"/>
    <w:rsid w:val="007431DD"/>
    <w:rsid w:val="00743ECB"/>
    <w:rsid w:val="007444E3"/>
    <w:rsid w:val="00747B90"/>
    <w:rsid w:val="00750822"/>
    <w:rsid w:val="0075496E"/>
    <w:rsid w:val="0076067F"/>
    <w:rsid w:val="00762501"/>
    <w:rsid w:val="00764160"/>
    <w:rsid w:val="0076565A"/>
    <w:rsid w:val="00771DA0"/>
    <w:rsid w:val="00775461"/>
    <w:rsid w:val="00776A71"/>
    <w:rsid w:val="007770E8"/>
    <w:rsid w:val="007808E3"/>
    <w:rsid w:val="00780C3F"/>
    <w:rsid w:val="00784B2B"/>
    <w:rsid w:val="00785BD1"/>
    <w:rsid w:val="00787A4B"/>
    <w:rsid w:val="0079539E"/>
    <w:rsid w:val="00795FEF"/>
    <w:rsid w:val="0079768D"/>
    <w:rsid w:val="007979CD"/>
    <w:rsid w:val="007A0BAE"/>
    <w:rsid w:val="007A35E3"/>
    <w:rsid w:val="007B059D"/>
    <w:rsid w:val="007B261B"/>
    <w:rsid w:val="007B5673"/>
    <w:rsid w:val="007B728A"/>
    <w:rsid w:val="007C4247"/>
    <w:rsid w:val="007C4D3F"/>
    <w:rsid w:val="007C77A0"/>
    <w:rsid w:val="007D095F"/>
    <w:rsid w:val="007D3557"/>
    <w:rsid w:val="007D5C0C"/>
    <w:rsid w:val="007D7B9D"/>
    <w:rsid w:val="007E1887"/>
    <w:rsid w:val="007E18E1"/>
    <w:rsid w:val="007F11B5"/>
    <w:rsid w:val="007F2B74"/>
    <w:rsid w:val="007F2BF2"/>
    <w:rsid w:val="007F39A9"/>
    <w:rsid w:val="007F543C"/>
    <w:rsid w:val="007F6F8F"/>
    <w:rsid w:val="00800A43"/>
    <w:rsid w:val="00801CA4"/>
    <w:rsid w:val="00801D85"/>
    <w:rsid w:val="00803DF5"/>
    <w:rsid w:val="00803E1B"/>
    <w:rsid w:val="00806071"/>
    <w:rsid w:val="008060FC"/>
    <w:rsid w:val="00807829"/>
    <w:rsid w:val="00811C89"/>
    <w:rsid w:val="0081409A"/>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418F3"/>
    <w:rsid w:val="008425BF"/>
    <w:rsid w:val="00844D44"/>
    <w:rsid w:val="008503BA"/>
    <w:rsid w:val="00850F83"/>
    <w:rsid w:val="0085501A"/>
    <w:rsid w:val="008572CE"/>
    <w:rsid w:val="00860716"/>
    <w:rsid w:val="00860BEB"/>
    <w:rsid w:val="00860EB6"/>
    <w:rsid w:val="008629ED"/>
    <w:rsid w:val="00864ADF"/>
    <w:rsid w:val="00865AD8"/>
    <w:rsid w:val="00866247"/>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8D3"/>
    <w:rsid w:val="008A5A92"/>
    <w:rsid w:val="008A62FC"/>
    <w:rsid w:val="008A6CBA"/>
    <w:rsid w:val="008B0EA1"/>
    <w:rsid w:val="008B1D61"/>
    <w:rsid w:val="008B1FDC"/>
    <w:rsid w:val="008B5FC5"/>
    <w:rsid w:val="008B6EA5"/>
    <w:rsid w:val="008C4753"/>
    <w:rsid w:val="008C4E53"/>
    <w:rsid w:val="008C6323"/>
    <w:rsid w:val="008C7219"/>
    <w:rsid w:val="008C78D9"/>
    <w:rsid w:val="008D45DC"/>
    <w:rsid w:val="008D7010"/>
    <w:rsid w:val="008E00C0"/>
    <w:rsid w:val="008E4B0A"/>
    <w:rsid w:val="008E5412"/>
    <w:rsid w:val="008E7F7B"/>
    <w:rsid w:val="008F41D5"/>
    <w:rsid w:val="008F504F"/>
    <w:rsid w:val="0090334C"/>
    <w:rsid w:val="00903D99"/>
    <w:rsid w:val="009045E8"/>
    <w:rsid w:val="00905D91"/>
    <w:rsid w:val="00910FD1"/>
    <w:rsid w:val="00911453"/>
    <w:rsid w:val="00911F9A"/>
    <w:rsid w:val="00915BC2"/>
    <w:rsid w:val="00917F9A"/>
    <w:rsid w:val="00922490"/>
    <w:rsid w:val="00923409"/>
    <w:rsid w:val="009245B9"/>
    <w:rsid w:val="00924B28"/>
    <w:rsid w:val="009269D9"/>
    <w:rsid w:val="009316C1"/>
    <w:rsid w:val="0093328C"/>
    <w:rsid w:val="0093732C"/>
    <w:rsid w:val="009375FE"/>
    <w:rsid w:val="009407BD"/>
    <w:rsid w:val="00940E3B"/>
    <w:rsid w:val="0094290C"/>
    <w:rsid w:val="0094486E"/>
    <w:rsid w:val="00945F0D"/>
    <w:rsid w:val="00947BB3"/>
    <w:rsid w:val="00947ECC"/>
    <w:rsid w:val="00951A84"/>
    <w:rsid w:val="009532F4"/>
    <w:rsid w:val="00955581"/>
    <w:rsid w:val="00957301"/>
    <w:rsid w:val="00961D63"/>
    <w:rsid w:val="00961E66"/>
    <w:rsid w:val="009620CB"/>
    <w:rsid w:val="00971B9D"/>
    <w:rsid w:val="00972D80"/>
    <w:rsid w:val="00973B26"/>
    <w:rsid w:val="00973BE8"/>
    <w:rsid w:val="009741E7"/>
    <w:rsid w:val="00977E00"/>
    <w:rsid w:val="00980D6F"/>
    <w:rsid w:val="00981CEC"/>
    <w:rsid w:val="00982481"/>
    <w:rsid w:val="00991B73"/>
    <w:rsid w:val="00993EBE"/>
    <w:rsid w:val="00993EF5"/>
    <w:rsid w:val="00994676"/>
    <w:rsid w:val="00996A3A"/>
    <w:rsid w:val="009A03BA"/>
    <w:rsid w:val="009A0C7F"/>
    <w:rsid w:val="009A16E9"/>
    <w:rsid w:val="009A2260"/>
    <w:rsid w:val="009A6E6E"/>
    <w:rsid w:val="009B0F3D"/>
    <w:rsid w:val="009B489C"/>
    <w:rsid w:val="009B6D54"/>
    <w:rsid w:val="009B7C22"/>
    <w:rsid w:val="009C0EAE"/>
    <w:rsid w:val="009C447C"/>
    <w:rsid w:val="009D3B7C"/>
    <w:rsid w:val="009D3C7C"/>
    <w:rsid w:val="009D4243"/>
    <w:rsid w:val="009D6D53"/>
    <w:rsid w:val="009D70C6"/>
    <w:rsid w:val="009D741E"/>
    <w:rsid w:val="009E38D3"/>
    <w:rsid w:val="009E57ED"/>
    <w:rsid w:val="009E5B8E"/>
    <w:rsid w:val="009E7494"/>
    <w:rsid w:val="009F4EEF"/>
    <w:rsid w:val="00A002F1"/>
    <w:rsid w:val="00A0539C"/>
    <w:rsid w:val="00A05BEF"/>
    <w:rsid w:val="00A10150"/>
    <w:rsid w:val="00A1115C"/>
    <w:rsid w:val="00A12E90"/>
    <w:rsid w:val="00A142DD"/>
    <w:rsid w:val="00A14E76"/>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8ED"/>
    <w:rsid w:val="00A41D9E"/>
    <w:rsid w:val="00A42221"/>
    <w:rsid w:val="00A42730"/>
    <w:rsid w:val="00A42FCE"/>
    <w:rsid w:val="00A4300E"/>
    <w:rsid w:val="00A432E6"/>
    <w:rsid w:val="00A4341A"/>
    <w:rsid w:val="00A44325"/>
    <w:rsid w:val="00A44D7D"/>
    <w:rsid w:val="00A47F4C"/>
    <w:rsid w:val="00A5121A"/>
    <w:rsid w:val="00A52CFB"/>
    <w:rsid w:val="00A53589"/>
    <w:rsid w:val="00A55A51"/>
    <w:rsid w:val="00A5629C"/>
    <w:rsid w:val="00A5652F"/>
    <w:rsid w:val="00A566EE"/>
    <w:rsid w:val="00A569C2"/>
    <w:rsid w:val="00A603EF"/>
    <w:rsid w:val="00A605FE"/>
    <w:rsid w:val="00A6638C"/>
    <w:rsid w:val="00A6749D"/>
    <w:rsid w:val="00A7107D"/>
    <w:rsid w:val="00A71DDA"/>
    <w:rsid w:val="00A77514"/>
    <w:rsid w:val="00A858A2"/>
    <w:rsid w:val="00A86EAF"/>
    <w:rsid w:val="00A91BDF"/>
    <w:rsid w:val="00A92BD4"/>
    <w:rsid w:val="00A93041"/>
    <w:rsid w:val="00A93099"/>
    <w:rsid w:val="00A945FD"/>
    <w:rsid w:val="00A94C01"/>
    <w:rsid w:val="00A95A7F"/>
    <w:rsid w:val="00A97789"/>
    <w:rsid w:val="00AA32E1"/>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4CA"/>
    <w:rsid w:val="00AC29E0"/>
    <w:rsid w:val="00AC316B"/>
    <w:rsid w:val="00AC7905"/>
    <w:rsid w:val="00AD133B"/>
    <w:rsid w:val="00AD3950"/>
    <w:rsid w:val="00AD6083"/>
    <w:rsid w:val="00AE0926"/>
    <w:rsid w:val="00AE211E"/>
    <w:rsid w:val="00AE25FE"/>
    <w:rsid w:val="00AE3B4E"/>
    <w:rsid w:val="00AE4ABC"/>
    <w:rsid w:val="00AE62E3"/>
    <w:rsid w:val="00AF0B1C"/>
    <w:rsid w:val="00AF0DD1"/>
    <w:rsid w:val="00AF0FCC"/>
    <w:rsid w:val="00AF4458"/>
    <w:rsid w:val="00B00CFB"/>
    <w:rsid w:val="00B037BF"/>
    <w:rsid w:val="00B07BEB"/>
    <w:rsid w:val="00B100EA"/>
    <w:rsid w:val="00B11B4A"/>
    <w:rsid w:val="00B12BE1"/>
    <w:rsid w:val="00B20620"/>
    <w:rsid w:val="00B21BFB"/>
    <w:rsid w:val="00B22431"/>
    <w:rsid w:val="00B25A4D"/>
    <w:rsid w:val="00B25C63"/>
    <w:rsid w:val="00B25DA1"/>
    <w:rsid w:val="00B2618F"/>
    <w:rsid w:val="00B26247"/>
    <w:rsid w:val="00B2681A"/>
    <w:rsid w:val="00B3161E"/>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F5B"/>
    <w:rsid w:val="00B85110"/>
    <w:rsid w:val="00B87AD9"/>
    <w:rsid w:val="00B90163"/>
    <w:rsid w:val="00B94056"/>
    <w:rsid w:val="00B94B97"/>
    <w:rsid w:val="00B9695C"/>
    <w:rsid w:val="00B9750C"/>
    <w:rsid w:val="00BA07E1"/>
    <w:rsid w:val="00BA0A13"/>
    <w:rsid w:val="00BA14B4"/>
    <w:rsid w:val="00BA3DF4"/>
    <w:rsid w:val="00BA5C7A"/>
    <w:rsid w:val="00BA795A"/>
    <w:rsid w:val="00BB288F"/>
    <w:rsid w:val="00BB3979"/>
    <w:rsid w:val="00BB6F33"/>
    <w:rsid w:val="00BB764F"/>
    <w:rsid w:val="00BC23B6"/>
    <w:rsid w:val="00BC31E0"/>
    <w:rsid w:val="00BC37D2"/>
    <w:rsid w:val="00BC395B"/>
    <w:rsid w:val="00BC4481"/>
    <w:rsid w:val="00BC4552"/>
    <w:rsid w:val="00BC5CBE"/>
    <w:rsid w:val="00BD0C5C"/>
    <w:rsid w:val="00BD17B7"/>
    <w:rsid w:val="00BD2868"/>
    <w:rsid w:val="00BD3F1A"/>
    <w:rsid w:val="00BD4E21"/>
    <w:rsid w:val="00BD502B"/>
    <w:rsid w:val="00BD5380"/>
    <w:rsid w:val="00BD7008"/>
    <w:rsid w:val="00BE057E"/>
    <w:rsid w:val="00BE190E"/>
    <w:rsid w:val="00BE3211"/>
    <w:rsid w:val="00BE46EF"/>
    <w:rsid w:val="00BE5016"/>
    <w:rsid w:val="00BE647C"/>
    <w:rsid w:val="00BF135C"/>
    <w:rsid w:val="00BF453F"/>
    <w:rsid w:val="00BF4929"/>
    <w:rsid w:val="00BF6437"/>
    <w:rsid w:val="00BF65EB"/>
    <w:rsid w:val="00BF6FC4"/>
    <w:rsid w:val="00BF76DD"/>
    <w:rsid w:val="00C007B3"/>
    <w:rsid w:val="00C10884"/>
    <w:rsid w:val="00C1771A"/>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8BD"/>
    <w:rsid w:val="00C55B32"/>
    <w:rsid w:val="00C57A52"/>
    <w:rsid w:val="00C610BE"/>
    <w:rsid w:val="00C61A7D"/>
    <w:rsid w:val="00C63520"/>
    <w:rsid w:val="00C65D03"/>
    <w:rsid w:val="00C66AA8"/>
    <w:rsid w:val="00C672B3"/>
    <w:rsid w:val="00C729E5"/>
    <w:rsid w:val="00C73781"/>
    <w:rsid w:val="00C75610"/>
    <w:rsid w:val="00C77378"/>
    <w:rsid w:val="00C77795"/>
    <w:rsid w:val="00C777EA"/>
    <w:rsid w:val="00C814EB"/>
    <w:rsid w:val="00C82E82"/>
    <w:rsid w:val="00C83CA8"/>
    <w:rsid w:val="00C84296"/>
    <w:rsid w:val="00C84EF5"/>
    <w:rsid w:val="00C852B1"/>
    <w:rsid w:val="00C85B53"/>
    <w:rsid w:val="00C85E5A"/>
    <w:rsid w:val="00C8628B"/>
    <w:rsid w:val="00C90C03"/>
    <w:rsid w:val="00C91F95"/>
    <w:rsid w:val="00C927BB"/>
    <w:rsid w:val="00C95784"/>
    <w:rsid w:val="00C9643A"/>
    <w:rsid w:val="00CA0F40"/>
    <w:rsid w:val="00CA1991"/>
    <w:rsid w:val="00CA3D2C"/>
    <w:rsid w:val="00CA6A58"/>
    <w:rsid w:val="00CA7C56"/>
    <w:rsid w:val="00CB67B6"/>
    <w:rsid w:val="00CB6C7F"/>
    <w:rsid w:val="00CB706B"/>
    <w:rsid w:val="00CB751F"/>
    <w:rsid w:val="00CC0DAB"/>
    <w:rsid w:val="00CC1850"/>
    <w:rsid w:val="00CC2C89"/>
    <w:rsid w:val="00CC314B"/>
    <w:rsid w:val="00CC31F5"/>
    <w:rsid w:val="00CC45AC"/>
    <w:rsid w:val="00CC4F38"/>
    <w:rsid w:val="00CC7B10"/>
    <w:rsid w:val="00CD2396"/>
    <w:rsid w:val="00CD33ED"/>
    <w:rsid w:val="00CD4118"/>
    <w:rsid w:val="00CD73C3"/>
    <w:rsid w:val="00CD7FDE"/>
    <w:rsid w:val="00CE063E"/>
    <w:rsid w:val="00CE10A4"/>
    <w:rsid w:val="00CE13A3"/>
    <w:rsid w:val="00CE53D0"/>
    <w:rsid w:val="00CF0084"/>
    <w:rsid w:val="00CF1B66"/>
    <w:rsid w:val="00CF2ED5"/>
    <w:rsid w:val="00CF3CDD"/>
    <w:rsid w:val="00CF4AF5"/>
    <w:rsid w:val="00CF4B14"/>
    <w:rsid w:val="00D0175E"/>
    <w:rsid w:val="00D04332"/>
    <w:rsid w:val="00D0490B"/>
    <w:rsid w:val="00D06948"/>
    <w:rsid w:val="00D1141D"/>
    <w:rsid w:val="00D15B74"/>
    <w:rsid w:val="00D1747E"/>
    <w:rsid w:val="00D17DCE"/>
    <w:rsid w:val="00D22F01"/>
    <w:rsid w:val="00D25203"/>
    <w:rsid w:val="00D25D43"/>
    <w:rsid w:val="00D267E6"/>
    <w:rsid w:val="00D278E8"/>
    <w:rsid w:val="00D302D1"/>
    <w:rsid w:val="00D31C76"/>
    <w:rsid w:val="00D3222B"/>
    <w:rsid w:val="00D32DBF"/>
    <w:rsid w:val="00D33A88"/>
    <w:rsid w:val="00D37034"/>
    <w:rsid w:val="00D42093"/>
    <w:rsid w:val="00D445B9"/>
    <w:rsid w:val="00D451CE"/>
    <w:rsid w:val="00D463F9"/>
    <w:rsid w:val="00D50DD1"/>
    <w:rsid w:val="00D522E6"/>
    <w:rsid w:val="00D52906"/>
    <w:rsid w:val="00D52B0B"/>
    <w:rsid w:val="00D54996"/>
    <w:rsid w:val="00D57435"/>
    <w:rsid w:val="00D60269"/>
    <w:rsid w:val="00D61112"/>
    <w:rsid w:val="00D61FBE"/>
    <w:rsid w:val="00D62FB6"/>
    <w:rsid w:val="00D700F6"/>
    <w:rsid w:val="00D70810"/>
    <w:rsid w:val="00D7226E"/>
    <w:rsid w:val="00D72E95"/>
    <w:rsid w:val="00D72F95"/>
    <w:rsid w:val="00D73943"/>
    <w:rsid w:val="00D753C5"/>
    <w:rsid w:val="00D80C5A"/>
    <w:rsid w:val="00D83D4B"/>
    <w:rsid w:val="00D83D58"/>
    <w:rsid w:val="00D84230"/>
    <w:rsid w:val="00D85C30"/>
    <w:rsid w:val="00D86C00"/>
    <w:rsid w:val="00D86EC3"/>
    <w:rsid w:val="00D910DD"/>
    <w:rsid w:val="00D95C10"/>
    <w:rsid w:val="00D960FC"/>
    <w:rsid w:val="00D96B93"/>
    <w:rsid w:val="00D96DE5"/>
    <w:rsid w:val="00DA200A"/>
    <w:rsid w:val="00DA20A1"/>
    <w:rsid w:val="00DA266B"/>
    <w:rsid w:val="00DA3221"/>
    <w:rsid w:val="00DA4172"/>
    <w:rsid w:val="00DA5265"/>
    <w:rsid w:val="00DA790F"/>
    <w:rsid w:val="00DA7BEF"/>
    <w:rsid w:val="00DB0EE0"/>
    <w:rsid w:val="00DB3526"/>
    <w:rsid w:val="00DB3C91"/>
    <w:rsid w:val="00DB4A04"/>
    <w:rsid w:val="00DB540A"/>
    <w:rsid w:val="00DB54BB"/>
    <w:rsid w:val="00DB7F40"/>
    <w:rsid w:val="00DC1673"/>
    <w:rsid w:val="00DC3BCA"/>
    <w:rsid w:val="00DC5382"/>
    <w:rsid w:val="00DC53BD"/>
    <w:rsid w:val="00DC7A76"/>
    <w:rsid w:val="00DD1F1E"/>
    <w:rsid w:val="00DD670A"/>
    <w:rsid w:val="00DD6E81"/>
    <w:rsid w:val="00DD72AA"/>
    <w:rsid w:val="00DD77F1"/>
    <w:rsid w:val="00DE78CB"/>
    <w:rsid w:val="00DE7B41"/>
    <w:rsid w:val="00DF266E"/>
    <w:rsid w:val="00DF3FCD"/>
    <w:rsid w:val="00DF68BC"/>
    <w:rsid w:val="00DF6B47"/>
    <w:rsid w:val="00DF71BC"/>
    <w:rsid w:val="00E0165A"/>
    <w:rsid w:val="00E03771"/>
    <w:rsid w:val="00E06936"/>
    <w:rsid w:val="00E0721F"/>
    <w:rsid w:val="00E1122C"/>
    <w:rsid w:val="00E13DD0"/>
    <w:rsid w:val="00E14CAA"/>
    <w:rsid w:val="00E17ADF"/>
    <w:rsid w:val="00E21886"/>
    <w:rsid w:val="00E2312B"/>
    <w:rsid w:val="00E26071"/>
    <w:rsid w:val="00E31011"/>
    <w:rsid w:val="00E34326"/>
    <w:rsid w:val="00E375E0"/>
    <w:rsid w:val="00E37DF9"/>
    <w:rsid w:val="00E40A3A"/>
    <w:rsid w:val="00E40E11"/>
    <w:rsid w:val="00E4142D"/>
    <w:rsid w:val="00E4512D"/>
    <w:rsid w:val="00E4786B"/>
    <w:rsid w:val="00E51632"/>
    <w:rsid w:val="00E525BE"/>
    <w:rsid w:val="00E54CCA"/>
    <w:rsid w:val="00E570D5"/>
    <w:rsid w:val="00E61C95"/>
    <w:rsid w:val="00E61FA7"/>
    <w:rsid w:val="00E6490E"/>
    <w:rsid w:val="00E674EA"/>
    <w:rsid w:val="00E67FDE"/>
    <w:rsid w:val="00E711CB"/>
    <w:rsid w:val="00E732B1"/>
    <w:rsid w:val="00E759FC"/>
    <w:rsid w:val="00E75EAE"/>
    <w:rsid w:val="00E80660"/>
    <w:rsid w:val="00E822A2"/>
    <w:rsid w:val="00E84853"/>
    <w:rsid w:val="00E86DB7"/>
    <w:rsid w:val="00E87F1C"/>
    <w:rsid w:val="00E87F5D"/>
    <w:rsid w:val="00E908A7"/>
    <w:rsid w:val="00E944A9"/>
    <w:rsid w:val="00E96653"/>
    <w:rsid w:val="00EA1F94"/>
    <w:rsid w:val="00EA213E"/>
    <w:rsid w:val="00EA2151"/>
    <w:rsid w:val="00EA283F"/>
    <w:rsid w:val="00EA3EF4"/>
    <w:rsid w:val="00EA52E3"/>
    <w:rsid w:val="00EA6C28"/>
    <w:rsid w:val="00EA6DC5"/>
    <w:rsid w:val="00EA782A"/>
    <w:rsid w:val="00EB0129"/>
    <w:rsid w:val="00EB0180"/>
    <w:rsid w:val="00EB1A65"/>
    <w:rsid w:val="00EB227C"/>
    <w:rsid w:val="00EB2698"/>
    <w:rsid w:val="00EB75D8"/>
    <w:rsid w:val="00EC26A4"/>
    <w:rsid w:val="00EC3DEF"/>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2594"/>
    <w:rsid w:val="00F24E9A"/>
    <w:rsid w:val="00F2769F"/>
    <w:rsid w:val="00F342EB"/>
    <w:rsid w:val="00F40D23"/>
    <w:rsid w:val="00F440FD"/>
    <w:rsid w:val="00F472D3"/>
    <w:rsid w:val="00F4749B"/>
    <w:rsid w:val="00F479EB"/>
    <w:rsid w:val="00F5050F"/>
    <w:rsid w:val="00F51F6D"/>
    <w:rsid w:val="00F538B8"/>
    <w:rsid w:val="00F5461F"/>
    <w:rsid w:val="00F56361"/>
    <w:rsid w:val="00F564DB"/>
    <w:rsid w:val="00F645A7"/>
    <w:rsid w:val="00F65356"/>
    <w:rsid w:val="00F67739"/>
    <w:rsid w:val="00F70CF7"/>
    <w:rsid w:val="00F712E5"/>
    <w:rsid w:val="00F7182B"/>
    <w:rsid w:val="00F74D53"/>
    <w:rsid w:val="00F755B5"/>
    <w:rsid w:val="00F765A9"/>
    <w:rsid w:val="00F80956"/>
    <w:rsid w:val="00F81AFA"/>
    <w:rsid w:val="00F82BD5"/>
    <w:rsid w:val="00F830E0"/>
    <w:rsid w:val="00F836E1"/>
    <w:rsid w:val="00F83CE7"/>
    <w:rsid w:val="00F85DE0"/>
    <w:rsid w:val="00F87E33"/>
    <w:rsid w:val="00F920E3"/>
    <w:rsid w:val="00F92B8A"/>
    <w:rsid w:val="00F9369F"/>
    <w:rsid w:val="00F939F9"/>
    <w:rsid w:val="00F94BB0"/>
    <w:rsid w:val="00F95B9F"/>
    <w:rsid w:val="00F97795"/>
    <w:rsid w:val="00FA1B86"/>
    <w:rsid w:val="00FA4131"/>
    <w:rsid w:val="00FA41D2"/>
    <w:rsid w:val="00FA49D6"/>
    <w:rsid w:val="00FA4B42"/>
    <w:rsid w:val="00FA5C04"/>
    <w:rsid w:val="00FA713D"/>
    <w:rsid w:val="00FB0243"/>
    <w:rsid w:val="00FB10EE"/>
    <w:rsid w:val="00FB2898"/>
    <w:rsid w:val="00FB4F42"/>
    <w:rsid w:val="00FC0DC0"/>
    <w:rsid w:val="00FC33D1"/>
    <w:rsid w:val="00FC36C2"/>
    <w:rsid w:val="00FC3799"/>
    <w:rsid w:val="00FC43AE"/>
    <w:rsid w:val="00FC524E"/>
    <w:rsid w:val="00FC6471"/>
    <w:rsid w:val="00FC6BAD"/>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v-text-anchor:middle" fillcolor="white">
      <v:fill color="white" opacity="0"/>
      <v:shadow on="t" opacity="22936f" origin=",.5" offset="0,.63889mm"/>
    </o:shapedefaults>
    <o:shapelayout v:ext="edit">
      <o:idmap v:ext="edit" data="1"/>
    </o:shapelayout>
  </w:shapeDefaults>
  <w:decimalSymbol w:val="."/>
  <w:listSeparator w:val=","/>
  <w14:docId w14:val="4C216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unhideWhenUsed="0" w:qFormat="1"/>
    <w:lsdException w:name="Emphasis"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Char"/>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Char"/>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Char"/>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Char"/>
    <w:semiHidden/>
    <w:qFormat/>
    <w:rsid w:val="00C90C03"/>
    <w:pPr>
      <w:ind w:firstLineChars="0" w:firstLine="0"/>
      <w:jc w:val="center"/>
      <w:outlineLvl w:val="3"/>
    </w:pPr>
  </w:style>
  <w:style w:type="paragraph" w:styleId="5">
    <w:name w:val="heading 5"/>
    <w:basedOn w:val="a"/>
    <w:next w:val="a"/>
    <w:link w:val="5Char"/>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Char"/>
    <w:rsid w:val="00C90C03"/>
    <w:rPr>
      <w:rFonts w:ascii="宋体"/>
      <w:sz w:val="18"/>
      <w:szCs w:val="18"/>
    </w:rPr>
  </w:style>
  <w:style w:type="paragraph" w:styleId="30">
    <w:name w:val="toc 3"/>
    <w:basedOn w:val="a"/>
    <w:next w:val="a"/>
    <w:uiPriority w:val="39"/>
    <w:rsid w:val="00C90C03"/>
    <w:pPr>
      <w:ind w:left="400"/>
      <w:jc w:val="left"/>
    </w:pPr>
    <w:rPr>
      <w:rFonts w:ascii="Calibri" w:hAnsi="Calibri"/>
      <w:i/>
      <w:sz w:val="22"/>
      <w:szCs w:val="22"/>
    </w:rPr>
  </w:style>
  <w:style w:type="paragraph" w:styleId="20">
    <w:name w:val="Body Text Indent 2"/>
    <w:basedOn w:val="a"/>
    <w:link w:val="2Char0"/>
    <w:rsid w:val="00C90C03"/>
    <w:pPr>
      <w:tabs>
        <w:tab w:val="left" w:pos="0"/>
      </w:tabs>
      <w:ind w:firstLine="630"/>
    </w:pPr>
    <w:rPr>
      <w:sz w:val="24"/>
      <w:szCs w:val="20"/>
    </w:rPr>
  </w:style>
  <w:style w:type="paragraph" w:styleId="a6">
    <w:name w:val="Balloon Text"/>
    <w:basedOn w:val="a"/>
    <w:link w:val="Char0"/>
    <w:rsid w:val="00C90C03"/>
    <w:rPr>
      <w:sz w:val="18"/>
      <w:szCs w:val="18"/>
    </w:rPr>
  </w:style>
  <w:style w:type="paragraph" w:styleId="a7">
    <w:name w:val="footer"/>
    <w:basedOn w:val="a"/>
    <w:link w:val="Char1"/>
    <w:uiPriority w:val="99"/>
    <w:rsid w:val="00C90C03"/>
    <w:pPr>
      <w:tabs>
        <w:tab w:val="center" w:pos="4153"/>
        <w:tab w:val="right" w:pos="8306"/>
      </w:tabs>
      <w:snapToGrid w:val="0"/>
      <w:jc w:val="left"/>
    </w:pPr>
    <w:rPr>
      <w:sz w:val="18"/>
      <w:szCs w:val="18"/>
    </w:rPr>
  </w:style>
  <w:style w:type="paragraph" w:styleId="a8">
    <w:name w:val="header"/>
    <w:basedOn w:val="a"/>
    <w:link w:val="Char2"/>
    <w:rsid w:val="00C90C03"/>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rsid w:val="00C90C03"/>
    <w:pPr>
      <w:spacing w:before="120"/>
      <w:jc w:val="left"/>
    </w:pPr>
    <w:rPr>
      <w:rFonts w:ascii="Calibri" w:hAnsi="Calibri"/>
      <w:b/>
      <w:caps/>
      <w:sz w:val="22"/>
      <w:szCs w:val="22"/>
    </w:rPr>
  </w:style>
  <w:style w:type="paragraph" w:styleId="21">
    <w:name w:val="toc 2"/>
    <w:basedOn w:val="a"/>
    <w:next w:val="a"/>
    <w:uiPriority w:val="39"/>
    <w:rsid w:val="00C90C03"/>
    <w:pPr>
      <w:ind w:left="200"/>
      <w:jc w:val="left"/>
    </w:pPr>
    <w:rPr>
      <w:rFonts w:ascii="Calibri" w:hAnsi="Calibri"/>
      <w:smallCaps/>
      <w:sz w:val="22"/>
      <w:szCs w:val="22"/>
    </w:rPr>
  </w:style>
  <w:style w:type="paragraph" w:styleId="a9">
    <w:name w:val="Normal (Web)"/>
    <w:basedOn w:val="a"/>
    <w:rsid w:val="00C90C03"/>
    <w:pPr>
      <w:widowControl/>
      <w:spacing w:before="100" w:beforeAutospacing="1" w:after="100" w:afterAutospacing="1"/>
      <w:jc w:val="left"/>
    </w:pPr>
    <w:rPr>
      <w:rFonts w:ascii="宋体" w:hAnsi="宋体"/>
      <w:kern w:val="0"/>
      <w:sz w:val="24"/>
    </w:rPr>
  </w:style>
  <w:style w:type="character" w:styleId="aa">
    <w:name w:val="Hyperlink"/>
    <w:uiPriority w:val="99"/>
    <w:unhideWhenUsed/>
    <w:rsid w:val="00C90C03"/>
    <w:rPr>
      <w:color w:val="0000FF"/>
      <w:u w:val="single"/>
    </w:rPr>
  </w:style>
  <w:style w:type="paragraph" w:customStyle="1" w:styleId="Char3">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b">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Char2">
    <w:name w:val="页眉 Char"/>
    <w:link w:val="a8"/>
    <w:rsid w:val="00C90C03"/>
    <w:rPr>
      <w:sz w:val="18"/>
      <w:szCs w:val="18"/>
    </w:rPr>
  </w:style>
  <w:style w:type="character" w:customStyle="1" w:styleId="Char1">
    <w:name w:val="页脚 Char"/>
    <w:link w:val="a7"/>
    <w:uiPriority w:val="99"/>
    <w:rsid w:val="00C90C03"/>
    <w:rPr>
      <w:sz w:val="18"/>
      <w:szCs w:val="18"/>
    </w:rPr>
  </w:style>
  <w:style w:type="character" w:customStyle="1" w:styleId="1Char">
    <w:name w:val="标题 1 Char"/>
    <w:link w:val="1"/>
    <w:rsid w:val="00C90C03"/>
    <w:rPr>
      <w:rFonts w:eastAsia="黑体"/>
      <w:kern w:val="2"/>
      <w:sz w:val="32"/>
      <w:szCs w:val="32"/>
    </w:rPr>
  </w:style>
  <w:style w:type="character" w:customStyle="1" w:styleId="2Char">
    <w:name w:val="标题 2 Char"/>
    <w:link w:val="2"/>
    <w:rsid w:val="00C90C03"/>
    <w:rPr>
      <w:rFonts w:eastAsia="黑体"/>
      <w:kern w:val="2"/>
      <w:sz w:val="28"/>
      <w:szCs w:val="24"/>
    </w:rPr>
  </w:style>
  <w:style w:type="character" w:customStyle="1" w:styleId="3Char">
    <w:name w:val="标题 3 Char"/>
    <w:link w:val="3"/>
    <w:rsid w:val="00C90C03"/>
    <w:rPr>
      <w:rFonts w:eastAsia="黑体"/>
      <w:kern w:val="2"/>
      <w:sz w:val="24"/>
      <w:szCs w:val="24"/>
    </w:rPr>
  </w:style>
  <w:style w:type="character" w:customStyle="1" w:styleId="4Char">
    <w:name w:val="标题 4 Char"/>
    <w:link w:val="4"/>
    <w:semiHidden/>
    <w:rsid w:val="00C90C03"/>
    <w:rPr>
      <w:sz w:val="24"/>
      <w:szCs w:val="30"/>
    </w:rPr>
  </w:style>
  <w:style w:type="character" w:customStyle="1" w:styleId="Char0">
    <w:name w:val="批注框文本 Char"/>
    <w:link w:val="a6"/>
    <w:rsid w:val="00C90C03"/>
    <w:rPr>
      <w:sz w:val="18"/>
      <w:szCs w:val="18"/>
    </w:rPr>
  </w:style>
  <w:style w:type="character" w:customStyle="1" w:styleId="2Char0">
    <w:name w:val="正文文本缩进 2 Char"/>
    <w:link w:val="20"/>
    <w:rsid w:val="00C90C03"/>
    <w:rPr>
      <w:sz w:val="24"/>
    </w:rPr>
  </w:style>
  <w:style w:type="character" w:customStyle="1" w:styleId="5Char">
    <w:name w:val="标题 5 Char"/>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Char">
    <w:name w:val="文档结构图 Char"/>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c">
    <w:name w:val="Table Grid"/>
    <w:basedOn w:val="a3"/>
    <w:uiPriority w:val="99"/>
    <w:unhideWhenUsed/>
    <w:rsid w:val="00D31C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d">
    <w:name w:val="Light Shading"/>
    <w:basedOn w:val="a3"/>
    <w:uiPriority w:val="60"/>
    <w:rsid w:val="0030469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ae">
    <w:name w:val="Light List"/>
    <w:basedOn w:val="a3"/>
    <w:uiPriority w:val="61"/>
    <w:rsid w:val="0030469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1">
    <w:name w:val="Medium List 1"/>
    <w:basedOn w:val="a3"/>
    <w:uiPriority w:val="65"/>
    <w:rsid w:val="00304699"/>
    <w:rPr>
      <w:color w:val="000000"/>
    </w:rPr>
    <w:tblPr>
      <w:tblStyleRowBandSize w:val="1"/>
      <w:tblStyleColBandSize w:val="1"/>
      <w:tblBorders>
        <w:top w:val="single" w:sz="8" w:space="0" w:color="000000"/>
        <w:bottom w:val="single" w:sz="8" w:space="0" w:color="000000"/>
      </w:tblBorders>
    </w:tblPr>
    <w:tblStylePr w:type="firstRow">
      <w:rPr>
        <w:rFonts w:ascii="Cambria" w:eastAsia="宋体"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1-6">
    <w:name w:val="Medium Shading 1 Accent 6"/>
    <w:basedOn w:val="a3"/>
    <w:uiPriority w:val="63"/>
    <w:rsid w:val="0030469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1">
    <w:name w:val="Medium Shading 1 Accent 1"/>
    <w:basedOn w:val="a3"/>
    <w:uiPriority w:val="63"/>
    <w:rsid w:val="0030469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3">
    <w:name w:val="Medium Shading 1 Accent 3"/>
    <w:basedOn w:val="a3"/>
    <w:uiPriority w:val="63"/>
    <w:rsid w:val="00304699"/>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22">
    <w:name w:val="Medium List 2"/>
    <w:basedOn w:val="a3"/>
    <w:uiPriority w:val="66"/>
    <w:rsid w:val="00304699"/>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af">
    <w:name w:val="Colorful List"/>
    <w:basedOn w:val="a3"/>
    <w:uiPriority w:val="72"/>
    <w:rsid w:val="00304699"/>
    <w:rPr>
      <w:color w:val="00000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af0">
    <w:name w:val="Colorful Grid"/>
    <w:basedOn w:val="a3"/>
    <w:uiPriority w:val="73"/>
    <w:rsid w:val="00304699"/>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paragraph" w:styleId="af1">
    <w:name w:val="endnote text"/>
    <w:basedOn w:val="a"/>
    <w:link w:val="Char4"/>
    <w:rsid w:val="00D451CE"/>
    <w:pPr>
      <w:snapToGrid w:val="0"/>
      <w:jc w:val="left"/>
    </w:pPr>
  </w:style>
  <w:style w:type="character" w:customStyle="1" w:styleId="Char4">
    <w:name w:val="尾注文本 Char"/>
    <w:link w:val="af1"/>
    <w:rsid w:val="00D451CE"/>
    <w:rPr>
      <w:kern w:val="2"/>
      <w:szCs w:val="24"/>
    </w:rPr>
  </w:style>
  <w:style w:type="character" w:styleId="af2">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0">
    <w:name w:val="toc 4"/>
    <w:basedOn w:val="a"/>
    <w:next w:val="a"/>
    <w:autoRedefine/>
    <w:rsid w:val="000D7D09"/>
    <w:pPr>
      <w:ind w:left="600"/>
      <w:jc w:val="left"/>
    </w:pPr>
    <w:rPr>
      <w:rFonts w:ascii="Calibri" w:hAnsi="Calibri"/>
      <w:sz w:val="18"/>
      <w:szCs w:val="18"/>
    </w:rPr>
  </w:style>
  <w:style w:type="paragraph" w:styleId="50">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3">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6.emf"/><Relationship Id="rId21" Type="http://schemas.openxmlformats.org/officeDocument/2006/relationships/image" Target="media/image8.emf"/><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1.png"/><Relationship Id="rId63" Type="http://schemas.openxmlformats.org/officeDocument/2006/relationships/image" Target="media/image46.jpeg"/><Relationship Id="rId68" Type="http://schemas.openxmlformats.org/officeDocument/2006/relationships/image" Target="media/image51.emf"/><Relationship Id="rId76" Type="http://schemas.openxmlformats.org/officeDocument/2006/relationships/image" Target="media/image58.emf"/><Relationship Id="rId84" Type="http://schemas.openxmlformats.org/officeDocument/2006/relationships/image" Target="media/image66.jpeg"/><Relationship Id="rId89" Type="http://schemas.openxmlformats.org/officeDocument/2006/relationships/image" Target="media/image71.jpeg"/><Relationship Id="rId7" Type="http://schemas.openxmlformats.org/officeDocument/2006/relationships/webSettings" Target="webSettings.xml"/><Relationship Id="rId71" Type="http://schemas.openxmlformats.org/officeDocument/2006/relationships/image" Target="media/image53.emf"/><Relationship Id="rId92" Type="http://schemas.openxmlformats.org/officeDocument/2006/relationships/image" Target="media/image74.jpeg"/><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package" Target="embeddings/Microsoft_Visio___1.vsdx"/><Relationship Id="rId58" Type="http://schemas.openxmlformats.org/officeDocument/2006/relationships/header" Target="header4.xml"/><Relationship Id="rId66" Type="http://schemas.openxmlformats.org/officeDocument/2006/relationships/image" Target="media/image49.jpeg"/><Relationship Id="rId74" Type="http://schemas.openxmlformats.org/officeDocument/2006/relationships/image" Target="media/image56.emf"/><Relationship Id="rId79" Type="http://schemas.openxmlformats.org/officeDocument/2006/relationships/image" Target="media/image61.jpeg"/><Relationship Id="rId87" Type="http://schemas.openxmlformats.org/officeDocument/2006/relationships/image" Target="media/image69.jpeg"/><Relationship Id="rId5" Type="http://schemas.microsoft.com/office/2007/relationships/stylesWithEffects" Target="stylesWithEffects.xml"/><Relationship Id="rId61" Type="http://schemas.openxmlformats.org/officeDocument/2006/relationships/image" Target="media/image44.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footer" Target="footer2.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jpeg"/><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2.png"/><Relationship Id="rId64" Type="http://schemas.openxmlformats.org/officeDocument/2006/relationships/image" Target="media/image47.emf"/><Relationship Id="rId69" Type="http://schemas.openxmlformats.org/officeDocument/2006/relationships/image" Target="media/image52.emf"/><Relationship Id="rId77" Type="http://schemas.openxmlformats.org/officeDocument/2006/relationships/image" Target="media/image59.jpeg"/><Relationship Id="rId8" Type="http://schemas.openxmlformats.org/officeDocument/2006/relationships/footnotes" Target="footnotes.xml"/><Relationship Id="rId51" Type="http://schemas.openxmlformats.org/officeDocument/2006/relationships/image" Target="media/image38.emf"/><Relationship Id="rId72" Type="http://schemas.openxmlformats.org/officeDocument/2006/relationships/image" Target="media/image54.emf"/><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w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wmf"/><Relationship Id="rId59" Type="http://schemas.openxmlformats.org/officeDocument/2006/relationships/footer" Target="footer3.xml"/><Relationship Id="rId67" Type="http://schemas.openxmlformats.org/officeDocument/2006/relationships/image" Target="media/image50.jpeg"/><Relationship Id="rId20" Type="http://schemas.openxmlformats.org/officeDocument/2006/relationships/image" Target="media/image7.emf"/><Relationship Id="rId41" Type="http://schemas.openxmlformats.org/officeDocument/2006/relationships/image" Target="media/image28.emf"/><Relationship Id="rId54" Type="http://schemas.openxmlformats.org/officeDocument/2006/relationships/image" Target="media/image40.png"/><Relationship Id="rId62" Type="http://schemas.openxmlformats.org/officeDocument/2006/relationships/image" Target="media/image45.jpeg"/><Relationship Id="rId70" Type="http://schemas.openxmlformats.org/officeDocument/2006/relationships/package" Target="embeddings/Microsoft_Visio___2.vsdx"/><Relationship Id="rId75" Type="http://schemas.openxmlformats.org/officeDocument/2006/relationships/image" Target="media/image57.emf"/><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jpeg"/><Relationship Id="rId57" Type="http://schemas.openxmlformats.org/officeDocument/2006/relationships/header" Target="header3.xm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3.jpeg"/><Relationship Id="rId65" Type="http://schemas.openxmlformats.org/officeDocument/2006/relationships/image" Target="media/image48.emf"/><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header" Target="header5.xml"/><Relationship Id="rId4" Type="http://schemas.openxmlformats.org/officeDocument/2006/relationships/styles" Target="styles.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456074-C0A4-49F5-B67D-FA2DBA200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硕士论文模板（Word2007版）.dotx</Template>
  <TotalTime>769</TotalTime>
  <Pages>88</Pages>
  <Words>11330</Words>
  <Characters>64583</Characters>
  <Application>Microsoft Office Word</Application>
  <DocSecurity>0</DocSecurity>
  <Lines>538</Lines>
  <Paragraphs>151</Paragraphs>
  <ScaleCrop>false</ScaleCrop>
  <Company> </Company>
  <LinksUpToDate>false</LinksUpToDate>
  <CharactersWithSpaces>75762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mu</cp:lastModifiedBy>
  <cp:revision>54</cp:revision>
  <cp:lastPrinted>2014-11-25T13:08:00Z</cp:lastPrinted>
  <dcterms:created xsi:type="dcterms:W3CDTF">2014-11-23T16:19:00Z</dcterms:created>
  <dcterms:modified xsi:type="dcterms:W3CDTF">2014-11-25T13:25:00Z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